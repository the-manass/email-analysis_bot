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9F5545" w:rsidR="002F0AF6" w:rsidP="0535B656" w:rsidRDefault="00F82641" w14:paraId="136F89ED" w14:textId="5B5F71BB">
      <w:sdt>
        <w:sdtPr>
          <w:rPr>
            <w:color w:val="EE0000"/>
          </w:rPr>
          <w:alias w:val="Title"/>
          <w:tag w:val=""/>
          <w:id w:val="-487021785"/>
          <w:placeholder>
            <w:docPart w:val="E53C1E48A7F145F0A1B4871C02897E5D"/>
          </w:placeholder>
          <w:dataBinding w:prefixMappings="xmlns:ns0='http://purl.org/dc/elements/1.1/' xmlns:ns1='http://schemas.openxmlformats.org/package/2006/metadata/core-properties' " w:xpath="/ns1:coreProperties[1]/ns0:title[1]" w:storeItemID="{6C3C8BC8-F283-45AE-878A-BAB7291924A1}"/>
          <w:text/>
        </w:sdtPr>
        <w:sdtEndPr>
          <w:rPr>
            <w:b/>
            <w:bCs/>
            <w:color w:val="auto"/>
          </w:rPr>
        </w:sdtEndPr>
        <w:sdtContent>
          <w:r w:rsidRPr="0094629E" w:rsidR="002E1C8C">
            <w:t xml:space="preserve">Lab </w:t>
          </w:r>
          <w:r w:rsidR="0094629E">
            <w:t xml:space="preserve">- Python </w:t>
          </w:r>
          <w:r w:rsidRPr="0094629E" w:rsidR="002E1C8C">
            <w:t>Programming</w:t>
          </w:r>
          <w:r w:rsidR="0094629E">
            <w:t xml:space="preserve"> Review</w:t>
          </w:r>
        </w:sdtContent>
      </w:sdt>
    </w:p>
    <w:p w:rsidRPr="002F0AF6" w:rsidR="002F0AF6" w:rsidP="002F0AF6" w:rsidRDefault="002F0AF6" w14:paraId="7C6A59EC" w14:textId="77777777">
      <w:pPr>
        <w:pStyle w:val="1"/>
      </w:pPr>
      <w:r w:rsidRPr="002F0AF6">
        <w:t>Objectives</w:t>
      </w:r>
    </w:p>
    <w:p w:rsidR="002F0AF6" w:rsidP="002F0AF6" w:rsidRDefault="00B92CB3" w14:paraId="1708B197" w14:textId="36BC5C7F">
      <w:pPr>
        <w:pStyle w:val="BodyTextL25Bold"/>
      </w:pPr>
      <w:r>
        <w:t>Part 1: Launch the DEVASC VM</w:t>
      </w:r>
    </w:p>
    <w:p w:rsidR="00B92CB3" w:rsidP="002F0AF6" w:rsidRDefault="00B92CB3" w14:paraId="73355431" w14:textId="3F5120CF">
      <w:pPr>
        <w:pStyle w:val="BodyTextL25Bold"/>
      </w:pPr>
      <w:r>
        <w:t>Part 2: Start Python and VS Code</w:t>
      </w:r>
    </w:p>
    <w:p w:rsidR="00B92CB3" w:rsidP="002F0AF6" w:rsidRDefault="00B92CB3" w14:paraId="26646F15" w14:textId="117F23B4">
      <w:pPr>
        <w:pStyle w:val="BodyTextL25Bold"/>
      </w:pPr>
      <w:r>
        <w:t>Part 3: Review Data Types and Variables</w:t>
      </w:r>
    </w:p>
    <w:p w:rsidR="00B92CB3" w:rsidP="002F0AF6" w:rsidRDefault="00B92CB3" w14:paraId="66669303" w14:textId="569D5E39">
      <w:pPr>
        <w:pStyle w:val="BodyTextL25Bold"/>
      </w:pPr>
      <w:r>
        <w:t>Part 4: Review Lists and Dictionaries</w:t>
      </w:r>
    </w:p>
    <w:p w:rsidR="00B92CB3" w:rsidP="002F0AF6" w:rsidRDefault="00B92CB3" w14:paraId="6E349F4C" w14:textId="5FCD10EF">
      <w:pPr>
        <w:pStyle w:val="BodyTextL25Bold"/>
      </w:pPr>
      <w:r>
        <w:t>Part 5: Review the Input Function</w:t>
      </w:r>
    </w:p>
    <w:p w:rsidR="00B92CB3" w:rsidP="002F0AF6" w:rsidRDefault="00B92CB3" w14:paraId="590F9D21" w14:textId="0EFA4109">
      <w:pPr>
        <w:pStyle w:val="BodyTextL25Bold"/>
      </w:pPr>
      <w:r>
        <w:t>Part 6: Review If, For, and While Functions</w:t>
      </w:r>
    </w:p>
    <w:p w:rsidRPr="004C0909" w:rsidR="002F0AF6" w:rsidP="002F0AF6" w:rsidRDefault="00B92CB3" w14:paraId="1854A156" w14:textId="694A1260">
      <w:pPr>
        <w:pStyle w:val="BodyTextL25Bold"/>
      </w:pPr>
      <w:r>
        <w:t>Part 7: Review Methods for File Access</w:t>
      </w:r>
    </w:p>
    <w:p w:rsidR="0094629E" w:rsidP="0094629E" w:rsidRDefault="0094629E" w14:paraId="5BA4BE0A" w14:textId="77777777">
      <w:pPr>
        <w:pStyle w:val="1"/>
        <w:tabs>
          <w:tab w:val="clear" w:pos="0"/>
        </w:tabs>
      </w:pPr>
      <w:r w:rsidRPr="00E70096">
        <w:t>Background / Scenario</w:t>
      </w:r>
    </w:p>
    <w:p w:rsidR="0094629E" w:rsidP="0094629E" w:rsidRDefault="0094629E" w14:paraId="5A1B63BE" w14:textId="238B8908">
      <w:pPr>
        <w:pStyle w:val="BodyTextL25"/>
      </w:pPr>
      <w:r>
        <w:t>In this lab, you review basic Python programming skills includi</w:t>
      </w:r>
      <w:r w:rsidR="00BC25D6">
        <w:t xml:space="preserve">ng data types, variables, lists, dictionaries, user input, if statements, for and while loops, and file access. </w:t>
      </w:r>
      <w:r>
        <w:t>This lab is not meant as a substitute for prior programming experience and does not necessarily cover all the Python skills you</w:t>
      </w:r>
      <w:r w:rsidR="00BC25D6">
        <w:t xml:space="preserve"> will</w:t>
      </w:r>
      <w:r>
        <w:t xml:space="preserve"> need for this course. However, this lab should serve as a good measure of your Python programming skills and help direct you to where you may need more review. </w:t>
      </w:r>
    </w:p>
    <w:p w:rsidR="00A65939" w:rsidP="0094629E" w:rsidRDefault="00A65939" w14:paraId="3B14BF77" w14:textId="28A901AF">
      <w:pPr>
        <w:pStyle w:val="BodyTextL25"/>
        <w:rPr>
          <w:rFonts w:eastAsia="Arial"/>
          <w:b/>
        </w:rPr>
      </w:pPr>
      <w:r w:rsidRPr="009D3DF1">
        <w:rPr>
          <w:b/>
          <w:bCs/>
        </w:rPr>
        <w:t>Note</w:t>
      </w:r>
      <w:r>
        <w:t xml:space="preserve">: </w:t>
      </w:r>
      <w:r w:rsidR="00B35F46">
        <w:t xml:space="preserve">This is a reminder. </w:t>
      </w:r>
      <w:r>
        <w:t xml:space="preserve">Be sure you observe correct </w:t>
      </w:r>
      <w:r w:rsidR="00B35F46">
        <w:t xml:space="preserve">Python indention conventions when writing your scripts. If you need a tutorial, search the internet for </w:t>
      </w:r>
      <w:r w:rsidR="009D3DF1">
        <w:t>“</w:t>
      </w:r>
      <w:r w:rsidR="00B35F46">
        <w:t>Python indention rules</w:t>
      </w:r>
      <w:r w:rsidR="009D3DF1">
        <w:t>”</w:t>
      </w:r>
      <w:r w:rsidR="00B35F46">
        <w:t>.</w:t>
      </w:r>
    </w:p>
    <w:p w:rsidRPr="00E70096" w:rsidR="0094629E" w:rsidP="0094629E" w:rsidRDefault="0094629E" w14:paraId="67CE4F41" w14:textId="77777777">
      <w:pPr>
        <w:pStyle w:val="1"/>
        <w:tabs>
          <w:tab w:val="clear" w:pos="0"/>
        </w:tabs>
      </w:pPr>
      <w:r w:rsidRPr="00E70096">
        <w:t>Required Resources</w:t>
      </w:r>
    </w:p>
    <w:p w:rsidR="0094629E" w:rsidP="0094629E" w:rsidRDefault="0094629E" w14:paraId="70C36BA5" w14:textId="77777777" w14:noSpellErr="1">
      <w:pPr>
        <w:pStyle w:val="Bulletlevel1"/>
        <w:rPr/>
      </w:pPr>
      <w:r w:rsidR="0F5E65DD">
        <w:rPr/>
        <w:t>1 PC with operating system of your choice</w:t>
      </w:r>
    </w:p>
    <w:p w:rsidR="49EB8197" w:rsidP="49EB8197" w:rsidRDefault="49EB8197" w14:paraId="062D2EDA" w14:textId="7DEA0DE4">
      <w:pPr>
        <w:pStyle w:val="Bulletlevel1"/>
        <w:rPr/>
      </w:pPr>
    </w:p>
    <w:p w:rsidR="0094629E" w:rsidP="0094629E" w:rsidRDefault="0094629E" w14:paraId="14057C86" w14:textId="77777777">
      <w:pPr>
        <w:pStyle w:val="Bulletlevel1"/>
      </w:pPr>
      <w:r>
        <w:t>Virtual Box or VMWare</w:t>
      </w:r>
    </w:p>
    <w:p w:rsidR="0094629E" w:rsidP="0094629E" w:rsidRDefault="0094629E" w14:paraId="3186E398" w14:textId="77777777">
      <w:pPr>
        <w:pStyle w:val="Bulletlevel1"/>
      </w:pPr>
      <w:r>
        <w:t>DEVASC Virtual Machine</w:t>
      </w:r>
    </w:p>
    <w:p w:rsidR="002F0AF6" w:rsidP="002F0AF6" w:rsidRDefault="002F0AF6" w14:paraId="3E21FDED" w14:textId="6B1F0F9C">
      <w:pPr>
        <w:pStyle w:val="1"/>
      </w:pPr>
      <w:r>
        <w:t>Instructions</w:t>
      </w:r>
    </w:p>
    <w:p w:rsidRPr="00020C29" w:rsidR="0094629E" w:rsidP="00020C29" w:rsidRDefault="0094629E" w14:paraId="35943E3E" w14:textId="77777777">
      <w:pPr>
        <w:pStyle w:val="2"/>
      </w:pPr>
      <w:r w:rsidRPr="00020C29">
        <w:t>Launch the DEVASC VM</w:t>
      </w:r>
    </w:p>
    <w:p w:rsidR="0094629E" w:rsidP="0094629E" w:rsidRDefault="0094629E" w14:paraId="13249490" w14:textId="1498E716">
      <w:pPr>
        <w:pStyle w:val="BodyTextL25"/>
      </w:pPr>
      <w:r>
        <w:t xml:space="preserve">If you have not already completed the </w:t>
      </w:r>
      <w:r w:rsidRPr="0094629E">
        <w:rPr>
          <w:b/>
          <w:bCs/>
        </w:rPr>
        <w:t>Lab - Install the Virtual Machine Lab Environment</w:t>
      </w:r>
      <w:r>
        <w:t xml:space="preserve">, do so now. If you have already completed that lab, launch the </w:t>
      </w:r>
      <w:r w:rsidRPr="0094629E">
        <w:rPr>
          <w:b/>
          <w:bCs/>
        </w:rPr>
        <w:t>DEVASC VM</w:t>
      </w:r>
      <w:r>
        <w:t>.</w:t>
      </w:r>
    </w:p>
    <w:p w:rsidR="002F0AF6" w:rsidP="002F0AF6" w:rsidRDefault="00A05A8D" w14:paraId="5482D3D7" w14:textId="3B429CC4">
      <w:pPr>
        <w:pStyle w:val="2"/>
      </w:pPr>
      <w:r>
        <w:t>Starting Python and VS Code</w:t>
      </w:r>
    </w:p>
    <w:p w:rsidRPr="00FB5C6E" w:rsidR="00FB5C6E" w:rsidP="00FB5C6E" w:rsidRDefault="00FB5C6E" w14:paraId="6A9F5155" w14:textId="042D90E6">
      <w:pPr>
        <w:pStyle w:val="BodyTextL25"/>
      </w:pPr>
      <w:r>
        <w:t>In this part, you will review starting Python’s interactive interpreter and using Visual Studio</w:t>
      </w:r>
      <w:r w:rsidR="008F78AE">
        <w:t xml:space="preserve"> Code</w:t>
      </w:r>
      <w:r>
        <w:t xml:space="preserve"> to write and run a “Hello World” script.</w:t>
      </w:r>
    </w:p>
    <w:p w:rsidR="002F0AF6" w:rsidP="002F0AF6" w:rsidRDefault="002F0AF6" w14:paraId="3A05C78E" w14:textId="48E5F4A8">
      <w:pPr>
        <w:pStyle w:val="3"/>
      </w:pPr>
      <w:r w:rsidRPr="002F0AF6">
        <w:t>Start Python.</w:t>
      </w:r>
    </w:p>
    <w:p w:rsidR="000D6EFB" w:rsidP="000D6EFB" w:rsidRDefault="000D6EFB" w14:paraId="28C2124A" w14:textId="1EB3E8C0">
      <w:pPr>
        <w:pStyle w:val="SubStepAlpha"/>
      </w:pPr>
      <w:r>
        <w:t xml:space="preserve">To check the Python version running in the VM, </w:t>
      </w:r>
      <w:r w:rsidRPr="0094629E">
        <w:t xml:space="preserve">open a </w:t>
      </w:r>
      <w:r>
        <w:t>terminal</w:t>
      </w:r>
      <w:r w:rsidRPr="0094629E">
        <w:t xml:space="preserve"> window and </w:t>
      </w:r>
      <w:r>
        <w:t xml:space="preserve">enter the command </w:t>
      </w:r>
      <w:r w:rsidRPr="00C337B8">
        <w:rPr>
          <w:b/>
          <w:bCs/>
        </w:rPr>
        <w:t>python3 -V</w:t>
      </w:r>
      <w:r>
        <w:t xml:space="preserve">. This is a good command to run if you were to install Python on a different computer or needed to check what version is installed. </w:t>
      </w:r>
    </w:p>
    <w:p w:rsidR="000D6EFB" w:rsidP="000D6EFB" w:rsidRDefault="000D6EFB" w14:paraId="384476FA" w14:textId="77777777">
      <w:pPr>
        <w:pStyle w:val="CMD"/>
      </w:pPr>
      <w:proofErr w:type="spellStart"/>
      <w:r>
        <w:t>devasc@</w:t>
      </w:r>
      <w:proofErr w:type="gramStart"/>
      <w:r>
        <w:t>labvm</w:t>
      </w:r>
      <w:proofErr w:type="spellEnd"/>
      <w:r>
        <w:t>:~</w:t>
      </w:r>
      <w:proofErr w:type="gramEnd"/>
      <w:r>
        <w:t xml:space="preserve">$ </w:t>
      </w:r>
      <w:r w:rsidRPr="00260E21">
        <w:rPr>
          <w:b/>
          <w:bCs/>
        </w:rPr>
        <w:t>python3 -V</w:t>
      </w:r>
    </w:p>
    <w:p w:rsidR="000D6EFB" w:rsidP="000D6EFB" w:rsidRDefault="000D6EFB" w14:paraId="35952359" w14:textId="77777777">
      <w:pPr>
        <w:pStyle w:val="CMDOutput"/>
      </w:pPr>
      <w:r>
        <w:t>Python 3.8.2</w:t>
      </w:r>
    </w:p>
    <w:p w:rsidR="000D6EFB" w:rsidP="000D6EFB" w:rsidRDefault="000D6EFB" w14:paraId="3579CE98" w14:textId="76F4DEF8">
      <w:pPr>
        <w:pStyle w:val="BodyTextL50"/>
      </w:pPr>
      <w:r w:rsidRPr="00C337B8">
        <w:rPr>
          <w:rStyle w:val="BodyTextL25Char"/>
          <w:b/>
          <w:bCs/>
        </w:rPr>
        <w:t>Note</w:t>
      </w:r>
      <w:r>
        <w:t xml:space="preserve">: You would need to change it to </w:t>
      </w:r>
      <w:r w:rsidRPr="00260E21">
        <w:rPr>
          <w:b/>
          <w:bCs/>
        </w:rPr>
        <w:t>python2 -V</w:t>
      </w:r>
      <w:r>
        <w:t xml:space="preserve"> if a different device you are using is running version 2. However, as of January 1, 2020, Python 2 is no longer supported. Therefore, Python 2 </w:t>
      </w:r>
      <w:r w:rsidR="003E0DBD">
        <w:t xml:space="preserve">is not </w:t>
      </w:r>
      <w:r>
        <w:t xml:space="preserve">supported in this lab or this course. </w:t>
      </w:r>
    </w:p>
    <w:p w:rsidR="000D6EFB" w:rsidP="000D6EFB" w:rsidRDefault="06CD4E7F" w14:paraId="1CF77F14" w14:textId="6B24F577">
      <w:pPr>
        <w:pStyle w:val="BodyTextL50"/>
      </w:pPr>
      <w:r w:rsidRPr="130AF256">
        <w:rPr>
          <w:rStyle w:val="BodyTextL25Char"/>
          <w:b/>
          <w:bCs/>
        </w:rPr>
        <w:t>Note</w:t>
      </w:r>
      <w:r>
        <w:t xml:space="preserve">: At the time this lab was written, Python 3.8.2 was the latest version. Although you can update your Python install with the </w:t>
      </w:r>
      <w:proofErr w:type="spellStart"/>
      <w:r w:rsidRPr="130AF256">
        <w:rPr>
          <w:b/>
          <w:bCs/>
        </w:rPr>
        <w:t>sudo</w:t>
      </w:r>
      <w:proofErr w:type="spellEnd"/>
      <w:r w:rsidRPr="130AF256">
        <w:rPr>
          <w:b/>
          <w:bCs/>
        </w:rPr>
        <w:t xml:space="preserve"> apt-get install python3</w:t>
      </w:r>
      <w:r>
        <w:t xml:space="preserve"> command, this lab and the rest of the labs in this course are based on Python 3.8.2. </w:t>
      </w:r>
    </w:p>
    <w:p w:rsidRPr="0094629E" w:rsidR="0094629E" w:rsidP="00260E21" w:rsidRDefault="0094629E" w14:paraId="38E7BDAE" w14:textId="63E3AFE1">
      <w:pPr>
        <w:pStyle w:val="SubStepAlpha"/>
      </w:pPr>
      <w:r w:rsidRPr="0094629E">
        <w:t xml:space="preserve">To start Python, type </w:t>
      </w:r>
      <w:r w:rsidRPr="0094629E">
        <w:rPr>
          <w:b/>
          <w:bCs/>
        </w:rPr>
        <w:t>python3</w:t>
      </w:r>
      <w:r>
        <w:t xml:space="preserve">. </w:t>
      </w:r>
      <w:r w:rsidRPr="0094629E">
        <w:t>The three angle brackets (&gt;&gt;&gt;) indicate that you are in Python's interactive interpreter.</w:t>
      </w:r>
    </w:p>
    <w:p w:rsidR="0094629E" w:rsidP="00260E21" w:rsidRDefault="00D209AF" w14:paraId="35799215" w14:textId="049D0DB8">
      <w:pPr>
        <w:pStyle w:val="CMD"/>
      </w:pPr>
      <w:proofErr w:type="spellStart"/>
      <w:r>
        <w:t>devasc@labvm</w:t>
      </w:r>
      <w:proofErr w:type="spellEnd"/>
      <w:r w:rsidR="00260E21">
        <w:t>~</w:t>
      </w:r>
      <w:r>
        <w:t>$</w:t>
      </w:r>
      <w:r w:rsidR="0094629E">
        <w:t xml:space="preserve"> </w:t>
      </w:r>
      <w:r w:rsidRPr="0094629E" w:rsidR="0094629E">
        <w:rPr>
          <w:b/>
          <w:bCs/>
        </w:rPr>
        <w:t>python3</w:t>
      </w:r>
    </w:p>
    <w:p w:rsidR="0094629E" w:rsidP="0094629E" w:rsidRDefault="0094629E" w14:paraId="13E5F2FE" w14:textId="77777777">
      <w:pPr>
        <w:pStyle w:val="CMDOutput"/>
      </w:pPr>
      <w:r>
        <w:t>Python 3.8.2 (default, Mar 13</w:t>
      </w:r>
      <w:proofErr w:type="gramStart"/>
      <w:r>
        <w:t xml:space="preserve"> 2020</w:t>
      </w:r>
      <w:proofErr w:type="gramEnd"/>
      <w:r>
        <w:t xml:space="preserve">, 10:14:16) </w:t>
      </w:r>
    </w:p>
    <w:p w:rsidR="0094629E" w:rsidP="0094629E" w:rsidRDefault="0094629E" w14:paraId="77A7B90F" w14:textId="77777777">
      <w:pPr>
        <w:pStyle w:val="CMDOutput"/>
      </w:pPr>
      <w:r>
        <w:t xml:space="preserve">[GCC 9.3.0] on </w:t>
      </w:r>
      <w:proofErr w:type="spellStart"/>
      <w:r>
        <w:t>linux</w:t>
      </w:r>
      <w:proofErr w:type="spellEnd"/>
    </w:p>
    <w:p w:rsidR="0094629E" w:rsidP="0094629E" w:rsidRDefault="0094629E" w14:paraId="78737CE4" w14:textId="77777777">
      <w:pPr>
        <w:pStyle w:val="CMDOutput"/>
      </w:pPr>
      <w:r>
        <w:t>Type "help", "copyright", "credits" or "license" for more information.</w:t>
      </w:r>
    </w:p>
    <w:p w:rsidR="002F0AF6" w:rsidP="0094629E" w:rsidRDefault="0094629E" w14:paraId="202DB739" w14:textId="018B2E31">
      <w:pPr>
        <w:pStyle w:val="CMDOutput"/>
      </w:pPr>
      <w:r>
        <w:t>&gt;&gt;&gt;</w:t>
      </w:r>
    </w:p>
    <w:p w:rsidR="002F0AF6" w:rsidP="002F0AF6" w:rsidRDefault="002F0AF6" w14:paraId="2B2F1600" w14:textId="1D88EFC9">
      <w:pPr>
        <w:pStyle w:val="3"/>
      </w:pPr>
      <w:r>
        <w:t>Use</w:t>
      </w:r>
      <w:r w:rsidR="003E0DBD">
        <w:t xml:space="preserve"> the</w:t>
      </w:r>
      <w:r>
        <w:t xml:space="preserve"> Interpreter as a calculator.</w:t>
      </w:r>
    </w:p>
    <w:p w:rsidR="00FB5C6E" w:rsidP="00020C29" w:rsidRDefault="00FB5C6E" w14:paraId="325064B6" w14:textId="2B1ACC67">
      <w:pPr>
        <w:pStyle w:val="SubStepAlpha"/>
      </w:pPr>
      <w:r w:rsidRPr="00FB5C6E">
        <w:t xml:space="preserve">From here, you can do a variety of basic programming tasks including math operations. </w:t>
      </w:r>
      <w:r>
        <w:t>The</w:t>
      </w:r>
      <w:r w:rsidRPr="00FB5C6E">
        <w:t xml:space="preserve"> </w:t>
      </w:r>
      <w:r w:rsidR="00851732">
        <w:t xml:space="preserve">table </w:t>
      </w:r>
      <w:r w:rsidRPr="00FB5C6E">
        <w:t xml:space="preserve">shows the Python syntax to use for the most common math </w:t>
      </w:r>
      <w:r w:rsidRPr="00FB5C6E" w:rsidR="00851732">
        <w:t>operat</w:t>
      </w:r>
      <w:r w:rsidR="00851732">
        <w:t>ions</w:t>
      </w:r>
      <w:r w:rsidRPr="00FB5C6E">
        <w:t>.</w:t>
      </w:r>
    </w:p>
    <w:tbl>
      <w:tblPr>
        <w:tblStyle w:val="LabTableStyle"/>
        <w:tblW w:w="9837" w:type="dxa"/>
        <w:tblLook w:val="04A0" w:firstRow="1" w:lastRow="0" w:firstColumn="1" w:lastColumn="0" w:noHBand="0" w:noVBand="1"/>
        <w:tblDescription w:val="The table lists python syntax for math operations."/>
      </w:tblPr>
      <w:tblGrid>
        <w:gridCol w:w="3597"/>
        <w:gridCol w:w="3420"/>
        <w:gridCol w:w="2820"/>
      </w:tblGrid>
      <w:tr w:rsidRPr="00FB5C6E" w:rsidR="00FB5C6E" w:rsidTr="76F93D0B" w14:paraId="3750CE2E" w14:textId="77777777">
        <w:trPr>
          <w:cnfStyle w:val="100000000000" w:firstRow="1" w:lastRow="0" w:firstColumn="0" w:lastColumn="0" w:oddVBand="0" w:evenVBand="0" w:oddHBand="0" w:evenHBand="0" w:firstRowFirstColumn="0" w:firstRowLastColumn="0" w:lastRowFirstColumn="0" w:lastRowLastColumn="0"/>
          <w:tblHeader/>
        </w:trPr>
        <w:tc>
          <w:tcPr>
            <w:cnfStyle w:val="000000000000" w:firstRow="0" w:lastRow="0" w:firstColumn="0" w:lastColumn="0" w:oddVBand="0" w:evenVBand="0" w:oddHBand="0" w:evenHBand="0" w:firstRowFirstColumn="0" w:firstRowLastColumn="0" w:lastRowFirstColumn="0" w:lastRowLastColumn="0"/>
            <w:tcW w:w="3597" w:type="dxa"/>
            <w:tcMar/>
          </w:tcPr>
          <w:p w:rsidRPr="00FB5C6E" w:rsidR="00FB5C6E" w:rsidP="00FB5C6E" w:rsidRDefault="00FB5C6E" w14:paraId="0F9C44BC" w14:textId="77777777">
            <w:pPr>
              <w:pStyle w:val="TableHeading"/>
            </w:pPr>
            <w:r w:rsidRPr="00FB5C6E">
              <w:t xml:space="preserve">Operation </w:t>
            </w:r>
          </w:p>
        </w:tc>
        <w:tc>
          <w:tcPr>
            <w:cnfStyle w:val="000000000000" w:firstRow="0" w:lastRow="0" w:firstColumn="0" w:lastColumn="0" w:oddVBand="0" w:evenVBand="0" w:oddHBand="0" w:evenHBand="0" w:firstRowFirstColumn="0" w:firstRowLastColumn="0" w:lastRowFirstColumn="0" w:lastRowLastColumn="0"/>
            <w:tcW w:w="3420" w:type="dxa"/>
            <w:tcMar/>
          </w:tcPr>
          <w:p w:rsidRPr="00FB5C6E" w:rsidR="00FB5C6E" w:rsidP="00FB5C6E" w:rsidRDefault="00FB5C6E" w14:paraId="79059CD6" w14:textId="77777777">
            <w:pPr>
              <w:pStyle w:val="TableHeading"/>
            </w:pPr>
            <w:r w:rsidRPr="00FB5C6E">
              <w:t xml:space="preserve">Math </w:t>
            </w:r>
          </w:p>
        </w:tc>
        <w:tc>
          <w:tcPr>
            <w:cnfStyle w:val="000000000000" w:firstRow="0" w:lastRow="0" w:firstColumn="0" w:lastColumn="0" w:oddVBand="0" w:evenVBand="0" w:oddHBand="0" w:evenHBand="0" w:firstRowFirstColumn="0" w:firstRowLastColumn="0" w:lastRowFirstColumn="0" w:lastRowLastColumn="0"/>
            <w:tcW w:w="2820" w:type="dxa"/>
            <w:tcMar/>
          </w:tcPr>
          <w:p w:rsidRPr="00FB5C6E" w:rsidR="00FB5C6E" w:rsidP="00FB5C6E" w:rsidRDefault="00FB5C6E" w14:paraId="675EB4F3" w14:textId="77777777">
            <w:pPr>
              <w:pStyle w:val="TableHeading"/>
            </w:pPr>
            <w:r w:rsidRPr="00FB5C6E">
              <w:t>Syntax</w:t>
            </w:r>
          </w:p>
        </w:tc>
      </w:tr>
      <w:tr w:rsidRPr="00FB5C6E" w:rsidR="00FB5C6E" w:rsidTr="76F93D0B" w14:paraId="46BD00A4" w14:textId="77777777">
        <w:tc>
          <w:tcPr>
            <w:cnfStyle w:val="000000000000" w:firstRow="0" w:lastRow="0" w:firstColumn="0" w:lastColumn="0" w:oddVBand="0" w:evenVBand="0" w:oddHBand="0" w:evenHBand="0" w:firstRowFirstColumn="0" w:firstRowLastColumn="0" w:lastRowFirstColumn="0" w:lastRowLastColumn="0"/>
            <w:tcW w:w="3597" w:type="dxa"/>
            <w:tcMar/>
          </w:tcPr>
          <w:p w:rsidRPr="00FB5C6E" w:rsidR="00FB5C6E" w:rsidP="00FB5C6E" w:rsidRDefault="00FB5C6E" w14:paraId="320296E0" w14:textId="77777777">
            <w:pPr>
              <w:pStyle w:val="TableText"/>
            </w:pPr>
            <w:r w:rsidRPr="00FB5C6E">
              <w:t xml:space="preserve">Addition </w:t>
            </w:r>
          </w:p>
        </w:tc>
        <w:tc>
          <w:tcPr>
            <w:cnfStyle w:val="000000000000" w:firstRow="0" w:lastRow="0" w:firstColumn="0" w:lastColumn="0" w:oddVBand="0" w:evenVBand="0" w:oddHBand="0" w:evenHBand="0" w:firstRowFirstColumn="0" w:firstRowLastColumn="0" w:lastRowFirstColumn="0" w:lastRowLastColumn="0"/>
            <w:tcW w:w="3420" w:type="dxa"/>
            <w:tcMar/>
          </w:tcPr>
          <w:p w:rsidRPr="00FB5C6E" w:rsidR="00FB5C6E" w:rsidP="00FB5C6E" w:rsidRDefault="00FB5C6E" w14:paraId="2862D2E3" w14:textId="77777777">
            <w:pPr>
              <w:pStyle w:val="TableText"/>
            </w:pPr>
            <w:proofErr w:type="spellStart"/>
            <w:r w:rsidRPr="00FB5C6E">
              <w:t>a+b</w:t>
            </w:r>
            <w:proofErr w:type="spellEnd"/>
            <w:r w:rsidRPr="00FB5C6E">
              <w:t xml:space="preserve"> </w:t>
            </w:r>
          </w:p>
        </w:tc>
        <w:tc>
          <w:tcPr>
            <w:cnfStyle w:val="000000000000" w:firstRow="0" w:lastRow="0" w:firstColumn="0" w:lastColumn="0" w:oddVBand="0" w:evenVBand="0" w:oddHBand="0" w:evenHBand="0" w:firstRowFirstColumn="0" w:firstRowLastColumn="0" w:lastRowFirstColumn="0" w:lastRowLastColumn="0"/>
            <w:tcW w:w="2820" w:type="dxa"/>
            <w:tcMar/>
          </w:tcPr>
          <w:p w:rsidRPr="00FB5C6E" w:rsidR="00FB5C6E" w:rsidP="00FB5C6E" w:rsidRDefault="00FB5C6E" w14:paraId="72411B30" w14:textId="77777777">
            <w:pPr>
              <w:pStyle w:val="TableText"/>
            </w:pPr>
            <w:proofErr w:type="spellStart"/>
            <w:r w:rsidRPr="00FB5C6E">
              <w:t>a+b</w:t>
            </w:r>
            <w:proofErr w:type="spellEnd"/>
          </w:p>
        </w:tc>
      </w:tr>
      <w:tr w:rsidRPr="00FB5C6E" w:rsidR="00FB5C6E" w:rsidTr="76F93D0B" w14:paraId="35B020CB" w14:textId="77777777">
        <w:tc>
          <w:tcPr>
            <w:cnfStyle w:val="000000000000" w:firstRow="0" w:lastRow="0" w:firstColumn="0" w:lastColumn="0" w:oddVBand="0" w:evenVBand="0" w:oddHBand="0" w:evenHBand="0" w:firstRowFirstColumn="0" w:firstRowLastColumn="0" w:lastRowFirstColumn="0" w:lastRowLastColumn="0"/>
            <w:tcW w:w="3597" w:type="dxa"/>
            <w:tcMar/>
          </w:tcPr>
          <w:p w:rsidRPr="00FB5C6E" w:rsidR="00FB5C6E" w:rsidP="00FB5C6E" w:rsidRDefault="00FB5C6E" w14:paraId="5BCE6553" w14:textId="77777777">
            <w:pPr>
              <w:pStyle w:val="TableText"/>
            </w:pPr>
            <w:r w:rsidRPr="00FB5C6E">
              <w:t xml:space="preserve">Subtraction </w:t>
            </w:r>
          </w:p>
        </w:tc>
        <w:tc>
          <w:tcPr>
            <w:cnfStyle w:val="000000000000" w:firstRow="0" w:lastRow="0" w:firstColumn="0" w:lastColumn="0" w:oddVBand="0" w:evenVBand="0" w:oddHBand="0" w:evenHBand="0" w:firstRowFirstColumn="0" w:firstRowLastColumn="0" w:lastRowFirstColumn="0" w:lastRowLastColumn="0"/>
            <w:tcW w:w="3420" w:type="dxa"/>
            <w:tcMar/>
          </w:tcPr>
          <w:p w:rsidRPr="00FB5C6E" w:rsidR="00FB5C6E" w:rsidP="00FB5C6E" w:rsidRDefault="00FB5C6E" w14:paraId="18120183" w14:textId="77777777">
            <w:pPr>
              <w:pStyle w:val="TableText"/>
            </w:pPr>
            <w:r w:rsidRPr="00FB5C6E">
              <w:t xml:space="preserve">a-b </w:t>
            </w:r>
          </w:p>
        </w:tc>
        <w:tc>
          <w:tcPr>
            <w:cnfStyle w:val="000000000000" w:firstRow="0" w:lastRow="0" w:firstColumn="0" w:lastColumn="0" w:oddVBand="0" w:evenVBand="0" w:oddHBand="0" w:evenHBand="0" w:firstRowFirstColumn="0" w:firstRowLastColumn="0" w:lastRowFirstColumn="0" w:lastRowLastColumn="0"/>
            <w:tcW w:w="2820" w:type="dxa"/>
            <w:tcMar/>
          </w:tcPr>
          <w:p w:rsidRPr="00FB5C6E" w:rsidR="00FB5C6E" w:rsidP="00FB5C6E" w:rsidRDefault="00FB5C6E" w14:paraId="05D0C8B3" w14:textId="77777777">
            <w:pPr>
              <w:pStyle w:val="TableText"/>
            </w:pPr>
            <w:r w:rsidRPr="00FB5C6E">
              <w:t>a-b</w:t>
            </w:r>
          </w:p>
        </w:tc>
      </w:tr>
      <w:tr w:rsidRPr="00FB5C6E" w:rsidR="00FB5C6E" w:rsidTr="76F93D0B" w14:paraId="43863890" w14:textId="77777777">
        <w:tc>
          <w:tcPr>
            <w:cnfStyle w:val="000000000000" w:firstRow="0" w:lastRow="0" w:firstColumn="0" w:lastColumn="0" w:oddVBand="0" w:evenVBand="0" w:oddHBand="0" w:evenHBand="0" w:firstRowFirstColumn="0" w:firstRowLastColumn="0" w:lastRowFirstColumn="0" w:lastRowLastColumn="0"/>
            <w:tcW w:w="3597" w:type="dxa"/>
            <w:tcMar/>
          </w:tcPr>
          <w:p w:rsidRPr="00FB5C6E" w:rsidR="00FB5C6E" w:rsidP="00FB5C6E" w:rsidRDefault="00FB5C6E" w14:paraId="40E6D434" w14:textId="77777777">
            <w:pPr>
              <w:pStyle w:val="TableText"/>
            </w:pPr>
            <w:r w:rsidRPr="00FB5C6E">
              <w:t xml:space="preserve">Multiplication </w:t>
            </w:r>
          </w:p>
        </w:tc>
        <w:tc>
          <w:tcPr>
            <w:cnfStyle w:val="000000000000" w:firstRow="0" w:lastRow="0" w:firstColumn="0" w:lastColumn="0" w:oddVBand="0" w:evenVBand="0" w:oddHBand="0" w:evenHBand="0" w:firstRowFirstColumn="0" w:firstRowLastColumn="0" w:lastRowFirstColumn="0" w:lastRowLastColumn="0"/>
            <w:tcW w:w="3420" w:type="dxa"/>
            <w:tcMar/>
          </w:tcPr>
          <w:p w:rsidRPr="00FB5C6E" w:rsidR="00FB5C6E" w:rsidP="00FB5C6E" w:rsidRDefault="00FB5C6E" w14:paraId="72679B2A" w14:textId="77777777">
            <w:pPr>
              <w:pStyle w:val="TableText"/>
            </w:pPr>
            <w:proofErr w:type="spellStart"/>
            <w:r w:rsidRPr="00FB5C6E">
              <w:t>axb</w:t>
            </w:r>
            <w:proofErr w:type="spellEnd"/>
            <w:r w:rsidRPr="00FB5C6E">
              <w:t xml:space="preserve"> </w:t>
            </w:r>
          </w:p>
        </w:tc>
        <w:tc>
          <w:tcPr>
            <w:cnfStyle w:val="000000000000" w:firstRow="0" w:lastRow="0" w:firstColumn="0" w:lastColumn="0" w:oddVBand="0" w:evenVBand="0" w:oddHBand="0" w:evenHBand="0" w:firstRowFirstColumn="0" w:firstRowLastColumn="0" w:lastRowFirstColumn="0" w:lastRowLastColumn="0"/>
            <w:tcW w:w="2820" w:type="dxa"/>
            <w:tcMar/>
          </w:tcPr>
          <w:p w:rsidRPr="00FB5C6E" w:rsidR="00FB5C6E" w:rsidP="00FB5C6E" w:rsidRDefault="00FB5C6E" w14:paraId="0BB89704" w14:textId="77777777">
            <w:pPr>
              <w:pStyle w:val="TableText"/>
            </w:pPr>
            <w:r w:rsidRPr="00FB5C6E">
              <w:t>a*b</w:t>
            </w:r>
          </w:p>
        </w:tc>
      </w:tr>
      <w:tr w:rsidRPr="00FB5C6E" w:rsidR="00FB5C6E" w:rsidTr="76F93D0B" w14:paraId="3F266E12" w14:textId="77777777">
        <w:tc>
          <w:tcPr>
            <w:cnfStyle w:val="000000000000" w:firstRow="0" w:lastRow="0" w:firstColumn="0" w:lastColumn="0" w:oddVBand="0" w:evenVBand="0" w:oddHBand="0" w:evenHBand="0" w:firstRowFirstColumn="0" w:firstRowLastColumn="0" w:lastRowFirstColumn="0" w:lastRowLastColumn="0"/>
            <w:tcW w:w="3597" w:type="dxa"/>
            <w:tcMar/>
          </w:tcPr>
          <w:p w:rsidRPr="00FB5C6E" w:rsidR="00FB5C6E" w:rsidP="00FB5C6E" w:rsidRDefault="00FB5C6E" w14:paraId="0F34CA6D" w14:textId="77777777">
            <w:pPr>
              <w:pStyle w:val="TableText"/>
            </w:pPr>
            <w:r w:rsidRPr="00FB5C6E">
              <w:t xml:space="preserve">Division </w:t>
            </w:r>
          </w:p>
        </w:tc>
        <w:tc>
          <w:tcPr>
            <w:cnfStyle w:val="000000000000" w:firstRow="0" w:lastRow="0" w:firstColumn="0" w:lastColumn="0" w:oddVBand="0" w:evenVBand="0" w:oddHBand="0" w:evenHBand="0" w:firstRowFirstColumn="0" w:firstRowLastColumn="0" w:lastRowFirstColumn="0" w:lastRowLastColumn="0"/>
            <w:tcW w:w="3420" w:type="dxa"/>
            <w:tcMar/>
          </w:tcPr>
          <w:p w:rsidRPr="00FB5C6E" w:rsidR="00FB5C6E" w:rsidP="00FB5C6E" w:rsidRDefault="00FB5C6E" w14:paraId="77467077" w14:textId="77777777">
            <w:pPr>
              <w:pStyle w:val="TableText"/>
            </w:pPr>
            <w:proofErr w:type="spellStart"/>
            <w:r w:rsidRPr="00FB5C6E">
              <w:t>a÷b</w:t>
            </w:r>
            <w:proofErr w:type="spellEnd"/>
            <w:r w:rsidRPr="00FB5C6E">
              <w:t xml:space="preserve"> </w:t>
            </w:r>
          </w:p>
        </w:tc>
        <w:tc>
          <w:tcPr>
            <w:cnfStyle w:val="000000000000" w:firstRow="0" w:lastRow="0" w:firstColumn="0" w:lastColumn="0" w:oddVBand="0" w:evenVBand="0" w:oddHBand="0" w:evenHBand="0" w:firstRowFirstColumn="0" w:firstRowLastColumn="0" w:lastRowFirstColumn="0" w:lastRowLastColumn="0"/>
            <w:tcW w:w="2820" w:type="dxa"/>
            <w:tcMar/>
          </w:tcPr>
          <w:p w:rsidRPr="00FB5C6E" w:rsidR="00FB5C6E" w:rsidP="00FB5C6E" w:rsidRDefault="00FB5C6E" w14:paraId="64558043" w14:textId="77777777">
            <w:pPr>
              <w:pStyle w:val="TableText"/>
            </w:pPr>
            <w:r w:rsidRPr="00FB5C6E">
              <w:t>a/b</w:t>
            </w:r>
          </w:p>
        </w:tc>
      </w:tr>
      <w:tr w:rsidRPr="00FB5C6E" w:rsidR="00FB5C6E" w:rsidTr="76F93D0B" w14:paraId="78A9A6F5" w14:textId="77777777">
        <w:tc>
          <w:tcPr>
            <w:cnfStyle w:val="000000000000" w:firstRow="0" w:lastRow="0" w:firstColumn="0" w:lastColumn="0" w:oddVBand="0" w:evenVBand="0" w:oddHBand="0" w:evenHBand="0" w:firstRowFirstColumn="0" w:firstRowLastColumn="0" w:lastRowFirstColumn="0" w:lastRowLastColumn="0"/>
            <w:tcW w:w="3597" w:type="dxa"/>
            <w:tcMar/>
          </w:tcPr>
          <w:p w:rsidRPr="00FB5C6E" w:rsidR="00FB5C6E" w:rsidP="00FB5C6E" w:rsidRDefault="00FB5C6E" w14:paraId="40597950" w14:textId="77777777">
            <w:pPr>
              <w:pStyle w:val="TableText"/>
            </w:pPr>
            <w:r w:rsidRPr="00FB5C6E">
              <w:t xml:space="preserve">Exponents </w:t>
            </w:r>
          </w:p>
        </w:tc>
        <w:tc>
          <w:tcPr>
            <w:cnfStyle w:val="000000000000" w:firstRow="0" w:lastRow="0" w:firstColumn="0" w:lastColumn="0" w:oddVBand="0" w:evenVBand="0" w:oddHBand="0" w:evenHBand="0" w:firstRowFirstColumn="0" w:firstRowLastColumn="0" w:lastRowFirstColumn="0" w:lastRowLastColumn="0"/>
            <w:tcW w:w="3420" w:type="dxa"/>
            <w:tcMar/>
          </w:tcPr>
          <w:p w:rsidRPr="00FB5C6E" w:rsidR="00FB5C6E" w:rsidP="00FB5C6E" w:rsidRDefault="00FB5C6E" w14:paraId="438FC48F" w14:textId="77777777">
            <w:pPr>
              <w:pStyle w:val="TableText"/>
            </w:pPr>
            <w:proofErr w:type="spellStart"/>
            <w:r w:rsidRPr="00FB5C6E">
              <w:t>a^b</w:t>
            </w:r>
            <w:proofErr w:type="spellEnd"/>
            <w:r w:rsidRPr="00FB5C6E">
              <w:t xml:space="preserve"> </w:t>
            </w:r>
          </w:p>
        </w:tc>
        <w:tc>
          <w:tcPr>
            <w:cnfStyle w:val="000000000000" w:firstRow="0" w:lastRow="0" w:firstColumn="0" w:lastColumn="0" w:oddVBand="0" w:evenVBand="0" w:oddHBand="0" w:evenHBand="0" w:firstRowFirstColumn="0" w:firstRowLastColumn="0" w:lastRowFirstColumn="0" w:lastRowLastColumn="0"/>
            <w:tcW w:w="2820" w:type="dxa"/>
            <w:tcMar/>
          </w:tcPr>
          <w:p w:rsidRPr="00FB5C6E" w:rsidR="00FB5C6E" w:rsidP="00FB5C6E" w:rsidRDefault="00FB5C6E" w14:paraId="7D747B43" w14:textId="77777777">
            <w:pPr>
              <w:pStyle w:val="TableText"/>
            </w:pPr>
            <w:r w:rsidRPr="00FB5C6E">
              <w:t>a**b</w:t>
            </w:r>
          </w:p>
        </w:tc>
      </w:tr>
    </w:tbl>
    <w:p w:rsidRPr="00FB5C6E" w:rsidR="00FB5C6E" w:rsidP="00FB5C6E" w:rsidRDefault="00FB5C6E" w14:paraId="206D2A63" w14:textId="50DB6519">
      <w:pPr>
        <w:pStyle w:val="BodyTextL50"/>
      </w:pPr>
      <w:r>
        <w:t xml:space="preserve">Enter a </w:t>
      </w:r>
      <w:r w:rsidRPr="00FB5C6E">
        <w:t>few math operations using the Python syntax</w:t>
      </w:r>
      <w:r>
        <w:t>, as shown in the example</w:t>
      </w:r>
      <w:r w:rsidR="00851732">
        <w:t>s.</w:t>
      </w:r>
    </w:p>
    <w:p w:rsidRPr="00FB5C6E" w:rsidR="00FB5C6E" w:rsidP="00FB5C6E" w:rsidRDefault="00FB5C6E" w14:paraId="0EBE40E3" w14:textId="77777777">
      <w:pPr>
        <w:pStyle w:val="CMDOutput"/>
        <w:rPr>
          <w:b/>
          <w:bCs/>
        </w:rPr>
      </w:pPr>
      <w:r>
        <w:t xml:space="preserve">&gt;&gt;&gt; </w:t>
      </w:r>
      <w:r w:rsidRPr="00FB5C6E">
        <w:rPr>
          <w:b/>
          <w:bCs/>
        </w:rPr>
        <w:t>2+3</w:t>
      </w:r>
    </w:p>
    <w:p w:rsidR="00FB5C6E" w:rsidP="00FB5C6E" w:rsidRDefault="00FB5C6E" w14:paraId="33CC08A7" w14:textId="77777777">
      <w:pPr>
        <w:pStyle w:val="CMDOutput"/>
      </w:pPr>
      <w:r>
        <w:t>5</w:t>
      </w:r>
    </w:p>
    <w:p w:rsidRPr="00FB5C6E" w:rsidR="00FB5C6E" w:rsidP="00FB5C6E" w:rsidRDefault="00FB5C6E" w14:paraId="3574AD62" w14:textId="77777777">
      <w:pPr>
        <w:pStyle w:val="CMDOutput"/>
        <w:rPr>
          <w:b/>
          <w:bCs/>
        </w:rPr>
      </w:pPr>
      <w:r>
        <w:t xml:space="preserve">&gt;&gt;&gt; </w:t>
      </w:r>
      <w:r w:rsidRPr="00FB5C6E">
        <w:rPr>
          <w:b/>
          <w:bCs/>
        </w:rPr>
        <w:t>10-4</w:t>
      </w:r>
    </w:p>
    <w:p w:rsidR="00FB5C6E" w:rsidP="00FB5C6E" w:rsidRDefault="00FB5C6E" w14:paraId="582C63B7" w14:textId="77777777">
      <w:pPr>
        <w:pStyle w:val="CMDOutput"/>
      </w:pPr>
      <w:r>
        <w:t>6</w:t>
      </w:r>
    </w:p>
    <w:p w:rsidR="00FB5C6E" w:rsidP="00FB5C6E" w:rsidRDefault="00FB5C6E" w14:paraId="39FA3886" w14:textId="77777777">
      <w:pPr>
        <w:pStyle w:val="CMDOutput"/>
      </w:pPr>
      <w:r>
        <w:t xml:space="preserve">&gt;&gt;&gt; </w:t>
      </w:r>
      <w:r w:rsidRPr="00FB5C6E">
        <w:rPr>
          <w:b/>
          <w:bCs/>
        </w:rPr>
        <w:t>2*4</w:t>
      </w:r>
    </w:p>
    <w:p w:rsidR="00FB5C6E" w:rsidP="00FB5C6E" w:rsidRDefault="00FB5C6E" w14:paraId="4F574CBD" w14:textId="77777777">
      <w:pPr>
        <w:pStyle w:val="CMDOutput"/>
      </w:pPr>
      <w:r>
        <w:t>8</w:t>
      </w:r>
    </w:p>
    <w:p w:rsidR="00FB5C6E" w:rsidP="00FB5C6E" w:rsidRDefault="00FB5C6E" w14:paraId="6327C341" w14:textId="77777777">
      <w:pPr>
        <w:pStyle w:val="CMDOutput"/>
      </w:pPr>
      <w:r>
        <w:t xml:space="preserve">&gt;&gt;&gt; </w:t>
      </w:r>
      <w:r w:rsidRPr="00FB5C6E">
        <w:rPr>
          <w:b/>
          <w:bCs/>
        </w:rPr>
        <w:t>20/5</w:t>
      </w:r>
    </w:p>
    <w:p w:rsidR="00FB5C6E" w:rsidP="00FB5C6E" w:rsidRDefault="00FB5C6E" w14:paraId="077A713A" w14:textId="62E98256">
      <w:pPr>
        <w:pStyle w:val="CMDOutput"/>
      </w:pPr>
      <w:r>
        <w:t>4</w:t>
      </w:r>
      <w:r w:rsidR="00B93438">
        <w:t>.0</w:t>
      </w:r>
    </w:p>
    <w:p w:rsidR="00FB5C6E" w:rsidP="00FB5C6E" w:rsidRDefault="00FB5C6E" w14:paraId="7F568506" w14:textId="77777777">
      <w:pPr>
        <w:pStyle w:val="CMDOutput"/>
      </w:pPr>
      <w:r>
        <w:t xml:space="preserve">&gt;&gt;&gt; </w:t>
      </w:r>
      <w:r w:rsidRPr="00FB5C6E">
        <w:rPr>
          <w:b/>
          <w:bCs/>
        </w:rPr>
        <w:t>3**2</w:t>
      </w:r>
    </w:p>
    <w:p w:rsidR="002F0AF6" w:rsidP="00FB5C6E" w:rsidRDefault="12D8F112" w14:paraId="68954F32" w14:textId="157F9B85">
      <w:pPr>
        <w:pStyle w:val="CMDOutput"/>
      </w:pPr>
      <w:r>
        <w:t>9</w:t>
      </w:r>
    </w:p>
    <w:p w:rsidR="00FB5C6E" w:rsidP="130AF256" w:rsidRDefault="7F7B92E1" w14:paraId="2B3A2DCC" w14:textId="2B1ACC67">
      <w:pPr>
        <w:pStyle w:val="SubStepAlpha"/>
      </w:pPr>
      <w:r>
        <w:t>From here, you can do a variety of basic programming tasks including math operations. The table shows the Python syntax to use for the most common math operations.</w:t>
      </w:r>
    </w:p>
    <w:p w:rsidR="00FB5C6E" w:rsidP="00FB5C6E" w:rsidRDefault="00FB5C6E" w14:paraId="5B7E07CB" w14:textId="433A1AA8">
      <w:pPr>
        <w:pStyle w:val="BodyTextL50"/>
      </w:pPr>
    </w:p>
    <w:p w:rsidR="002F0AF6" w:rsidP="002F0AF6" w:rsidRDefault="002F0AF6" w14:paraId="4156A84B" w14:textId="7FB866B1">
      <w:pPr>
        <w:pStyle w:val="3"/>
      </w:pPr>
      <w:r>
        <w:t xml:space="preserve">Use </w:t>
      </w:r>
      <w:r w:rsidR="00234C42">
        <w:t>the interactive interpreter to print a string</w:t>
      </w:r>
      <w:r>
        <w:t>.</w:t>
      </w:r>
    </w:p>
    <w:p w:rsidR="00234C42" w:rsidP="00234C42" w:rsidRDefault="00234C42" w14:paraId="6988751D" w14:textId="32C90883">
      <w:pPr>
        <w:pStyle w:val="BodyTextL25"/>
      </w:pPr>
      <w:r>
        <w:t xml:space="preserve">A string is any sequence of characters such as letters, numbers, symbols, or punctuation marks. The interactive interpreter will directly output text that you enter as a string </w:t>
      </w:r>
      <w:proofErr w:type="gramStart"/>
      <w:r>
        <w:t>as long as</w:t>
      </w:r>
      <w:proofErr w:type="gramEnd"/>
      <w:r>
        <w:t xml:space="preserve"> you enclose the string in either single quotes (') or double quotes (").</w:t>
      </w:r>
    </w:p>
    <w:p w:rsidR="00160D31" w:rsidP="00234C42" w:rsidRDefault="00160D31" w14:paraId="1E70B9A1" w14:textId="158F514C">
      <w:pPr>
        <w:pStyle w:val="SubStepAlpha"/>
      </w:pPr>
      <w:r>
        <w:t>Type “Hello World!” or ‘Hello World!’ in the interactive interpreter.</w:t>
      </w:r>
    </w:p>
    <w:p w:rsidR="00160D31" w:rsidP="00160D31" w:rsidRDefault="00160D31" w14:paraId="2D23FBA4" w14:textId="77777777">
      <w:pPr>
        <w:pStyle w:val="CMD"/>
      </w:pPr>
      <w:r>
        <w:t xml:space="preserve">&gt;&gt;&gt; </w:t>
      </w:r>
      <w:r w:rsidRPr="00160D31">
        <w:rPr>
          <w:b/>
          <w:bCs/>
        </w:rPr>
        <w:t>"Hello World!"</w:t>
      </w:r>
    </w:p>
    <w:p w:rsidR="00B93438" w:rsidP="00B93438" w:rsidRDefault="00B93438" w14:paraId="557BE145" w14:textId="77777777">
      <w:pPr>
        <w:pStyle w:val="CMD"/>
      </w:pPr>
      <w:r>
        <w:t>'Hello World!'</w:t>
      </w:r>
    </w:p>
    <w:p w:rsidR="00160D31" w:rsidP="00160D31" w:rsidRDefault="00160D31" w14:paraId="2875866B" w14:textId="77777777">
      <w:pPr>
        <w:pStyle w:val="CMD"/>
      </w:pPr>
      <w:r>
        <w:t xml:space="preserve">&gt;&gt;&gt; </w:t>
      </w:r>
      <w:r w:rsidRPr="00160D31">
        <w:rPr>
          <w:b/>
          <w:bCs/>
        </w:rPr>
        <w:t>'Hello World!'</w:t>
      </w:r>
    </w:p>
    <w:p w:rsidR="00160D31" w:rsidP="00160D31" w:rsidRDefault="00160D31" w14:paraId="3697269E" w14:textId="3FB28998">
      <w:pPr>
        <w:pStyle w:val="CMD"/>
      </w:pPr>
      <w:r>
        <w:t>'Hello World!'</w:t>
      </w:r>
    </w:p>
    <w:p w:rsidRPr="00234C42" w:rsidR="00234C42" w:rsidP="00234C42" w:rsidRDefault="00234C42" w14:paraId="604899E5" w14:textId="03C772E4">
      <w:pPr>
        <w:pStyle w:val="SubStepAlpha"/>
      </w:pPr>
      <w:r>
        <w:t xml:space="preserve">The </w:t>
      </w:r>
      <w:r w:rsidRPr="00160D31">
        <w:rPr>
          <w:b/>
          <w:bCs/>
        </w:rPr>
        <w:t>print</w:t>
      </w:r>
      <w:r>
        <w:t xml:space="preserve"> command </w:t>
      </w:r>
      <w:proofErr w:type="gramStart"/>
      <w:r>
        <w:t>can be</w:t>
      </w:r>
      <w:r w:rsidR="00160D31">
        <w:t xml:space="preserve"> also be</w:t>
      </w:r>
      <w:proofErr w:type="gramEnd"/>
      <w:r>
        <w:t xml:space="preserve"> used </w:t>
      </w:r>
      <w:r w:rsidR="00160D31">
        <w:t>directly in the interactive interpreter</w:t>
      </w:r>
      <w:r>
        <w:t>.</w:t>
      </w:r>
    </w:p>
    <w:p w:rsidR="00160D31" w:rsidP="00160D31" w:rsidRDefault="00160D31" w14:paraId="758F4620" w14:textId="77777777">
      <w:pPr>
        <w:pStyle w:val="CMDOutput"/>
      </w:pPr>
      <w:r>
        <w:t xml:space="preserve">&gt;&gt;&gt; </w:t>
      </w:r>
      <w:proofErr w:type="gramStart"/>
      <w:r w:rsidRPr="00160D31">
        <w:rPr>
          <w:b/>
          <w:bCs/>
        </w:rPr>
        <w:t>print(</w:t>
      </w:r>
      <w:proofErr w:type="gramEnd"/>
      <w:r w:rsidRPr="00160D31">
        <w:rPr>
          <w:b/>
          <w:bCs/>
        </w:rPr>
        <w:t>"Hello World!")</w:t>
      </w:r>
    </w:p>
    <w:p w:rsidR="002F0AF6" w:rsidP="00160D31" w:rsidRDefault="00160D31" w14:paraId="34831532" w14:textId="4A791477">
      <w:pPr>
        <w:pStyle w:val="CMDOutput"/>
      </w:pPr>
      <w:r>
        <w:t>Hello World!</w:t>
      </w:r>
    </w:p>
    <w:p w:rsidR="00C30A9D" w:rsidP="00C30A9D" w:rsidRDefault="00C30A9D" w14:paraId="2212F8FE" w14:textId="3E204C15">
      <w:pPr>
        <w:pStyle w:val="SubStepAlpha"/>
      </w:pPr>
      <w:r>
        <w:t xml:space="preserve">To exit the interactive interpreter, enter </w:t>
      </w:r>
      <w:proofErr w:type="gramStart"/>
      <w:r w:rsidRPr="00C30A9D">
        <w:rPr>
          <w:b/>
          <w:bCs/>
        </w:rPr>
        <w:t>quit(</w:t>
      </w:r>
      <w:proofErr w:type="gramEnd"/>
      <w:r w:rsidRPr="00C30A9D">
        <w:rPr>
          <w:b/>
          <w:bCs/>
        </w:rPr>
        <w:t>)</w:t>
      </w:r>
      <w:r>
        <w:t>.</w:t>
      </w:r>
    </w:p>
    <w:p w:rsidR="00C30A9D" w:rsidP="00C30A9D" w:rsidRDefault="00C30A9D" w14:paraId="1C8949ED" w14:textId="77777777">
      <w:pPr>
        <w:pStyle w:val="CMD"/>
      </w:pPr>
      <w:r>
        <w:t xml:space="preserve">&gt;&gt;&gt; </w:t>
      </w:r>
      <w:proofErr w:type="gramStart"/>
      <w:r w:rsidRPr="00C30A9D">
        <w:rPr>
          <w:b/>
          <w:bCs/>
        </w:rPr>
        <w:t>quit(</w:t>
      </w:r>
      <w:proofErr w:type="gramEnd"/>
      <w:r w:rsidRPr="00C30A9D">
        <w:rPr>
          <w:b/>
          <w:bCs/>
        </w:rPr>
        <w:t>)</w:t>
      </w:r>
    </w:p>
    <w:p w:rsidR="00C30A9D" w:rsidP="00C30A9D" w:rsidRDefault="00D209AF" w14:paraId="79FE982F" w14:textId="506DE8DF">
      <w:pPr>
        <w:pStyle w:val="CMD"/>
      </w:pPr>
      <w:proofErr w:type="spellStart"/>
      <w:r>
        <w:t>devasc@</w:t>
      </w:r>
      <w:proofErr w:type="gramStart"/>
      <w:r>
        <w:t>labvm</w:t>
      </w:r>
      <w:proofErr w:type="spellEnd"/>
      <w:r>
        <w:t>:~</w:t>
      </w:r>
      <w:proofErr w:type="gramEnd"/>
      <w:r>
        <w:t>$</w:t>
      </w:r>
    </w:p>
    <w:p w:rsidR="002F0AF6" w:rsidP="002F0AF6" w:rsidRDefault="002F0AF6" w14:paraId="21D69995" w14:textId="2BA2A018">
      <w:pPr>
        <w:pStyle w:val="3"/>
      </w:pPr>
      <w:r>
        <w:t xml:space="preserve">Open </w:t>
      </w:r>
      <w:r w:rsidR="00234C42">
        <w:t>VS Code</w:t>
      </w:r>
      <w:r>
        <w:t xml:space="preserve"> and create a script for Hello World.</w:t>
      </w:r>
    </w:p>
    <w:p w:rsidR="00234C42" w:rsidP="00234C42" w:rsidRDefault="00234C42" w14:paraId="2EEB4461" w14:textId="78139219">
      <w:pPr>
        <w:pStyle w:val="BodyTextL25"/>
      </w:pPr>
      <w:r w:rsidRPr="00234C42">
        <w:t xml:space="preserve">There are many development environments available for programmers to manage their coding projects. </w:t>
      </w:r>
      <w:r w:rsidR="00851732">
        <w:t>I</w:t>
      </w:r>
      <w:r w:rsidRPr="00234C42">
        <w:t xml:space="preserve">n this </w:t>
      </w:r>
      <w:r>
        <w:t>course</w:t>
      </w:r>
      <w:r w:rsidR="00851732">
        <w:t>,</w:t>
      </w:r>
      <w:r>
        <w:t xml:space="preserve"> the labs will use the VM’s installation of Microsoft’s Visual Studio Code</w:t>
      </w:r>
      <w:r w:rsidRPr="00234C42">
        <w:t xml:space="preserve"> </w:t>
      </w:r>
      <w:r>
        <w:t>(VS Code).</w:t>
      </w:r>
    </w:p>
    <w:p w:rsidR="00160D31" w:rsidP="00234C42" w:rsidRDefault="00983CA2" w14:paraId="637088E5" w14:textId="77777777">
      <w:pPr>
        <w:pStyle w:val="SubStepAlpha"/>
      </w:pPr>
      <w:r>
        <w:t>Open VS Code.</w:t>
      </w:r>
      <w:r w:rsidR="00160D31">
        <w:t xml:space="preserve"> If this is your first time, you will most likely be presented with a </w:t>
      </w:r>
      <w:r w:rsidRPr="00160D31" w:rsidR="00160D31">
        <w:rPr>
          <w:b/>
          <w:bCs/>
        </w:rPr>
        <w:t>Welcome</w:t>
      </w:r>
      <w:r w:rsidR="00160D31">
        <w:t xml:space="preserve"> window. </w:t>
      </w:r>
    </w:p>
    <w:p w:rsidR="00234C42" w:rsidP="00234C42" w:rsidRDefault="00160D31" w14:paraId="09884111" w14:textId="1491FACA">
      <w:pPr>
        <w:pStyle w:val="SubStepAlpha"/>
      </w:pPr>
      <w:r>
        <w:t xml:space="preserve">Feel free to explore </w:t>
      </w:r>
      <w:r w:rsidR="00851732">
        <w:t xml:space="preserve">the </w:t>
      </w:r>
      <w:r>
        <w:t xml:space="preserve">VS Code menus and options on your own time. For now, click </w:t>
      </w:r>
      <w:r w:rsidRPr="00160D31">
        <w:rPr>
          <w:b/>
          <w:bCs/>
        </w:rPr>
        <w:t>File &gt; New File</w:t>
      </w:r>
      <w:r>
        <w:t xml:space="preserve"> to open a new file.</w:t>
      </w:r>
    </w:p>
    <w:p w:rsidR="00983CA2" w:rsidP="00234C42" w:rsidRDefault="00650697" w14:paraId="796FF388" w14:textId="00E651E3">
      <w:pPr>
        <w:pStyle w:val="SubStepAlpha"/>
      </w:pPr>
      <w:r>
        <w:t>In your new file, t</w:t>
      </w:r>
      <w:r w:rsidR="00A05A8D">
        <w:t xml:space="preserve">ype the </w:t>
      </w:r>
      <w:r w:rsidRPr="00A05A8D" w:rsidR="00A05A8D">
        <w:rPr>
          <w:b/>
          <w:bCs/>
        </w:rPr>
        <w:t>print</w:t>
      </w:r>
      <w:r w:rsidR="00A05A8D">
        <w:t xml:space="preserve"> command from the previous step.</w:t>
      </w:r>
    </w:p>
    <w:p w:rsidR="00A05A8D" w:rsidP="00234C42" w:rsidRDefault="00A05A8D" w14:paraId="2195CBDA" w14:textId="6C681D19">
      <w:pPr>
        <w:pStyle w:val="SubStepAlpha"/>
      </w:pPr>
      <w:r>
        <w:t xml:space="preserve">Save the script as </w:t>
      </w:r>
      <w:r w:rsidRPr="00A05A8D">
        <w:rPr>
          <w:b/>
          <w:bCs/>
        </w:rPr>
        <w:t>hello-world.py</w:t>
      </w:r>
      <w:r>
        <w:t xml:space="preserve"> in the </w:t>
      </w:r>
      <w:r w:rsidRPr="007C52FC" w:rsidR="007C52FC">
        <w:rPr>
          <w:b/>
          <w:bCs/>
        </w:rPr>
        <w:t>labs/</w:t>
      </w:r>
      <w:proofErr w:type="spellStart"/>
      <w:r w:rsidRPr="007C52FC" w:rsidR="00AE493C">
        <w:rPr>
          <w:b/>
          <w:bCs/>
        </w:rPr>
        <w:t>devnet</w:t>
      </w:r>
      <w:r w:rsidR="00AE493C">
        <w:rPr>
          <w:b/>
          <w:bCs/>
        </w:rPr>
        <w:t>-src</w:t>
      </w:r>
      <w:proofErr w:type="spellEnd"/>
      <w:r w:rsidRPr="00A05A8D">
        <w:rPr>
          <w:b/>
          <w:bCs/>
        </w:rPr>
        <w:t>/python</w:t>
      </w:r>
      <w:r>
        <w:t xml:space="preserve"> folder. Be sure you add the extension </w:t>
      </w:r>
      <w:r w:rsidRPr="00A05A8D">
        <w:rPr>
          <w:b/>
          <w:bCs/>
        </w:rPr>
        <w:t>.</w:t>
      </w:r>
      <w:proofErr w:type="spellStart"/>
      <w:r w:rsidRPr="00A05A8D">
        <w:rPr>
          <w:b/>
          <w:bCs/>
        </w:rPr>
        <w:t>py</w:t>
      </w:r>
      <w:proofErr w:type="spellEnd"/>
      <w:r>
        <w:t xml:space="preserve"> for Python file.</w:t>
      </w:r>
    </w:p>
    <w:p w:rsidR="00A05A8D" w:rsidP="00234C42" w:rsidRDefault="00A05A8D" w14:paraId="1EE58396" w14:textId="26E75199">
      <w:pPr>
        <w:pStyle w:val="SubStepAlpha"/>
      </w:pPr>
      <w:r>
        <w:t xml:space="preserve">To run the script, click </w:t>
      </w:r>
      <w:r w:rsidRPr="00A05A8D">
        <w:rPr>
          <w:b/>
          <w:bCs/>
        </w:rPr>
        <w:t>Run &gt; Run Without Debugging</w:t>
      </w:r>
      <w:r>
        <w:t xml:space="preserve">. A terminal window opens inside VS Code, runs the code to launch an instance of Python, runs your script, then exits out of Python back to your </w:t>
      </w:r>
      <w:r w:rsidR="00CF7830">
        <w:t>Linux command line.</w:t>
      </w:r>
    </w:p>
    <w:p w:rsidR="00AE493C" w:rsidP="00AE493C" w:rsidRDefault="00AE493C" w14:paraId="4E1765EC" w14:textId="77777777">
      <w:pPr>
        <w:pStyle w:val="CMD"/>
      </w:pPr>
      <w:proofErr w:type="spellStart"/>
      <w:r>
        <w:t>devasc@</w:t>
      </w:r>
      <w:proofErr w:type="gramStart"/>
      <w:r>
        <w:t>labvm</w:t>
      </w:r>
      <w:proofErr w:type="spellEnd"/>
      <w:r>
        <w:t>:~</w:t>
      </w:r>
      <w:proofErr w:type="gramEnd"/>
      <w:r>
        <w:t>/labs/</w:t>
      </w:r>
      <w:proofErr w:type="spellStart"/>
      <w:r>
        <w:t>devnet-src</w:t>
      </w:r>
      <w:proofErr w:type="spellEnd"/>
      <w:r>
        <w:t>/python$  env DEBUGPY_LAUNCHER_PORT=36095 /</w:t>
      </w:r>
      <w:proofErr w:type="spellStart"/>
      <w:r>
        <w:t>usr</w:t>
      </w:r>
      <w:proofErr w:type="spellEnd"/>
      <w:r>
        <w:t xml:space="preserve">/bin/python3 /home/devasc/.vscode/extensions/ms-python.python-2020.4.76186/pythonFiles/lib/python/debugpy/no_wheels/debugpy/launcher /home/devasc/labs/devnet-src/python/hello-world.py </w:t>
      </w:r>
    </w:p>
    <w:p w:rsidR="00A05A8D" w:rsidP="00CF7830" w:rsidRDefault="00AE493C" w14:paraId="22473D05" w14:textId="26E5BB07">
      <w:pPr>
        <w:pStyle w:val="CMDOutput"/>
      </w:pPr>
      <w:r w:rsidRPr="004427FD">
        <w:rPr>
          <w:sz w:val="20"/>
          <w:highlight w:val="yellow"/>
        </w:rPr>
        <w:t>Hello World!</w:t>
      </w:r>
    </w:p>
    <w:p w:rsidR="00CF7830" w:rsidP="00A05A8D" w:rsidRDefault="00D209AF" w14:paraId="057FA287" w14:textId="59EE31A3">
      <w:pPr>
        <w:pStyle w:val="CMD"/>
      </w:pPr>
      <w:proofErr w:type="spellStart"/>
      <w:r>
        <w:t>devasc@</w:t>
      </w:r>
      <w:proofErr w:type="gramStart"/>
      <w:r>
        <w:t>labvm</w:t>
      </w:r>
      <w:proofErr w:type="spellEnd"/>
      <w:r>
        <w:t>:~</w:t>
      </w:r>
      <w:proofErr w:type="gramEnd"/>
      <w:r>
        <w:t>/labs/</w:t>
      </w:r>
      <w:proofErr w:type="spellStart"/>
      <w:r>
        <w:t>devnet-</w:t>
      </w:r>
      <w:r w:rsidR="008F1FA3">
        <w:t>src</w:t>
      </w:r>
      <w:proofErr w:type="spellEnd"/>
      <w:r w:rsidR="008F1FA3">
        <w:t>/</w:t>
      </w:r>
      <w:r w:rsidR="00CF7830">
        <w:t>python$</w:t>
      </w:r>
    </w:p>
    <w:p w:rsidR="00A05A8D" w:rsidP="00234C42" w:rsidRDefault="00CF7830" w14:paraId="7FAC99F0" w14:textId="45A76D19">
      <w:pPr>
        <w:pStyle w:val="SubStepAlpha"/>
      </w:pPr>
      <w:r>
        <w:t xml:space="preserve">Now that you have a command line open inside VS Code, you can </w:t>
      </w:r>
      <w:r w:rsidR="00650697">
        <w:t xml:space="preserve">manually </w:t>
      </w:r>
      <w:r>
        <w:t xml:space="preserve">launch Python </w:t>
      </w:r>
      <w:r w:rsidR="007D5F98">
        <w:t xml:space="preserve">and </w:t>
      </w:r>
      <w:r>
        <w:t xml:space="preserve">quickly run your script with the </w:t>
      </w:r>
      <w:r w:rsidRPr="00650697" w:rsidR="00650697">
        <w:t>following</w:t>
      </w:r>
      <w:r>
        <w:t xml:space="preserve"> command.</w:t>
      </w:r>
    </w:p>
    <w:p w:rsidR="00CF7830" w:rsidP="00CF7830" w:rsidRDefault="00D209AF" w14:paraId="0F061295" w14:textId="09883E65">
      <w:pPr>
        <w:pStyle w:val="CMD"/>
      </w:pPr>
      <w:proofErr w:type="spellStart"/>
      <w:r>
        <w:t>devasc@</w:t>
      </w:r>
      <w:proofErr w:type="gramStart"/>
      <w:r>
        <w:t>labvm</w:t>
      </w:r>
      <w:proofErr w:type="spellEnd"/>
      <w:r>
        <w:t>:~</w:t>
      </w:r>
      <w:proofErr w:type="gramEnd"/>
      <w:r>
        <w:t>/labs/</w:t>
      </w:r>
      <w:proofErr w:type="spellStart"/>
      <w:r>
        <w:t>devnet-</w:t>
      </w:r>
      <w:r w:rsidR="008F1FA3">
        <w:t>src</w:t>
      </w:r>
      <w:proofErr w:type="spellEnd"/>
      <w:r w:rsidR="008F1FA3">
        <w:t>/</w:t>
      </w:r>
      <w:r w:rsidR="00CF7830">
        <w:t xml:space="preserve">python$ </w:t>
      </w:r>
      <w:r w:rsidRPr="00CF7830" w:rsidR="00CF7830">
        <w:rPr>
          <w:b/>
          <w:bCs/>
        </w:rPr>
        <w:t>python3 hello-world.py</w:t>
      </w:r>
      <w:r w:rsidR="00CF7830">
        <w:t xml:space="preserve"> </w:t>
      </w:r>
    </w:p>
    <w:p w:rsidR="00CF7830" w:rsidP="004427FD" w:rsidRDefault="00CF7830" w14:paraId="7703A95B" w14:textId="20F76DFE">
      <w:pPr>
        <w:pStyle w:val="CMDOutput"/>
      </w:pPr>
      <w:r>
        <w:t>Hello World!</w:t>
      </w:r>
    </w:p>
    <w:p w:rsidR="00CF7830" w:rsidP="00CF7830" w:rsidRDefault="00D209AF" w14:paraId="0141D1EA" w14:textId="689EBBB5">
      <w:pPr>
        <w:pStyle w:val="CMD"/>
      </w:pPr>
      <w:proofErr w:type="spellStart"/>
      <w:r>
        <w:t>devasc@</w:t>
      </w:r>
      <w:proofErr w:type="gramStart"/>
      <w:r>
        <w:t>labvm</w:t>
      </w:r>
      <w:proofErr w:type="spellEnd"/>
      <w:r>
        <w:t>:~</w:t>
      </w:r>
      <w:proofErr w:type="gramEnd"/>
      <w:r>
        <w:t>/labs/</w:t>
      </w:r>
      <w:proofErr w:type="spellStart"/>
      <w:r>
        <w:t>devnet-</w:t>
      </w:r>
      <w:r w:rsidR="008F1FA3">
        <w:t>src</w:t>
      </w:r>
      <w:proofErr w:type="spellEnd"/>
      <w:r w:rsidR="008F1FA3">
        <w:t>/</w:t>
      </w:r>
      <w:r w:rsidR="00CF7830">
        <w:t>python$</w:t>
      </w:r>
    </w:p>
    <w:p w:rsidR="00CF7830" w:rsidP="00234C42" w:rsidRDefault="00CF7830" w14:paraId="3ECAE111" w14:textId="235163AA">
      <w:pPr>
        <w:pStyle w:val="SubStepAlpha"/>
      </w:pPr>
      <w:r>
        <w:t xml:space="preserve">You can also open a terminal window outside of VS Code and enter the same command making sure to provide path information. </w:t>
      </w:r>
    </w:p>
    <w:p w:rsidR="00301699" w:rsidP="00301699" w:rsidRDefault="00301699" w14:paraId="60EF018F" w14:textId="77777777">
      <w:pPr>
        <w:pStyle w:val="CMD"/>
      </w:pPr>
      <w:proofErr w:type="spellStart"/>
      <w:r>
        <w:t>devasc@</w:t>
      </w:r>
      <w:proofErr w:type="gramStart"/>
      <w:r>
        <w:t>labvm</w:t>
      </w:r>
      <w:proofErr w:type="spellEnd"/>
      <w:r>
        <w:t>:~</w:t>
      </w:r>
      <w:proofErr w:type="gramEnd"/>
      <w:r>
        <w:t xml:space="preserve">$ </w:t>
      </w:r>
      <w:r w:rsidRPr="004427FD">
        <w:rPr>
          <w:b/>
          <w:bCs/>
        </w:rPr>
        <w:t>python3 ~/labs/devnet-src/python/hello-world.py</w:t>
      </w:r>
      <w:r>
        <w:t xml:space="preserve"> </w:t>
      </w:r>
    </w:p>
    <w:p w:rsidR="00301699" w:rsidP="004427FD" w:rsidRDefault="00301699" w14:paraId="4C1BC169" w14:textId="77777777">
      <w:pPr>
        <w:pStyle w:val="CMDOutput"/>
      </w:pPr>
      <w:r>
        <w:t>Hello World!</w:t>
      </w:r>
    </w:p>
    <w:p w:rsidR="00301699" w:rsidP="00301699" w:rsidRDefault="00301699" w14:paraId="21D2F101" w14:textId="77777777">
      <w:pPr>
        <w:pStyle w:val="CMD"/>
      </w:pPr>
      <w:proofErr w:type="spellStart"/>
      <w:r>
        <w:t>devasc@</w:t>
      </w:r>
      <w:proofErr w:type="gramStart"/>
      <w:r>
        <w:t>labvm</w:t>
      </w:r>
      <w:proofErr w:type="spellEnd"/>
      <w:r>
        <w:t>:~</w:t>
      </w:r>
      <w:proofErr w:type="gramEnd"/>
      <w:r>
        <w:t>$</w:t>
      </w:r>
    </w:p>
    <w:p w:rsidRPr="00234C42" w:rsidR="00650697" w:rsidP="00650697" w:rsidRDefault="007D5F98" w14:paraId="6AB4D123" w14:textId="10328479">
      <w:pPr>
        <w:pStyle w:val="BodyTextL50"/>
      </w:pPr>
      <w:r>
        <w:t>I</w:t>
      </w:r>
      <w:r w:rsidR="00650697">
        <w:t>n this course you will typically run your scripts directly inside VS Code.</w:t>
      </w:r>
    </w:p>
    <w:p w:rsidR="002F0AF6" w:rsidP="002F0AF6" w:rsidRDefault="00505AEB" w14:paraId="765940E3" w14:textId="258A2243">
      <w:pPr>
        <w:pStyle w:val="2"/>
      </w:pPr>
      <w:r>
        <w:t>Review</w:t>
      </w:r>
      <w:r w:rsidR="00B92CB3">
        <w:t xml:space="preserve"> </w:t>
      </w:r>
      <w:r w:rsidR="002F0AF6">
        <w:t>Data Types</w:t>
      </w:r>
      <w:r w:rsidR="00B92CB3">
        <w:t xml:space="preserve"> and </w:t>
      </w:r>
      <w:r>
        <w:t>Variables</w:t>
      </w:r>
    </w:p>
    <w:p w:rsidRPr="00C30A9D" w:rsidR="00C30A9D" w:rsidP="00C30A9D" w:rsidRDefault="00C30A9D" w14:paraId="09B2E0E3" w14:textId="6EB37086">
      <w:pPr>
        <w:pStyle w:val="BodyTextL25"/>
      </w:pPr>
      <w:r>
        <w:t>In this part, you will</w:t>
      </w:r>
      <w:r w:rsidR="00B92CB3">
        <w:t xml:space="preserve"> use the interactive interpreter to review data types, create variables, concatenate strings, and cast between data types.</w:t>
      </w:r>
    </w:p>
    <w:p w:rsidR="002F0AF6" w:rsidP="00020C29" w:rsidRDefault="00355A6F" w14:paraId="591B4903" w14:textId="2C26B5A8">
      <w:pPr>
        <w:pStyle w:val="3"/>
      </w:pPr>
      <w:r>
        <w:t>Use the interactive interpreter to review basic data types.</w:t>
      </w:r>
    </w:p>
    <w:p w:rsidR="00C30A9D" w:rsidP="00C30A9D" w:rsidRDefault="00C30A9D" w14:paraId="615A7A4E" w14:textId="076CB562">
      <w:pPr>
        <w:pStyle w:val="BodyTextL25"/>
      </w:pPr>
      <w:r>
        <w:t xml:space="preserve">In programming, data types are a classification which tells the interpreter how the programmer intends to use the data. For example, the interpreter needs to know if the data the programmer entered is a number or a string. Although there are several different data types, we will focus only on the following: </w:t>
      </w:r>
    </w:p>
    <w:p w:rsidR="00C30A9D" w:rsidP="00C30A9D" w:rsidRDefault="00C30A9D" w14:paraId="6712DBB9" w14:textId="6C7397B6">
      <w:pPr>
        <w:pStyle w:val="Bulletlevel1"/>
      </w:pPr>
      <w:r w:rsidRPr="00C30A9D">
        <w:rPr>
          <w:b/>
          <w:bCs/>
        </w:rPr>
        <w:t>Integer</w:t>
      </w:r>
      <w:r>
        <w:t xml:space="preserve"> - used to specify whole numbers (no decimals), such as 1, 2, 3, and so on. If an integer is entered with a decimal, the interpreter ignores the decimal. For example, 3.75 is interpreted as 3.</w:t>
      </w:r>
    </w:p>
    <w:p w:rsidR="00C30A9D" w:rsidP="00C30A9D" w:rsidRDefault="00C30A9D" w14:paraId="59843CCB" w14:textId="2990128F">
      <w:pPr>
        <w:pStyle w:val="Bulletlevel1"/>
      </w:pPr>
      <w:r w:rsidRPr="00C30A9D">
        <w:rPr>
          <w:b/>
          <w:bCs/>
        </w:rPr>
        <w:t>Float</w:t>
      </w:r>
      <w:r>
        <w:t xml:space="preserve"> - used to specify numbers that need a decimal value, such as 3.14159. </w:t>
      </w:r>
    </w:p>
    <w:p w:rsidR="00C30A9D" w:rsidP="00C30A9D" w:rsidRDefault="00C30A9D" w14:paraId="411D29DD" w14:textId="1724D217">
      <w:pPr>
        <w:pStyle w:val="Bulletlevel1"/>
      </w:pPr>
      <w:r w:rsidRPr="00C30A9D">
        <w:rPr>
          <w:b/>
          <w:bCs/>
        </w:rPr>
        <w:t>String</w:t>
      </w:r>
      <w:r>
        <w:t xml:space="preserve"> - any sequence of characters such as letters, numbers, symbols, or punctuation marks.</w:t>
      </w:r>
    </w:p>
    <w:p w:rsidR="00C30A9D" w:rsidP="00C30A9D" w:rsidRDefault="00C30A9D" w14:paraId="04B3453B" w14:textId="7A9C8389">
      <w:pPr>
        <w:pStyle w:val="Bulletlevel1"/>
      </w:pPr>
      <w:r w:rsidRPr="00C30A9D">
        <w:rPr>
          <w:b/>
          <w:bCs/>
        </w:rPr>
        <w:t>Boolean</w:t>
      </w:r>
      <w:r>
        <w:t xml:space="preserve"> - any data type that has a value of either True or False.</w:t>
      </w:r>
    </w:p>
    <w:p w:rsidR="002F0AF6" w:rsidP="00C30A9D" w:rsidRDefault="002F0AF6" w14:paraId="06CCDE5F" w14:textId="09AB1E3A">
      <w:pPr>
        <w:pStyle w:val="BodyTextL25"/>
      </w:pPr>
      <w:r w:rsidRPr="00D7328C">
        <w:t xml:space="preserve">Use the </w:t>
      </w:r>
      <w:proofErr w:type="gramStart"/>
      <w:r w:rsidRPr="00505AEB">
        <w:rPr>
          <w:b/>
          <w:bCs/>
        </w:rPr>
        <w:t>type(</w:t>
      </w:r>
      <w:proofErr w:type="gramEnd"/>
      <w:r w:rsidRPr="00505AEB">
        <w:rPr>
          <w:b/>
          <w:bCs/>
        </w:rPr>
        <w:t>)</w:t>
      </w:r>
      <w:r w:rsidRPr="00D7328C">
        <w:t xml:space="preserve"> command to determine the basic data types: int, float, string, </w:t>
      </w:r>
      <w:r>
        <w:t>Boolean</w:t>
      </w:r>
    </w:p>
    <w:p w:rsidR="00355A6F" w:rsidP="00355A6F" w:rsidRDefault="00D209AF" w14:paraId="531F7DA8" w14:textId="65ABAC56">
      <w:pPr>
        <w:pStyle w:val="CMD"/>
        <w:rPr>
          <w:b/>
          <w:bCs/>
        </w:rPr>
      </w:pPr>
      <w:proofErr w:type="spellStart"/>
      <w:r>
        <w:t>devasc@</w:t>
      </w:r>
      <w:proofErr w:type="gramStart"/>
      <w:r>
        <w:t>labvm</w:t>
      </w:r>
      <w:proofErr w:type="spellEnd"/>
      <w:r>
        <w:t>:~</w:t>
      </w:r>
      <w:proofErr w:type="gramEnd"/>
      <w:r>
        <w:t>/labs/</w:t>
      </w:r>
      <w:proofErr w:type="spellStart"/>
      <w:r>
        <w:t>devnet-src</w:t>
      </w:r>
      <w:proofErr w:type="spellEnd"/>
      <w:r>
        <w:t>$</w:t>
      </w:r>
      <w:r w:rsidR="00355A6F">
        <w:t xml:space="preserve"> </w:t>
      </w:r>
      <w:r w:rsidRPr="00CF7830" w:rsidR="00355A6F">
        <w:rPr>
          <w:b/>
          <w:bCs/>
        </w:rPr>
        <w:t xml:space="preserve">python3 </w:t>
      </w:r>
    </w:p>
    <w:p w:rsidR="00355A6F" w:rsidP="00355A6F" w:rsidRDefault="00355A6F" w14:paraId="38F7BB93" w14:textId="77777777">
      <w:pPr>
        <w:pStyle w:val="CMDOutput"/>
      </w:pPr>
      <w:r>
        <w:t>Python 3.8.2 (default, Mar 13</w:t>
      </w:r>
      <w:proofErr w:type="gramStart"/>
      <w:r>
        <w:t xml:space="preserve"> 2020</w:t>
      </w:r>
      <w:proofErr w:type="gramEnd"/>
      <w:r>
        <w:t xml:space="preserve">, 10:14:16) </w:t>
      </w:r>
    </w:p>
    <w:p w:rsidR="00355A6F" w:rsidP="00355A6F" w:rsidRDefault="00355A6F" w14:paraId="12E3CA7A" w14:textId="77777777">
      <w:pPr>
        <w:pStyle w:val="CMDOutput"/>
      </w:pPr>
      <w:r>
        <w:t xml:space="preserve">[GCC 9.3.0] on </w:t>
      </w:r>
      <w:proofErr w:type="spellStart"/>
      <w:r>
        <w:t>linux</w:t>
      </w:r>
      <w:proofErr w:type="spellEnd"/>
    </w:p>
    <w:p w:rsidR="00355A6F" w:rsidP="00355A6F" w:rsidRDefault="00355A6F" w14:paraId="47DB5627" w14:textId="77777777">
      <w:pPr>
        <w:pStyle w:val="CMDOutput"/>
      </w:pPr>
      <w:r>
        <w:t>Type "help", "copyright", "credits" or "license" for more information.</w:t>
      </w:r>
    </w:p>
    <w:p w:rsidR="002F0AF6" w:rsidP="00355A6F" w:rsidRDefault="002F0AF6" w14:paraId="7C7B93A9" w14:textId="3C769D33">
      <w:pPr>
        <w:pStyle w:val="CMD"/>
      </w:pPr>
      <w:r>
        <w:t xml:space="preserve">&gt;&gt;&gt; </w:t>
      </w:r>
      <w:proofErr w:type="gramStart"/>
      <w:r w:rsidRPr="00355A6F">
        <w:rPr>
          <w:b/>
          <w:bCs/>
        </w:rPr>
        <w:t>type(</w:t>
      </w:r>
      <w:proofErr w:type="gramEnd"/>
      <w:r w:rsidRPr="00355A6F">
        <w:rPr>
          <w:b/>
          <w:bCs/>
        </w:rPr>
        <w:t>98)</w:t>
      </w:r>
    </w:p>
    <w:p w:rsidR="002F0AF6" w:rsidP="002F0AF6" w:rsidRDefault="002F0AF6" w14:paraId="2BDCC098" w14:textId="77777777">
      <w:pPr>
        <w:pStyle w:val="CMDOutput"/>
      </w:pPr>
      <w:r>
        <w:t>&lt;class 'int'&gt;</w:t>
      </w:r>
    </w:p>
    <w:p w:rsidR="002F0AF6" w:rsidP="00355A6F" w:rsidRDefault="002F0AF6" w14:paraId="4ED546FB" w14:textId="77777777">
      <w:pPr>
        <w:pStyle w:val="CMD"/>
      </w:pPr>
      <w:r>
        <w:t xml:space="preserve">&gt;&gt;&gt; </w:t>
      </w:r>
      <w:proofErr w:type="gramStart"/>
      <w:r w:rsidRPr="00355A6F">
        <w:rPr>
          <w:b/>
          <w:bCs/>
        </w:rPr>
        <w:t>type(</w:t>
      </w:r>
      <w:proofErr w:type="gramEnd"/>
      <w:r w:rsidRPr="00355A6F">
        <w:rPr>
          <w:b/>
          <w:bCs/>
        </w:rPr>
        <w:t>98.6)</w:t>
      </w:r>
    </w:p>
    <w:p w:rsidR="002F0AF6" w:rsidP="002F0AF6" w:rsidRDefault="002F0AF6" w14:paraId="6710FB20" w14:textId="77777777">
      <w:pPr>
        <w:pStyle w:val="CMDOutput"/>
      </w:pPr>
      <w:r>
        <w:t>&lt;class 'float'&gt;</w:t>
      </w:r>
    </w:p>
    <w:p w:rsidR="002F0AF6" w:rsidP="00355A6F" w:rsidRDefault="002F0AF6" w14:paraId="117EE2B4" w14:textId="77777777">
      <w:pPr>
        <w:pStyle w:val="CMD"/>
      </w:pPr>
      <w:r>
        <w:t xml:space="preserve">&gt;&gt;&gt; </w:t>
      </w:r>
      <w:r w:rsidRPr="00355A6F">
        <w:rPr>
          <w:b/>
          <w:bCs/>
        </w:rPr>
        <w:t>type("Hi!")</w:t>
      </w:r>
    </w:p>
    <w:p w:rsidR="002F0AF6" w:rsidP="002F0AF6" w:rsidRDefault="002F0AF6" w14:paraId="4BCBD254" w14:textId="77777777">
      <w:pPr>
        <w:pStyle w:val="CMDOutput"/>
      </w:pPr>
      <w:r>
        <w:t>&lt;class 'str'&gt;</w:t>
      </w:r>
    </w:p>
    <w:p w:rsidR="002F0AF6" w:rsidP="00355A6F" w:rsidRDefault="002F0AF6" w14:paraId="6550D088" w14:textId="77777777">
      <w:pPr>
        <w:pStyle w:val="CMD"/>
      </w:pPr>
      <w:r>
        <w:t xml:space="preserve">&gt;&gt;&gt; </w:t>
      </w:r>
      <w:proofErr w:type="gramStart"/>
      <w:r w:rsidRPr="00355A6F">
        <w:rPr>
          <w:b/>
          <w:bCs/>
        </w:rPr>
        <w:t>type(</w:t>
      </w:r>
      <w:proofErr w:type="gramEnd"/>
      <w:r w:rsidRPr="00355A6F">
        <w:rPr>
          <w:b/>
          <w:bCs/>
        </w:rPr>
        <w:t>True)</w:t>
      </w:r>
    </w:p>
    <w:p w:rsidR="002F0AF6" w:rsidP="002F0AF6" w:rsidRDefault="002F0AF6" w14:paraId="685CE073" w14:textId="77777777">
      <w:pPr>
        <w:pStyle w:val="CMDOutput"/>
      </w:pPr>
      <w:r>
        <w:t>&lt;class 'bool'&gt;</w:t>
      </w:r>
    </w:p>
    <w:p w:rsidR="00355A6F" w:rsidP="002F0AF6" w:rsidRDefault="00355A6F" w14:paraId="1B1AE32B" w14:textId="49E8899D">
      <w:pPr>
        <w:pStyle w:val="3"/>
      </w:pPr>
      <w:r>
        <w:t>Review different Boolean operators.</w:t>
      </w:r>
    </w:p>
    <w:p w:rsidR="00355A6F" w:rsidP="00355A6F" w:rsidRDefault="00355A6F" w14:paraId="05833CF9" w14:textId="06B7ACBC">
      <w:pPr>
        <w:pStyle w:val="BodyTextL25"/>
      </w:pPr>
      <w:r>
        <w:t>The Boolean data type makes use of the operators shown</w:t>
      </w:r>
      <w:r w:rsidR="007D5F98">
        <w:t xml:space="preserve"> in</w:t>
      </w:r>
      <w:r>
        <w:t xml:space="preserve"> the table.</w:t>
      </w:r>
    </w:p>
    <w:tbl>
      <w:tblPr>
        <w:tblStyle w:val="LabTableStyle"/>
        <w:tblW w:w="0" w:type="auto"/>
        <w:tblLook w:val="04A0" w:firstRow="1" w:lastRow="0" w:firstColumn="1" w:lastColumn="0" w:noHBand="0" w:noVBand="1"/>
        <w:tblDescription w:val="The table lists boolean operators and their meanings."/>
      </w:tblPr>
      <w:tblGrid>
        <w:gridCol w:w="4230"/>
        <w:gridCol w:w="5490"/>
      </w:tblGrid>
      <w:tr w:rsidRPr="00355A6F" w:rsidR="00355A6F" w:rsidTr="00020C29" w14:paraId="70D31B2A" w14:textId="77777777">
        <w:trPr>
          <w:cnfStyle w:val="100000000000" w:firstRow="1" w:lastRow="0" w:firstColumn="0" w:lastColumn="0" w:oddVBand="0" w:evenVBand="0" w:oddHBand="0" w:evenHBand="0" w:firstRowFirstColumn="0" w:firstRowLastColumn="0" w:lastRowFirstColumn="0" w:lastRowLastColumn="0"/>
          <w:tblHeader/>
        </w:trPr>
        <w:tc>
          <w:tcPr>
            <w:tcW w:w="4230" w:type="dxa"/>
          </w:tcPr>
          <w:p w:rsidRPr="00355A6F" w:rsidR="00355A6F" w:rsidP="00355A6F" w:rsidRDefault="00355A6F" w14:paraId="6D804A8E" w14:textId="77777777">
            <w:pPr>
              <w:pStyle w:val="TableHeading"/>
            </w:pPr>
            <w:r w:rsidRPr="00355A6F">
              <w:t xml:space="preserve">Operator </w:t>
            </w:r>
          </w:p>
        </w:tc>
        <w:tc>
          <w:tcPr>
            <w:tcW w:w="5490" w:type="dxa"/>
          </w:tcPr>
          <w:p w:rsidRPr="00355A6F" w:rsidR="00355A6F" w:rsidP="00355A6F" w:rsidRDefault="00355A6F" w14:paraId="6DB917CE" w14:textId="77777777">
            <w:pPr>
              <w:pStyle w:val="TableHeading"/>
            </w:pPr>
            <w:r w:rsidRPr="00355A6F">
              <w:t>Meaning</w:t>
            </w:r>
          </w:p>
        </w:tc>
      </w:tr>
      <w:tr w:rsidRPr="00355A6F" w:rsidR="00355A6F" w:rsidTr="00020C29" w14:paraId="7D5B6417" w14:textId="77777777">
        <w:trPr>
          <w:trHeight w:val="300"/>
        </w:trPr>
        <w:tc>
          <w:tcPr>
            <w:tcW w:w="4230" w:type="dxa"/>
          </w:tcPr>
          <w:p w:rsidRPr="00355A6F" w:rsidR="00355A6F" w:rsidP="00355A6F" w:rsidRDefault="00355A6F" w14:paraId="6DC618A9" w14:textId="77777777">
            <w:pPr>
              <w:pStyle w:val="TableText"/>
            </w:pPr>
            <w:r w:rsidRPr="00355A6F">
              <w:t xml:space="preserve">&gt; </w:t>
            </w:r>
          </w:p>
        </w:tc>
        <w:tc>
          <w:tcPr>
            <w:tcW w:w="5490" w:type="dxa"/>
          </w:tcPr>
          <w:p w:rsidRPr="00355A6F" w:rsidR="00355A6F" w:rsidP="00355A6F" w:rsidRDefault="00355A6F" w14:paraId="63ACF5B7" w14:textId="77777777">
            <w:pPr>
              <w:pStyle w:val="TableText"/>
            </w:pPr>
            <w:r w:rsidRPr="00355A6F">
              <w:t>Greater than</w:t>
            </w:r>
          </w:p>
        </w:tc>
      </w:tr>
      <w:tr w:rsidRPr="00355A6F" w:rsidR="00355A6F" w:rsidTr="00020C29" w14:paraId="2BC1BDCF" w14:textId="77777777">
        <w:tc>
          <w:tcPr>
            <w:tcW w:w="4230" w:type="dxa"/>
          </w:tcPr>
          <w:p w:rsidRPr="00355A6F" w:rsidR="00355A6F" w:rsidP="00355A6F" w:rsidRDefault="00355A6F" w14:paraId="361BB4CD" w14:textId="77777777">
            <w:pPr>
              <w:pStyle w:val="TableText"/>
            </w:pPr>
            <w:r w:rsidRPr="00355A6F">
              <w:t xml:space="preserve">&lt; </w:t>
            </w:r>
          </w:p>
        </w:tc>
        <w:tc>
          <w:tcPr>
            <w:tcW w:w="5490" w:type="dxa"/>
          </w:tcPr>
          <w:p w:rsidRPr="00355A6F" w:rsidR="00355A6F" w:rsidP="00355A6F" w:rsidRDefault="00355A6F" w14:paraId="5FF3EC6B" w14:textId="77777777">
            <w:pPr>
              <w:pStyle w:val="TableText"/>
            </w:pPr>
            <w:r w:rsidRPr="00355A6F">
              <w:t>Less than</w:t>
            </w:r>
          </w:p>
        </w:tc>
      </w:tr>
      <w:tr w:rsidRPr="00355A6F" w:rsidR="00355A6F" w:rsidTr="00020C29" w14:paraId="25AB894E" w14:textId="77777777">
        <w:tc>
          <w:tcPr>
            <w:tcW w:w="4230" w:type="dxa"/>
          </w:tcPr>
          <w:p w:rsidRPr="00355A6F" w:rsidR="00355A6F" w:rsidP="00355A6F" w:rsidRDefault="00355A6F" w14:paraId="429B681E" w14:textId="77777777">
            <w:pPr>
              <w:pStyle w:val="TableText"/>
            </w:pPr>
            <w:r w:rsidRPr="00355A6F">
              <w:t xml:space="preserve">== </w:t>
            </w:r>
          </w:p>
        </w:tc>
        <w:tc>
          <w:tcPr>
            <w:tcW w:w="5490" w:type="dxa"/>
          </w:tcPr>
          <w:p w:rsidRPr="00355A6F" w:rsidR="00355A6F" w:rsidP="00355A6F" w:rsidRDefault="00355A6F" w14:paraId="5EF63065" w14:textId="77777777">
            <w:pPr>
              <w:pStyle w:val="TableText"/>
            </w:pPr>
            <w:r w:rsidRPr="00355A6F">
              <w:t>Equal to</w:t>
            </w:r>
          </w:p>
        </w:tc>
      </w:tr>
      <w:tr w:rsidRPr="00355A6F" w:rsidR="00355A6F" w:rsidTr="00020C29" w14:paraId="45E0E81E" w14:textId="77777777">
        <w:tc>
          <w:tcPr>
            <w:tcW w:w="4230" w:type="dxa"/>
          </w:tcPr>
          <w:p w:rsidRPr="00355A6F" w:rsidR="00355A6F" w:rsidP="00355A6F" w:rsidRDefault="00355A6F" w14:paraId="40BF3D6B" w14:textId="77777777">
            <w:pPr>
              <w:pStyle w:val="TableText"/>
            </w:pPr>
            <w:r w:rsidRPr="00355A6F">
              <w:t xml:space="preserve">!= </w:t>
            </w:r>
          </w:p>
        </w:tc>
        <w:tc>
          <w:tcPr>
            <w:tcW w:w="5490" w:type="dxa"/>
          </w:tcPr>
          <w:p w:rsidRPr="00355A6F" w:rsidR="00355A6F" w:rsidP="00355A6F" w:rsidRDefault="00355A6F" w14:paraId="03A401AC" w14:textId="77777777">
            <w:pPr>
              <w:pStyle w:val="TableText"/>
            </w:pPr>
            <w:r w:rsidRPr="00355A6F">
              <w:t>Not equal to</w:t>
            </w:r>
          </w:p>
        </w:tc>
      </w:tr>
      <w:tr w:rsidRPr="00355A6F" w:rsidR="00355A6F" w:rsidTr="00020C29" w14:paraId="03875CD8" w14:textId="77777777">
        <w:tc>
          <w:tcPr>
            <w:tcW w:w="4230" w:type="dxa"/>
          </w:tcPr>
          <w:p w:rsidRPr="00355A6F" w:rsidR="00355A6F" w:rsidP="00355A6F" w:rsidRDefault="00355A6F" w14:paraId="6035AF6C" w14:textId="77777777">
            <w:pPr>
              <w:pStyle w:val="TableText"/>
            </w:pPr>
            <w:r w:rsidRPr="00355A6F">
              <w:t xml:space="preserve">&gt;= </w:t>
            </w:r>
          </w:p>
        </w:tc>
        <w:tc>
          <w:tcPr>
            <w:tcW w:w="5490" w:type="dxa"/>
          </w:tcPr>
          <w:p w:rsidRPr="00355A6F" w:rsidR="00355A6F" w:rsidP="00355A6F" w:rsidRDefault="00355A6F" w14:paraId="0697AAFD" w14:textId="77777777">
            <w:pPr>
              <w:pStyle w:val="TableText"/>
            </w:pPr>
            <w:r w:rsidRPr="00355A6F">
              <w:t>Greater than or equal to</w:t>
            </w:r>
          </w:p>
        </w:tc>
      </w:tr>
      <w:tr w:rsidRPr="00355A6F" w:rsidR="00355A6F" w:rsidTr="00020C29" w14:paraId="7CCDC9B6" w14:textId="77777777">
        <w:tc>
          <w:tcPr>
            <w:tcW w:w="4230" w:type="dxa"/>
          </w:tcPr>
          <w:p w:rsidRPr="00355A6F" w:rsidR="00355A6F" w:rsidP="00355A6F" w:rsidRDefault="00355A6F" w14:paraId="7B016F08" w14:textId="77777777">
            <w:pPr>
              <w:pStyle w:val="TableText"/>
            </w:pPr>
            <w:r w:rsidRPr="00355A6F">
              <w:t xml:space="preserve">&lt;= </w:t>
            </w:r>
          </w:p>
        </w:tc>
        <w:tc>
          <w:tcPr>
            <w:tcW w:w="5490" w:type="dxa"/>
          </w:tcPr>
          <w:p w:rsidRPr="00355A6F" w:rsidR="00355A6F" w:rsidP="00355A6F" w:rsidRDefault="00355A6F" w14:paraId="010D7853" w14:textId="77777777">
            <w:pPr>
              <w:pStyle w:val="TableText"/>
            </w:pPr>
            <w:r w:rsidRPr="00355A6F">
              <w:t>Less than or equal to</w:t>
            </w:r>
          </w:p>
        </w:tc>
      </w:tr>
    </w:tbl>
    <w:p w:rsidRPr="00355A6F" w:rsidR="00355A6F" w:rsidP="00355A6F" w:rsidRDefault="00355A6F" w14:paraId="48051E6A" w14:textId="77777777">
      <w:pPr>
        <w:pStyle w:val="BodyTextL25"/>
      </w:pPr>
      <w:r>
        <w:t>In the interpreter, try out the different Boolean operators.</w:t>
      </w:r>
    </w:p>
    <w:p w:rsidRPr="00706851" w:rsidR="00355A6F" w:rsidP="004427FD" w:rsidRDefault="00355A6F" w14:paraId="696FE516" w14:textId="77777777">
      <w:pPr>
        <w:pStyle w:val="CMD"/>
      </w:pPr>
      <w:r>
        <w:t xml:space="preserve">&gt;&gt;&gt; </w:t>
      </w:r>
      <w:r w:rsidRPr="004427FD">
        <w:rPr>
          <w:b/>
          <w:bCs/>
        </w:rPr>
        <w:t>1&lt;2</w:t>
      </w:r>
    </w:p>
    <w:p w:rsidR="00355A6F" w:rsidP="00355A6F" w:rsidRDefault="00355A6F" w14:paraId="04B46C7E" w14:textId="77777777">
      <w:pPr>
        <w:pStyle w:val="CMDOutput"/>
      </w:pPr>
      <w:r>
        <w:t>True</w:t>
      </w:r>
    </w:p>
    <w:p w:rsidR="00355A6F" w:rsidP="004427FD" w:rsidRDefault="00355A6F" w14:paraId="18B2C351" w14:textId="77777777">
      <w:pPr>
        <w:pStyle w:val="CMD"/>
      </w:pPr>
      <w:r>
        <w:t xml:space="preserve">&gt;&gt;&gt; </w:t>
      </w:r>
      <w:r w:rsidRPr="00706851">
        <w:rPr>
          <w:b/>
        </w:rPr>
        <w:t>1&lt;1</w:t>
      </w:r>
    </w:p>
    <w:p w:rsidR="00355A6F" w:rsidP="00355A6F" w:rsidRDefault="00355A6F" w14:paraId="1CFBADFB" w14:textId="77777777">
      <w:pPr>
        <w:pStyle w:val="CMDOutput"/>
      </w:pPr>
      <w:r>
        <w:t>False</w:t>
      </w:r>
    </w:p>
    <w:p w:rsidRPr="00706851" w:rsidR="00355A6F" w:rsidP="004427FD" w:rsidRDefault="00355A6F" w14:paraId="7E4E2875" w14:textId="77777777">
      <w:pPr>
        <w:pStyle w:val="CMD"/>
      </w:pPr>
      <w:r>
        <w:t xml:space="preserve">&gt;&gt;&gt; </w:t>
      </w:r>
      <w:r w:rsidRPr="004427FD">
        <w:rPr>
          <w:b/>
          <w:bCs/>
        </w:rPr>
        <w:t>1==1</w:t>
      </w:r>
    </w:p>
    <w:p w:rsidR="00355A6F" w:rsidP="00355A6F" w:rsidRDefault="00355A6F" w14:paraId="17730C23" w14:textId="77777777">
      <w:pPr>
        <w:pStyle w:val="CMDOutput"/>
      </w:pPr>
      <w:r>
        <w:t>True</w:t>
      </w:r>
    </w:p>
    <w:p w:rsidRPr="00706851" w:rsidR="00355A6F" w:rsidP="004427FD" w:rsidRDefault="00355A6F" w14:paraId="33A56977" w14:textId="77777777">
      <w:pPr>
        <w:pStyle w:val="CMD"/>
      </w:pPr>
      <w:r>
        <w:t xml:space="preserve">&gt;&gt;&gt; </w:t>
      </w:r>
      <w:r w:rsidRPr="004427FD">
        <w:rPr>
          <w:b/>
          <w:bCs/>
        </w:rPr>
        <w:t>1&gt;=1</w:t>
      </w:r>
    </w:p>
    <w:p w:rsidR="00355A6F" w:rsidP="00355A6F" w:rsidRDefault="00355A6F" w14:paraId="6BCBD065" w14:textId="77777777">
      <w:pPr>
        <w:pStyle w:val="CMDOutput"/>
      </w:pPr>
      <w:r>
        <w:t>True</w:t>
      </w:r>
    </w:p>
    <w:p w:rsidRPr="00706851" w:rsidR="00355A6F" w:rsidP="004427FD" w:rsidRDefault="00355A6F" w14:paraId="0506AE8D" w14:textId="77777777">
      <w:pPr>
        <w:pStyle w:val="CMD"/>
      </w:pPr>
      <w:r>
        <w:t xml:space="preserve">&gt;&gt;&gt; </w:t>
      </w:r>
      <w:r w:rsidRPr="004427FD">
        <w:rPr>
          <w:b/>
          <w:bCs/>
        </w:rPr>
        <w:t>1&lt;=1</w:t>
      </w:r>
    </w:p>
    <w:p w:rsidR="00355A6F" w:rsidP="00355A6F" w:rsidRDefault="00355A6F" w14:paraId="5E69FCC7" w14:textId="588CB11A">
      <w:pPr>
        <w:pStyle w:val="CMDOutput"/>
      </w:pPr>
      <w:r>
        <w:t>True</w:t>
      </w:r>
    </w:p>
    <w:p w:rsidR="002F0AF6" w:rsidP="002F0AF6" w:rsidRDefault="00355A6F" w14:paraId="7E935874" w14:textId="70844021">
      <w:pPr>
        <w:pStyle w:val="3"/>
      </w:pPr>
      <w:r>
        <w:t>Use the interpreter to create and use a variable.</w:t>
      </w:r>
    </w:p>
    <w:p w:rsidRPr="00355A6F" w:rsidR="00355A6F" w:rsidP="00355A6F" w:rsidRDefault="00355A6F" w14:paraId="629C67D1" w14:textId="63ADFB18">
      <w:pPr>
        <w:pStyle w:val="BodyTextL25"/>
      </w:pPr>
      <w:r w:rsidRPr="00355A6F">
        <w:t>The Boolean operator for determining whether two values are equal is the double equal sign (==). A single equal sign (=) is used to assign a value to a variable. The variable can then be used in other commands to recall value</w:t>
      </w:r>
      <w:r>
        <w:t>. For example, create and use the following variable in the interactive interpreter</w:t>
      </w:r>
      <w:r w:rsidRPr="00355A6F">
        <w:t>.</w:t>
      </w:r>
    </w:p>
    <w:p w:rsidR="002F0AF6" w:rsidP="004427FD" w:rsidRDefault="002F0AF6" w14:paraId="75B56847" w14:textId="77777777">
      <w:pPr>
        <w:pStyle w:val="CMD"/>
      </w:pPr>
      <w:r>
        <w:t xml:space="preserve">&gt;&gt;&gt; </w:t>
      </w:r>
      <w:r w:rsidRPr="00706851">
        <w:rPr>
          <w:b/>
        </w:rPr>
        <w:t>x=3</w:t>
      </w:r>
    </w:p>
    <w:p w:rsidR="002F0AF6" w:rsidP="004427FD" w:rsidRDefault="002F0AF6" w14:paraId="4B6E5BA9" w14:textId="77777777">
      <w:pPr>
        <w:pStyle w:val="CMD"/>
      </w:pPr>
      <w:r>
        <w:t xml:space="preserve">&gt;&gt;&gt; </w:t>
      </w:r>
      <w:r w:rsidRPr="00706851">
        <w:rPr>
          <w:b/>
        </w:rPr>
        <w:t>x*5</w:t>
      </w:r>
    </w:p>
    <w:p w:rsidR="002F0AF6" w:rsidP="002F0AF6" w:rsidRDefault="002F0AF6" w14:paraId="63BF4393" w14:textId="77777777">
      <w:pPr>
        <w:pStyle w:val="CMDOutput"/>
      </w:pPr>
      <w:r>
        <w:t>15</w:t>
      </w:r>
    </w:p>
    <w:p w:rsidR="002F0AF6" w:rsidP="004427FD" w:rsidRDefault="002F0AF6" w14:paraId="3B904ECC" w14:textId="77777777">
      <w:pPr>
        <w:pStyle w:val="CMD"/>
      </w:pPr>
      <w:r>
        <w:t xml:space="preserve">&gt;&gt;&gt; </w:t>
      </w:r>
      <w:r w:rsidRPr="00706851">
        <w:t>"Cisco"*x</w:t>
      </w:r>
    </w:p>
    <w:p w:rsidRPr="00EE5346" w:rsidR="002F0AF6" w:rsidP="002F0AF6" w:rsidRDefault="002F0AF6" w14:paraId="2A2BAD45" w14:textId="77777777">
      <w:pPr>
        <w:pStyle w:val="CMDOutput"/>
      </w:pPr>
      <w:r>
        <w:t>'</w:t>
      </w:r>
      <w:proofErr w:type="spellStart"/>
      <w:r>
        <w:t>CiscoCiscoCisco</w:t>
      </w:r>
      <w:proofErr w:type="spellEnd"/>
      <w:r>
        <w:t>'</w:t>
      </w:r>
    </w:p>
    <w:p w:rsidR="002F0AF6" w:rsidP="002F0AF6" w:rsidRDefault="00355A6F" w14:paraId="68A2FCA4" w14:textId="7B94B975">
      <w:pPr>
        <w:pStyle w:val="3"/>
      </w:pPr>
      <w:r>
        <w:t>Use the interpreter to concatenate multiple string variables.</w:t>
      </w:r>
    </w:p>
    <w:p w:rsidR="00A55450" w:rsidP="002F0AF6" w:rsidRDefault="00355A6F" w14:paraId="0B2CA4CC" w14:textId="77777777">
      <w:pPr>
        <w:pStyle w:val="BodyTextL25"/>
      </w:pPr>
      <w:r w:rsidRPr="00355A6F">
        <w:t>Concatenation is the process of combining multiple strings into one string. For example, the concatenation of "</w:t>
      </w:r>
      <w:r w:rsidRPr="00355A6F">
        <w:rPr>
          <w:b/>
          <w:bCs/>
        </w:rPr>
        <w:t>foot</w:t>
      </w:r>
      <w:r w:rsidRPr="00355A6F">
        <w:t>" and "</w:t>
      </w:r>
      <w:r w:rsidRPr="00355A6F">
        <w:rPr>
          <w:b/>
          <w:bCs/>
        </w:rPr>
        <w:t>ball</w:t>
      </w:r>
      <w:r w:rsidRPr="00355A6F">
        <w:t>" is "</w:t>
      </w:r>
      <w:r w:rsidRPr="00355A6F">
        <w:rPr>
          <w:b/>
          <w:bCs/>
        </w:rPr>
        <w:t>football</w:t>
      </w:r>
      <w:r w:rsidRPr="00355A6F">
        <w:t xml:space="preserve">". </w:t>
      </w:r>
    </w:p>
    <w:p w:rsidR="002F0AF6" w:rsidP="00A55450" w:rsidRDefault="00A55450" w14:paraId="4FC311D8" w14:textId="71312D02">
      <w:pPr>
        <w:pStyle w:val="SubStepAlpha"/>
      </w:pPr>
      <w:r>
        <w:t>Enter the following</w:t>
      </w:r>
      <w:r w:rsidRPr="00355A6F" w:rsidR="00355A6F">
        <w:t xml:space="preserve"> four variables </w:t>
      </w:r>
      <w:r>
        <w:t>and then</w:t>
      </w:r>
      <w:r w:rsidRPr="00355A6F" w:rsidR="00355A6F">
        <w:t xml:space="preserve"> concatenate </w:t>
      </w:r>
      <w:r>
        <w:t xml:space="preserve">them </w:t>
      </w:r>
      <w:r w:rsidRPr="00355A6F" w:rsidR="00355A6F">
        <w:t xml:space="preserve">together in a </w:t>
      </w:r>
      <w:proofErr w:type="gramStart"/>
      <w:r w:rsidRPr="00CD5F89" w:rsidR="00355A6F">
        <w:rPr>
          <w:b/>
          <w:bCs/>
        </w:rPr>
        <w:t>print(</w:t>
      </w:r>
      <w:proofErr w:type="gramEnd"/>
      <w:r w:rsidRPr="00CD5F89" w:rsidR="00355A6F">
        <w:rPr>
          <w:b/>
          <w:bCs/>
        </w:rPr>
        <w:t>)</w:t>
      </w:r>
      <w:r w:rsidRPr="00355A6F" w:rsidR="00355A6F">
        <w:t xml:space="preserve"> statement with the plus sign (+). Notice that the space variable was defined for use as white space between the words.</w:t>
      </w:r>
    </w:p>
    <w:p w:rsidR="002F0AF6" w:rsidP="004427FD" w:rsidRDefault="002F0AF6" w14:paraId="09906563" w14:textId="77777777">
      <w:pPr>
        <w:pStyle w:val="CMD"/>
      </w:pPr>
      <w:r>
        <w:t xml:space="preserve">&gt;&gt;&gt; </w:t>
      </w:r>
      <w:r w:rsidRPr="004427FD">
        <w:rPr>
          <w:b/>
          <w:bCs/>
        </w:rPr>
        <w:t>str1="Cisco"</w:t>
      </w:r>
    </w:p>
    <w:p w:rsidR="002F0AF6" w:rsidP="004427FD" w:rsidRDefault="002F0AF6" w14:paraId="038E393F" w14:textId="77777777">
      <w:pPr>
        <w:pStyle w:val="CMD"/>
      </w:pPr>
      <w:r>
        <w:t xml:space="preserve">&gt;&gt;&gt; </w:t>
      </w:r>
      <w:r w:rsidRPr="004427FD">
        <w:rPr>
          <w:b/>
          <w:bCs/>
        </w:rPr>
        <w:t>str2="Networking"</w:t>
      </w:r>
    </w:p>
    <w:p w:rsidR="002F0AF6" w:rsidP="004427FD" w:rsidRDefault="002F0AF6" w14:paraId="0236D4CC" w14:textId="77777777">
      <w:pPr>
        <w:pStyle w:val="CMD"/>
      </w:pPr>
      <w:r>
        <w:t xml:space="preserve">&gt;&gt;&gt; </w:t>
      </w:r>
      <w:r w:rsidRPr="004427FD">
        <w:rPr>
          <w:b/>
          <w:bCs/>
        </w:rPr>
        <w:t>str3="Academy"</w:t>
      </w:r>
    </w:p>
    <w:p w:rsidRPr="00706851" w:rsidR="002F0AF6" w:rsidP="004427FD" w:rsidRDefault="002F0AF6" w14:paraId="0C8E3E59" w14:textId="77777777">
      <w:pPr>
        <w:pStyle w:val="CMD"/>
      </w:pPr>
      <w:r>
        <w:t xml:space="preserve">&gt;&gt;&gt; </w:t>
      </w:r>
      <w:r w:rsidRPr="004427FD">
        <w:rPr>
          <w:b/>
          <w:bCs/>
        </w:rPr>
        <w:t>space=" "</w:t>
      </w:r>
    </w:p>
    <w:p w:rsidR="002F0AF6" w:rsidP="004427FD" w:rsidRDefault="002F0AF6" w14:paraId="47FAA491" w14:textId="77777777">
      <w:pPr>
        <w:pStyle w:val="CMD"/>
      </w:pPr>
      <w:r>
        <w:t xml:space="preserve">&gt;&gt;&gt; </w:t>
      </w:r>
      <w:r w:rsidRPr="004427FD">
        <w:rPr>
          <w:b/>
          <w:bCs/>
        </w:rPr>
        <w:t>print(str1+space+str2+space+str3)</w:t>
      </w:r>
    </w:p>
    <w:p w:rsidR="002F0AF6" w:rsidP="002F0AF6" w:rsidRDefault="002F0AF6" w14:paraId="75881D0A" w14:textId="77777777">
      <w:pPr>
        <w:pStyle w:val="CMDOutput"/>
      </w:pPr>
      <w:r>
        <w:t>Cisco Networking Academy</w:t>
      </w:r>
    </w:p>
    <w:p w:rsidR="00BD2080" w:rsidP="00BD2080" w:rsidRDefault="00BD2080" w14:paraId="1B21B95A" w14:textId="132E88E5">
      <w:pPr>
        <w:pStyle w:val="SubStepAlpha"/>
      </w:pPr>
      <w:r w:rsidRPr="00BD2080">
        <w:t>To print the variables without</w:t>
      </w:r>
      <w:r w:rsidRPr="00A55450" w:rsidR="00A55450">
        <w:t xml:space="preserve"> using a variable to create the space</w:t>
      </w:r>
      <w:r>
        <w:t>, separate the variables with a comma.</w:t>
      </w:r>
    </w:p>
    <w:p w:rsidR="00BD2080" w:rsidP="00BD2080" w:rsidRDefault="00BD2080" w14:paraId="59D843E1" w14:textId="77777777">
      <w:pPr>
        <w:pStyle w:val="CMD"/>
      </w:pPr>
      <w:r>
        <w:t xml:space="preserve">&gt;&gt;&gt; </w:t>
      </w:r>
      <w:r w:rsidRPr="00BD2080">
        <w:rPr>
          <w:b/>
          <w:bCs/>
        </w:rPr>
        <w:t>print(str</w:t>
      </w:r>
      <w:proofErr w:type="gramStart"/>
      <w:r w:rsidRPr="00BD2080">
        <w:rPr>
          <w:b/>
          <w:bCs/>
        </w:rPr>
        <w:t>1,str</w:t>
      </w:r>
      <w:proofErr w:type="gramEnd"/>
      <w:r w:rsidRPr="00BD2080">
        <w:rPr>
          <w:b/>
          <w:bCs/>
        </w:rPr>
        <w:t>2,str3)</w:t>
      </w:r>
    </w:p>
    <w:p w:rsidR="00BD2080" w:rsidP="00BD2080" w:rsidRDefault="00BD2080" w14:paraId="58B0FD1B" w14:textId="77777777">
      <w:pPr>
        <w:pStyle w:val="CMDOutput"/>
      </w:pPr>
      <w:r>
        <w:t>Cisco Networking Academy</w:t>
      </w:r>
    </w:p>
    <w:p w:rsidR="002F0AF6" w:rsidP="002F0AF6" w:rsidRDefault="008258CD" w14:paraId="7C42A620" w14:textId="27A97098">
      <w:pPr>
        <w:pStyle w:val="3"/>
      </w:pPr>
      <w:r>
        <w:t xml:space="preserve">Reviewing </w:t>
      </w:r>
      <w:r w:rsidR="00951DBA">
        <w:t>casting and printing different</w:t>
      </w:r>
      <w:r>
        <w:t xml:space="preserve"> data types.</w:t>
      </w:r>
    </w:p>
    <w:p w:rsidR="002F0AF6" w:rsidP="002F0AF6" w:rsidRDefault="008258CD" w14:paraId="23EC254C" w14:textId="14AB93CF">
      <w:pPr>
        <w:pStyle w:val="SubStepAlpha"/>
      </w:pPr>
      <w:r>
        <w:t>Converting between data types is call</w:t>
      </w:r>
      <w:r w:rsidR="007D5F98">
        <w:t>ed</w:t>
      </w:r>
      <w:r>
        <w:t xml:space="preserve"> type casting. Type casting often needs to be done </w:t>
      </w:r>
      <w:proofErr w:type="gramStart"/>
      <w:r>
        <w:t>in order to</w:t>
      </w:r>
      <w:proofErr w:type="gramEnd"/>
      <w:r>
        <w:t xml:space="preserve"> work with different data type</w:t>
      </w:r>
      <w:r w:rsidR="007D5F98">
        <w:t>s</w:t>
      </w:r>
      <w:r>
        <w:t>. For example, c</w:t>
      </w:r>
      <w:r w:rsidRPr="00BD2080" w:rsidR="00BD2080">
        <w:t xml:space="preserve">oncatenation does </w:t>
      </w:r>
      <w:r>
        <w:t>not work when j</w:t>
      </w:r>
      <w:r w:rsidRPr="00BD2080" w:rsidR="00BD2080">
        <w:t>oining</w:t>
      </w:r>
      <w:r>
        <w:t xml:space="preserve"> </w:t>
      </w:r>
      <w:r w:rsidRPr="00BD2080" w:rsidR="00BD2080">
        <w:t>different data types</w:t>
      </w:r>
      <w:r w:rsidR="002F0AF6">
        <w:t>.</w:t>
      </w:r>
    </w:p>
    <w:p w:rsidRPr="00706851" w:rsidR="002F0AF6" w:rsidP="008258CD" w:rsidRDefault="002F0AF6" w14:paraId="355F8EFB" w14:textId="77777777">
      <w:pPr>
        <w:pStyle w:val="CMD"/>
      </w:pPr>
      <w:r>
        <w:t xml:space="preserve">&gt;&gt;&gt; </w:t>
      </w:r>
      <w:r w:rsidRPr="008258CD">
        <w:rPr>
          <w:b/>
          <w:bCs/>
        </w:rPr>
        <w:t>x=3</w:t>
      </w:r>
    </w:p>
    <w:p w:rsidRPr="00706851" w:rsidR="002F0AF6" w:rsidP="008258CD" w:rsidRDefault="002F0AF6" w14:paraId="2DFCF9C4" w14:textId="1AA846E0">
      <w:pPr>
        <w:pStyle w:val="CMD"/>
      </w:pPr>
      <w:r>
        <w:t xml:space="preserve">&gt;&gt;&gt; </w:t>
      </w:r>
      <w:proofErr w:type="gramStart"/>
      <w:r w:rsidRPr="008258CD">
        <w:rPr>
          <w:b/>
          <w:bCs/>
        </w:rPr>
        <w:t>print(</w:t>
      </w:r>
      <w:proofErr w:type="gramEnd"/>
      <w:r w:rsidRPr="008258CD">
        <w:rPr>
          <w:b/>
          <w:bCs/>
        </w:rPr>
        <w:t>"Th</w:t>
      </w:r>
      <w:r w:rsidR="00BB3AAF">
        <w:rPr>
          <w:b/>
          <w:bCs/>
        </w:rPr>
        <w:t>e</w:t>
      </w:r>
      <w:r w:rsidRPr="008258CD">
        <w:rPr>
          <w:b/>
          <w:bCs/>
        </w:rPr>
        <w:t xml:space="preserve"> value of </w:t>
      </w:r>
      <w:r w:rsidR="005B32EE">
        <w:rPr>
          <w:b/>
          <w:bCs/>
        </w:rPr>
        <w:t>x</w:t>
      </w:r>
      <w:r w:rsidRPr="008258CD">
        <w:rPr>
          <w:b/>
          <w:bCs/>
        </w:rPr>
        <w:t xml:space="preserve"> is " + x)</w:t>
      </w:r>
    </w:p>
    <w:p w:rsidR="00BB3AAF" w:rsidP="00BB3AAF" w:rsidRDefault="00BB3AAF" w14:paraId="3D6D59AE" w14:textId="77777777">
      <w:pPr>
        <w:pStyle w:val="CMDOutput"/>
      </w:pPr>
      <w:r>
        <w:t>Traceback (most recent call last):</w:t>
      </w:r>
    </w:p>
    <w:p w:rsidR="00BB3AAF" w:rsidP="00BB3AAF" w:rsidRDefault="00BB3AAF" w14:paraId="27164F77" w14:textId="77777777">
      <w:pPr>
        <w:pStyle w:val="CMDOutput"/>
      </w:pPr>
      <w:r>
        <w:t xml:space="preserve">  File "&lt;stdin&gt;", line 1, in &lt;module&gt;</w:t>
      </w:r>
    </w:p>
    <w:p w:rsidR="00BB3AAF" w:rsidP="00BB3AAF" w:rsidRDefault="00BB3AAF" w14:paraId="1DF3473F" w14:textId="77777777">
      <w:pPr>
        <w:pStyle w:val="CMDOutput"/>
      </w:pPr>
      <w:proofErr w:type="spellStart"/>
      <w:r w:rsidRPr="00BB3AAF">
        <w:rPr>
          <w:highlight w:val="yellow"/>
        </w:rPr>
        <w:t>TypeError</w:t>
      </w:r>
      <w:proofErr w:type="spellEnd"/>
      <w:r w:rsidRPr="00BB3AAF">
        <w:rPr>
          <w:highlight w:val="yellow"/>
        </w:rPr>
        <w:t>: can only concatenate str (not "int") to str</w:t>
      </w:r>
    </w:p>
    <w:p w:rsidR="002F0AF6" w:rsidP="00BB3AAF" w:rsidRDefault="00BB3AAF" w14:paraId="779C409A" w14:textId="19010C83">
      <w:pPr>
        <w:pStyle w:val="CMDOutput"/>
      </w:pPr>
      <w:r>
        <w:t>&gt;&gt;&gt;</w:t>
      </w:r>
    </w:p>
    <w:p w:rsidR="002F0AF6" w:rsidP="002F0AF6" w:rsidRDefault="008258CD" w14:paraId="40674623" w14:textId="2C14C704">
      <w:pPr>
        <w:pStyle w:val="SubStepAlpha"/>
      </w:pPr>
      <w:r w:rsidRPr="008258CD">
        <w:t xml:space="preserve">Use the </w:t>
      </w:r>
      <w:proofErr w:type="gramStart"/>
      <w:r w:rsidRPr="008258CD">
        <w:rPr>
          <w:b/>
          <w:bCs/>
        </w:rPr>
        <w:t>str(</w:t>
      </w:r>
      <w:proofErr w:type="gramEnd"/>
      <w:r w:rsidRPr="008258CD">
        <w:rPr>
          <w:b/>
          <w:bCs/>
        </w:rPr>
        <w:t>)</w:t>
      </w:r>
      <w:r w:rsidRPr="008258CD">
        <w:t xml:space="preserve"> function to convert the </w:t>
      </w:r>
      <w:r>
        <w:t>integer data type</w:t>
      </w:r>
      <w:r w:rsidRPr="008258CD">
        <w:t xml:space="preserve"> to a string</w:t>
      </w:r>
      <w:r w:rsidR="00AF48A1">
        <w:t xml:space="preserve"> data type</w:t>
      </w:r>
      <w:r>
        <w:t>.</w:t>
      </w:r>
    </w:p>
    <w:p w:rsidRPr="00706851" w:rsidR="002F0AF6" w:rsidP="004427FD" w:rsidRDefault="002F0AF6" w14:paraId="53F1E4AE" w14:textId="77777777">
      <w:pPr>
        <w:pStyle w:val="CMD"/>
      </w:pPr>
      <w:r>
        <w:t xml:space="preserve">&gt;&gt;&gt; </w:t>
      </w:r>
      <w:proofErr w:type="gramStart"/>
      <w:r w:rsidRPr="004427FD">
        <w:rPr>
          <w:b/>
          <w:bCs/>
        </w:rPr>
        <w:t>print(</w:t>
      </w:r>
      <w:proofErr w:type="gramEnd"/>
      <w:r w:rsidRPr="004427FD">
        <w:rPr>
          <w:b/>
          <w:bCs/>
        </w:rPr>
        <w:t>"The value of x is " + str(x))</w:t>
      </w:r>
    </w:p>
    <w:p w:rsidR="002F0AF6" w:rsidP="002F0AF6" w:rsidRDefault="29B38772" w14:paraId="01DEC314" w14:textId="6C3633A9">
      <w:pPr>
        <w:pStyle w:val="CMDOutput"/>
      </w:pPr>
      <w:r>
        <w:t>The value of x is 3</w:t>
      </w:r>
      <w:r w:rsidR="46DC6D2E">
        <w:t>pyth</w:t>
      </w:r>
    </w:p>
    <w:p w:rsidR="00AF48A1" w:rsidP="00AF48A1" w:rsidRDefault="00AF48A1" w14:paraId="1B22B624" w14:textId="77777777">
      <w:pPr>
        <w:pStyle w:val="CMD"/>
      </w:pPr>
      <w:r>
        <w:t xml:space="preserve">&gt;&gt;&gt; </w:t>
      </w:r>
      <w:r w:rsidRPr="00AF48A1">
        <w:rPr>
          <w:b/>
          <w:bCs/>
        </w:rPr>
        <w:t>type(x)</w:t>
      </w:r>
    </w:p>
    <w:p w:rsidR="002F0AF6" w:rsidP="00AF48A1" w:rsidRDefault="00AF48A1" w14:paraId="59EE7DE7" w14:textId="1DB24AF0">
      <w:pPr>
        <w:pStyle w:val="CMDOutput"/>
      </w:pPr>
      <w:r>
        <w:t>&lt;class 'int'&gt;</w:t>
      </w:r>
    </w:p>
    <w:p w:rsidR="002F0AF6" w:rsidP="002F0AF6" w:rsidRDefault="00AF48A1" w14:paraId="791CB554" w14:textId="78AA8952">
      <w:pPr>
        <w:pStyle w:val="SubStepAlpha"/>
      </w:pPr>
      <w:r w:rsidRPr="00AF48A1">
        <w:t>Notice that the data type for the variable x is still an integer. To convert the data type, reassign the variable to the new data type</w:t>
      </w:r>
      <w:r w:rsidR="002F0AF6">
        <w:t>.</w:t>
      </w:r>
    </w:p>
    <w:p w:rsidR="00AF48A1" w:rsidP="00AF48A1" w:rsidRDefault="00AF48A1" w14:paraId="0DB88035" w14:textId="77777777">
      <w:pPr>
        <w:pStyle w:val="CMD"/>
      </w:pPr>
      <w:r>
        <w:t xml:space="preserve">&gt;&gt;&gt; </w:t>
      </w:r>
      <w:r w:rsidRPr="00AF48A1">
        <w:rPr>
          <w:b/>
          <w:bCs/>
        </w:rPr>
        <w:t>x=str(x)</w:t>
      </w:r>
    </w:p>
    <w:p w:rsidR="00AF48A1" w:rsidP="00AF48A1" w:rsidRDefault="00AF48A1" w14:paraId="7A1B18E3" w14:textId="77777777">
      <w:pPr>
        <w:pStyle w:val="CMD"/>
      </w:pPr>
      <w:r>
        <w:t xml:space="preserve">&gt;&gt;&gt; </w:t>
      </w:r>
      <w:r w:rsidRPr="00AF48A1">
        <w:rPr>
          <w:b/>
          <w:bCs/>
        </w:rPr>
        <w:t>type(x)</w:t>
      </w:r>
    </w:p>
    <w:p w:rsidR="00AF48A1" w:rsidP="00AF48A1" w:rsidRDefault="00AF48A1" w14:paraId="21E27BF0" w14:textId="4FC6B549">
      <w:pPr>
        <w:pStyle w:val="CMDOutput"/>
      </w:pPr>
      <w:r>
        <w:t xml:space="preserve">&lt;class 'str'&gt; </w:t>
      </w:r>
    </w:p>
    <w:p w:rsidR="002F0AF6" w:rsidP="00165F5B" w:rsidRDefault="00951DBA" w14:paraId="3D860785" w14:textId="456F4F36">
      <w:pPr>
        <w:pStyle w:val="SubStepAlpha"/>
      </w:pPr>
      <w:r>
        <w:t xml:space="preserve">You may want to display a float to a specific number of decimal places instead of the full number. To do this, </w:t>
      </w:r>
      <w:r w:rsidR="00963811">
        <w:t xml:space="preserve">you can </w:t>
      </w:r>
      <w:r>
        <w:t>use</w:t>
      </w:r>
      <w:r w:rsidR="00963811">
        <w:t xml:space="preserve"> f-strings and</w:t>
      </w:r>
      <w:r>
        <w:t xml:space="preserve"> the </w:t>
      </w:r>
      <w:r w:rsidRPr="00951DBA">
        <w:rPr>
          <w:b/>
          <w:bCs/>
        </w:rPr>
        <w:t>"{:.2f}</w:t>
      </w:r>
      <w:proofErr w:type="gramStart"/>
      <w:r w:rsidRPr="00951DBA">
        <w:rPr>
          <w:b/>
          <w:bCs/>
        </w:rPr>
        <w:t>".format</w:t>
      </w:r>
      <w:proofErr w:type="gramEnd"/>
      <w:r>
        <w:t xml:space="preserve"> function.</w:t>
      </w:r>
    </w:p>
    <w:p w:rsidR="00963811" w:rsidP="00963811" w:rsidRDefault="00963811" w14:paraId="5A3E94B8" w14:textId="49925E2F">
      <w:pPr>
        <w:pStyle w:val="BodyTextL50"/>
      </w:pPr>
      <w:r w:rsidRPr="00275ABD">
        <w:rPr>
          <w:b/>
          <w:bCs/>
        </w:rPr>
        <w:t>Note</w:t>
      </w:r>
      <w:r>
        <w:t>: Search the internet to learn more about f-strings and the format function.</w:t>
      </w:r>
    </w:p>
    <w:p w:rsidR="007D70C5" w:rsidP="007D70C5" w:rsidRDefault="007D70C5" w14:paraId="3D66B9E3" w14:textId="77777777">
      <w:pPr>
        <w:pStyle w:val="CMD"/>
      </w:pPr>
      <w:r>
        <w:t xml:space="preserve">&gt;&gt;&gt; </w:t>
      </w:r>
      <w:r w:rsidRPr="00275ABD">
        <w:rPr>
          <w:b/>
          <w:bCs/>
        </w:rPr>
        <w:t>num = 22/7</w:t>
      </w:r>
    </w:p>
    <w:p w:rsidR="007D70C5" w:rsidP="007D70C5" w:rsidRDefault="007D70C5" w14:paraId="28F61E65" w14:textId="77777777">
      <w:pPr>
        <w:pStyle w:val="CMD"/>
      </w:pPr>
      <w:r>
        <w:t xml:space="preserve">&gt;&gt;&gt; </w:t>
      </w:r>
      <w:proofErr w:type="spellStart"/>
      <w:r w:rsidRPr="00275ABD">
        <w:rPr>
          <w:b/>
          <w:bCs/>
        </w:rPr>
        <w:t>f"The</w:t>
      </w:r>
      <w:proofErr w:type="spellEnd"/>
      <w:r w:rsidRPr="00275ABD">
        <w:rPr>
          <w:b/>
          <w:bCs/>
        </w:rPr>
        <w:t xml:space="preserve"> value of num is {num}"</w:t>
      </w:r>
    </w:p>
    <w:p w:rsidR="007D70C5" w:rsidP="007D70C5" w:rsidRDefault="007D70C5" w14:paraId="04F8D5DF" w14:textId="77777777">
      <w:pPr>
        <w:pStyle w:val="CMD"/>
      </w:pPr>
      <w:r>
        <w:t>'The value of num is 3.142857142857143'</w:t>
      </w:r>
    </w:p>
    <w:p w:rsidR="007D70C5" w:rsidP="007D70C5" w:rsidRDefault="007D70C5" w14:paraId="593182EF" w14:textId="77777777">
      <w:pPr>
        <w:pStyle w:val="CMD"/>
      </w:pPr>
      <w:r>
        <w:t xml:space="preserve">&gt;&gt;&gt; </w:t>
      </w:r>
      <w:r w:rsidRPr="00275ABD">
        <w:rPr>
          <w:b/>
          <w:bCs/>
        </w:rPr>
        <w:t>pi = "{:.2f}</w:t>
      </w:r>
      <w:proofErr w:type="gramStart"/>
      <w:r w:rsidRPr="00275ABD">
        <w:rPr>
          <w:b/>
          <w:bCs/>
        </w:rPr>
        <w:t>".format</w:t>
      </w:r>
      <w:proofErr w:type="gramEnd"/>
      <w:r w:rsidRPr="00275ABD">
        <w:rPr>
          <w:b/>
          <w:bCs/>
        </w:rPr>
        <w:t>(num)</w:t>
      </w:r>
    </w:p>
    <w:p w:rsidR="007D70C5" w:rsidP="007D70C5" w:rsidRDefault="007D70C5" w14:paraId="5B78EA22" w14:textId="77777777">
      <w:pPr>
        <w:pStyle w:val="CMD"/>
      </w:pPr>
      <w:r>
        <w:t xml:space="preserve">&gt;&gt;&gt; </w:t>
      </w:r>
      <w:proofErr w:type="spellStart"/>
      <w:r w:rsidRPr="00275ABD">
        <w:rPr>
          <w:b/>
          <w:bCs/>
        </w:rPr>
        <w:t>f"The</w:t>
      </w:r>
      <w:proofErr w:type="spellEnd"/>
      <w:r w:rsidRPr="00275ABD">
        <w:rPr>
          <w:b/>
          <w:bCs/>
        </w:rPr>
        <w:t xml:space="preserve"> value of pi is {pi}."</w:t>
      </w:r>
    </w:p>
    <w:p w:rsidR="007D70C5" w:rsidP="007D70C5" w:rsidRDefault="007D70C5" w14:paraId="48BAF5FD" w14:textId="77777777">
      <w:pPr>
        <w:pStyle w:val="CMD"/>
      </w:pPr>
      <w:r>
        <w:t>'The value of pi is 3.14.'</w:t>
      </w:r>
    </w:p>
    <w:p w:rsidRPr="00951DBA" w:rsidR="007D70C5" w:rsidP="007D70C5" w:rsidRDefault="007D70C5" w14:paraId="7D3BB831" w14:textId="477BCA5E">
      <w:pPr>
        <w:pStyle w:val="CMD"/>
      </w:pPr>
      <w:r>
        <w:t>&gt;&gt;&gt;</w:t>
      </w:r>
    </w:p>
    <w:p w:rsidR="002F0AF6" w:rsidP="00020C29" w:rsidRDefault="00505AEB" w14:paraId="7FD2C7B9" w14:textId="7AD7D784">
      <w:pPr>
        <w:pStyle w:val="2"/>
      </w:pPr>
      <w:r>
        <w:t xml:space="preserve">Review </w:t>
      </w:r>
      <w:r w:rsidR="002F0AF6">
        <w:t>Lists and Dictionaries</w:t>
      </w:r>
    </w:p>
    <w:p w:rsidRPr="000A1C47" w:rsidR="000A1C47" w:rsidP="000A1C47" w:rsidRDefault="000A1C47" w14:paraId="4573CF86" w14:textId="35178337">
      <w:pPr>
        <w:pStyle w:val="BodyTextL25"/>
      </w:pPr>
      <w:r>
        <w:t>In this part, you</w:t>
      </w:r>
      <w:r w:rsidR="00B92CB3">
        <w:t xml:space="preserve"> will review the methods for creating and manipulating lists and dictionaries.</w:t>
      </w:r>
    </w:p>
    <w:p w:rsidR="002F0AF6" w:rsidP="00020C29" w:rsidRDefault="001E5272" w14:paraId="5444F1C0" w14:textId="05527687">
      <w:pPr>
        <w:pStyle w:val="3"/>
      </w:pPr>
      <w:r>
        <w:t>Create and manipulate a list.</w:t>
      </w:r>
    </w:p>
    <w:p w:rsidR="00951DBA" w:rsidP="001005CD" w:rsidRDefault="00951DBA" w14:paraId="34FEC4B3" w14:textId="5FF16016">
      <w:pPr>
        <w:pStyle w:val="SubStepAlpha"/>
      </w:pPr>
      <w:r>
        <w:t xml:space="preserve">In programming, a list variable is used to store multiple pieces of ordered information. </w:t>
      </w:r>
      <w:r w:rsidR="001005CD">
        <w:t>Lists are also called arrays in some programming environments.</w:t>
      </w:r>
    </w:p>
    <w:p w:rsidR="00951DBA" w:rsidP="001005CD" w:rsidRDefault="00951DBA" w14:paraId="4B7C6F14" w14:textId="5B2ED2CF">
      <w:pPr>
        <w:pStyle w:val="Bulletlevel2"/>
      </w:pPr>
      <w:r>
        <w:t xml:space="preserve">Create a list using brackets </w:t>
      </w:r>
      <w:proofErr w:type="gramStart"/>
      <w:r w:rsidRPr="00951DBA">
        <w:rPr>
          <w:b/>
          <w:bCs/>
        </w:rPr>
        <w:t>[ ]</w:t>
      </w:r>
      <w:proofErr w:type="gramEnd"/>
      <w:r>
        <w:t xml:space="preserve"> and enclosing each item in the list with quotes.</w:t>
      </w:r>
    </w:p>
    <w:p w:rsidR="00951DBA" w:rsidP="001005CD" w:rsidRDefault="00951DBA" w14:paraId="7FBE2B0D" w14:textId="2E5A28E4">
      <w:pPr>
        <w:pStyle w:val="Bulletlevel2"/>
      </w:pPr>
      <w:r>
        <w:t>Separate the items with a comma.</w:t>
      </w:r>
    </w:p>
    <w:p w:rsidR="00951DBA" w:rsidP="001005CD" w:rsidRDefault="00951DBA" w14:paraId="3D869B4B" w14:textId="53DF7690">
      <w:pPr>
        <w:pStyle w:val="Bulletlevel2"/>
      </w:pPr>
      <w:r>
        <w:t xml:space="preserve">Use the </w:t>
      </w:r>
      <w:proofErr w:type="gramStart"/>
      <w:r w:rsidRPr="00951DBA">
        <w:rPr>
          <w:b/>
          <w:bCs/>
        </w:rPr>
        <w:t>type(</w:t>
      </w:r>
      <w:proofErr w:type="gramEnd"/>
      <w:r w:rsidRPr="00951DBA">
        <w:rPr>
          <w:b/>
          <w:bCs/>
        </w:rPr>
        <w:t>)</w:t>
      </w:r>
      <w:r>
        <w:t xml:space="preserve"> command to verify the data type.</w:t>
      </w:r>
    </w:p>
    <w:p w:rsidR="00951DBA" w:rsidP="001005CD" w:rsidRDefault="00951DBA" w14:paraId="7000529A" w14:textId="225CFBE6">
      <w:pPr>
        <w:pStyle w:val="Bulletlevel2"/>
      </w:pPr>
      <w:r>
        <w:t xml:space="preserve">Use the </w:t>
      </w:r>
      <w:proofErr w:type="spellStart"/>
      <w:proofErr w:type="gramStart"/>
      <w:r w:rsidRPr="00951DBA">
        <w:rPr>
          <w:b/>
          <w:bCs/>
        </w:rPr>
        <w:t>len</w:t>
      </w:r>
      <w:proofErr w:type="spellEnd"/>
      <w:r w:rsidRPr="00951DBA">
        <w:rPr>
          <w:b/>
          <w:bCs/>
        </w:rPr>
        <w:t>(</w:t>
      </w:r>
      <w:proofErr w:type="gramEnd"/>
      <w:r w:rsidRPr="00951DBA">
        <w:rPr>
          <w:b/>
          <w:bCs/>
        </w:rPr>
        <w:t>)</w:t>
      </w:r>
      <w:r>
        <w:t xml:space="preserve"> command </w:t>
      </w:r>
      <w:r w:rsidR="00550CC7">
        <w:t xml:space="preserve">to </w:t>
      </w:r>
      <w:r>
        <w:t>return the number of items in a list.</w:t>
      </w:r>
    </w:p>
    <w:p w:rsidR="00951DBA" w:rsidP="001005CD" w:rsidRDefault="00951DBA" w14:paraId="2896B50E" w14:textId="7D10C7B5">
      <w:pPr>
        <w:pStyle w:val="Bulletlevel2"/>
      </w:pPr>
      <w:r>
        <w:t>Call the list variable name to display its content.</w:t>
      </w:r>
    </w:p>
    <w:p w:rsidR="002F0AF6" w:rsidP="001005CD" w:rsidRDefault="00951DBA" w14:paraId="09264949" w14:textId="522F6A2A">
      <w:pPr>
        <w:pStyle w:val="BodyTextL50"/>
      </w:pPr>
      <w:r w:rsidRPr="00951DBA">
        <w:t xml:space="preserve">The following example shows how to create a list variable called </w:t>
      </w:r>
      <w:r w:rsidRPr="00951DBA">
        <w:rPr>
          <w:b/>
          <w:bCs/>
        </w:rPr>
        <w:t>hostnames</w:t>
      </w:r>
      <w:r w:rsidRPr="00951DBA">
        <w:t>.</w:t>
      </w:r>
    </w:p>
    <w:p w:rsidRPr="00706851" w:rsidR="002F0AF6" w:rsidP="001005CD" w:rsidRDefault="002F0AF6" w14:paraId="1CD62B19" w14:textId="77777777">
      <w:pPr>
        <w:pStyle w:val="CMD"/>
      </w:pPr>
      <w:r>
        <w:t xml:space="preserve">&gt;&gt;&gt; </w:t>
      </w:r>
      <w:r w:rsidRPr="001005CD">
        <w:rPr>
          <w:b/>
          <w:bCs/>
        </w:rPr>
        <w:t>hostnames=["R1","R2","R3","S1","S2"]</w:t>
      </w:r>
    </w:p>
    <w:p w:rsidR="002F0AF6" w:rsidP="001005CD" w:rsidRDefault="002F0AF6" w14:paraId="5F400CB0" w14:textId="77777777">
      <w:pPr>
        <w:pStyle w:val="CMD"/>
      </w:pPr>
      <w:r>
        <w:t xml:space="preserve">&gt;&gt;&gt; </w:t>
      </w:r>
      <w:r w:rsidRPr="001005CD">
        <w:rPr>
          <w:b/>
          <w:bCs/>
        </w:rPr>
        <w:t>type(hostnames)</w:t>
      </w:r>
    </w:p>
    <w:p w:rsidR="002F0AF6" w:rsidP="002F0AF6" w:rsidRDefault="002F0AF6" w14:paraId="37339507" w14:textId="77777777">
      <w:pPr>
        <w:pStyle w:val="CMDOutput"/>
      </w:pPr>
      <w:r>
        <w:t>&lt;class 'list'&gt;</w:t>
      </w:r>
    </w:p>
    <w:p w:rsidRPr="00706851" w:rsidR="002F0AF6" w:rsidP="001005CD" w:rsidRDefault="002F0AF6" w14:paraId="50E90642" w14:textId="77777777">
      <w:pPr>
        <w:pStyle w:val="CMD"/>
      </w:pPr>
      <w:r>
        <w:t xml:space="preserve">&gt;&gt;&gt; </w:t>
      </w:r>
      <w:proofErr w:type="spellStart"/>
      <w:r w:rsidRPr="001005CD">
        <w:rPr>
          <w:b/>
          <w:bCs/>
        </w:rPr>
        <w:t>len</w:t>
      </w:r>
      <w:proofErr w:type="spellEnd"/>
      <w:r w:rsidRPr="001005CD">
        <w:rPr>
          <w:b/>
          <w:bCs/>
        </w:rPr>
        <w:t>(hostnames)</w:t>
      </w:r>
    </w:p>
    <w:p w:rsidR="002F0AF6" w:rsidP="002F0AF6" w:rsidRDefault="002F0AF6" w14:paraId="16A1EE37" w14:textId="77777777">
      <w:pPr>
        <w:pStyle w:val="CMDOutput"/>
      </w:pPr>
      <w:r>
        <w:t>5</w:t>
      </w:r>
    </w:p>
    <w:p w:rsidR="002F0AF6" w:rsidP="001005CD" w:rsidRDefault="002F0AF6" w14:paraId="5D3C7E75" w14:textId="77777777">
      <w:pPr>
        <w:pStyle w:val="CMD"/>
      </w:pPr>
      <w:r>
        <w:t xml:space="preserve">&gt;&gt;&gt; </w:t>
      </w:r>
      <w:r w:rsidRPr="004427FD">
        <w:rPr>
          <w:b/>
          <w:bCs/>
        </w:rPr>
        <w:t>hostnames</w:t>
      </w:r>
    </w:p>
    <w:p w:rsidR="002F0AF6" w:rsidP="002F0AF6" w:rsidRDefault="002F0AF6" w14:paraId="74CC3D78" w14:textId="77777777">
      <w:pPr>
        <w:pStyle w:val="CMDOutput"/>
      </w:pPr>
      <w:r>
        <w:t>['R1', 'R2', 'R3', 'S1', 'S2']</w:t>
      </w:r>
    </w:p>
    <w:p w:rsidR="001005CD" w:rsidP="001005CD" w:rsidRDefault="001005CD" w14:paraId="48E1FEFD" w14:textId="07CA5BF9">
      <w:pPr>
        <w:pStyle w:val="SubStepAlpha"/>
      </w:pPr>
      <w:r>
        <w:t>An item in a list can be referenced and manipulated using its index.</w:t>
      </w:r>
    </w:p>
    <w:p w:rsidR="001005CD" w:rsidP="001005CD" w:rsidRDefault="001005CD" w14:paraId="18ED6326" w14:textId="027D5624">
      <w:pPr>
        <w:pStyle w:val="Bulletlevel2"/>
      </w:pPr>
      <w:r>
        <w:t>The first item in a list is indexed as zero, the second is indexed as one, and so on.</w:t>
      </w:r>
    </w:p>
    <w:p w:rsidR="001005CD" w:rsidP="001005CD" w:rsidRDefault="001005CD" w14:paraId="6601724F" w14:textId="1D5E617F">
      <w:pPr>
        <w:pStyle w:val="Bulletlevel2"/>
      </w:pPr>
      <w:r>
        <w:t xml:space="preserve">The last item can be referenced with index </w:t>
      </w:r>
      <w:r w:rsidRPr="001005CD">
        <w:rPr>
          <w:b/>
          <w:bCs/>
        </w:rPr>
        <w:t>[-1]</w:t>
      </w:r>
      <w:r>
        <w:t>.</w:t>
      </w:r>
    </w:p>
    <w:p w:rsidR="001005CD" w:rsidP="001005CD" w:rsidRDefault="001005CD" w14:paraId="608B21CE" w14:textId="48CF0461">
      <w:pPr>
        <w:pStyle w:val="Bulletlevel2"/>
      </w:pPr>
      <w:r>
        <w:t>Replace an item by assigning a new value to the index.</w:t>
      </w:r>
    </w:p>
    <w:p w:rsidR="002F0AF6" w:rsidP="001005CD" w:rsidRDefault="001005CD" w14:paraId="6369E499" w14:textId="447FBDCD">
      <w:pPr>
        <w:pStyle w:val="Bulletlevel2"/>
        <w:rPr/>
      </w:pPr>
      <w:r w:rsidR="5EFE5A2B">
        <w:rPr/>
        <w:t xml:space="preserve">Use the </w:t>
      </w:r>
      <w:r w:rsidRPr="49EB8197" w:rsidR="5EFE5A2B">
        <w:rPr>
          <w:b w:val="1"/>
          <w:bCs w:val="1"/>
        </w:rPr>
        <w:t>del</w:t>
      </w:r>
      <w:r w:rsidR="5EFE5A2B">
        <w:rPr/>
        <w:t xml:space="preserve"> command to remove an tem from a list.</w:t>
      </w:r>
    </w:p>
    <w:p w:rsidRPr="00706851" w:rsidR="002F0AF6" w:rsidP="001005CD" w:rsidRDefault="002F0AF6" w14:paraId="7073A216" w14:textId="77777777">
      <w:pPr>
        <w:pStyle w:val="CMD"/>
      </w:pPr>
      <w:r>
        <w:t xml:space="preserve">&gt;&gt;&gt; </w:t>
      </w:r>
      <w:proofErr w:type="gramStart"/>
      <w:r w:rsidRPr="001005CD">
        <w:rPr>
          <w:b/>
          <w:bCs/>
        </w:rPr>
        <w:t>hostnames[</w:t>
      </w:r>
      <w:proofErr w:type="gramEnd"/>
      <w:r w:rsidRPr="001005CD">
        <w:rPr>
          <w:b/>
          <w:bCs/>
        </w:rPr>
        <w:t>0]</w:t>
      </w:r>
    </w:p>
    <w:p w:rsidR="002F0AF6" w:rsidP="002F0AF6" w:rsidRDefault="002F0AF6" w14:paraId="1F1E2466" w14:textId="77777777">
      <w:pPr>
        <w:pStyle w:val="CMDOutput"/>
      </w:pPr>
      <w:r>
        <w:t>'R1'</w:t>
      </w:r>
    </w:p>
    <w:p w:rsidRPr="00706851" w:rsidR="002F0AF6" w:rsidP="001005CD" w:rsidRDefault="002F0AF6" w14:paraId="71EFEF99" w14:textId="77777777">
      <w:pPr>
        <w:pStyle w:val="CMD"/>
      </w:pPr>
      <w:r>
        <w:t xml:space="preserve">&gt;&gt;&gt; </w:t>
      </w:r>
      <w:proofErr w:type="gramStart"/>
      <w:r w:rsidRPr="001005CD">
        <w:rPr>
          <w:b/>
          <w:bCs/>
        </w:rPr>
        <w:t>hostnames[</w:t>
      </w:r>
      <w:proofErr w:type="gramEnd"/>
      <w:r w:rsidRPr="001005CD">
        <w:rPr>
          <w:b/>
          <w:bCs/>
        </w:rPr>
        <w:t>-1]</w:t>
      </w:r>
    </w:p>
    <w:p w:rsidR="002F0AF6" w:rsidP="002F0AF6" w:rsidRDefault="002F0AF6" w14:paraId="1CC7BADE" w14:textId="77777777">
      <w:pPr>
        <w:pStyle w:val="CMDOutput"/>
      </w:pPr>
      <w:r>
        <w:t>'S2'</w:t>
      </w:r>
    </w:p>
    <w:p w:rsidR="002F0AF6" w:rsidP="001005CD" w:rsidRDefault="002F0AF6" w14:paraId="35589AE9" w14:textId="77777777">
      <w:pPr>
        <w:pStyle w:val="CMD"/>
      </w:pPr>
      <w:r>
        <w:t xml:space="preserve">&gt;&gt;&gt; </w:t>
      </w:r>
      <w:proofErr w:type="gramStart"/>
      <w:r w:rsidRPr="001005CD">
        <w:rPr>
          <w:b/>
          <w:bCs/>
        </w:rPr>
        <w:t>hostnames[</w:t>
      </w:r>
      <w:proofErr w:type="gramEnd"/>
      <w:r w:rsidRPr="001005CD">
        <w:rPr>
          <w:b/>
          <w:bCs/>
        </w:rPr>
        <w:t>0]="RTR1"</w:t>
      </w:r>
    </w:p>
    <w:p w:rsidR="002F0AF6" w:rsidP="001005CD" w:rsidRDefault="002F0AF6" w14:paraId="233BA254" w14:textId="77777777">
      <w:pPr>
        <w:pStyle w:val="CMD"/>
      </w:pPr>
      <w:r>
        <w:t xml:space="preserve">&gt;&gt;&gt; </w:t>
      </w:r>
      <w:r w:rsidRPr="001005CD">
        <w:rPr>
          <w:b/>
          <w:bCs/>
        </w:rPr>
        <w:t>hostnames</w:t>
      </w:r>
    </w:p>
    <w:p w:rsidR="002F0AF6" w:rsidP="002F0AF6" w:rsidRDefault="002F0AF6" w14:paraId="41CF4782" w14:textId="77777777">
      <w:pPr>
        <w:pStyle w:val="CMDOutput"/>
      </w:pPr>
      <w:r>
        <w:t>['RTR1', 'R2', 'R3', 'S1', 'S2']</w:t>
      </w:r>
    </w:p>
    <w:p w:rsidRPr="00706851" w:rsidR="002F0AF6" w:rsidP="001005CD" w:rsidRDefault="002F0AF6" w14:paraId="20FDDFAD" w14:textId="77777777">
      <w:pPr>
        <w:pStyle w:val="CMD"/>
      </w:pPr>
      <w:r>
        <w:t xml:space="preserve">&gt;&gt;&gt; </w:t>
      </w:r>
      <w:r w:rsidRPr="001005CD">
        <w:rPr>
          <w:b/>
          <w:bCs/>
        </w:rPr>
        <w:t xml:space="preserve">del </w:t>
      </w:r>
      <w:proofErr w:type="gramStart"/>
      <w:r w:rsidRPr="001005CD">
        <w:rPr>
          <w:b/>
          <w:bCs/>
        </w:rPr>
        <w:t>hostnames[</w:t>
      </w:r>
      <w:proofErr w:type="gramEnd"/>
      <w:r w:rsidRPr="001005CD">
        <w:rPr>
          <w:b/>
          <w:bCs/>
        </w:rPr>
        <w:t>3]</w:t>
      </w:r>
    </w:p>
    <w:p w:rsidR="002F0AF6" w:rsidP="001005CD" w:rsidRDefault="002F0AF6" w14:paraId="467AA81E" w14:textId="77777777">
      <w:pPr>
        <w:pStyle w:val="CMD"/>
      </w:pPr>
      <w:r>
        <w:t xml:space="preserve">&gt;&gt;&gt; </w:t>
      </w:r>
      <w:r w:rsidRPr="001005CD">
        <w:rPr>
          <w:b/>
          <w:bCs/>
        </w:rPr>
        <w:t>hostnames</w:t>
      </w:r>
    </w:p>
    <w:p w:rsidR="002F0AF6" w:rsidP="002F0AF6" w:rsidRDefault="002F0AF6" w14:paraId="6A90708C" w14:textId="77777777">
      <w:pPr>
        <w:pStyle w:val="CMDOutput"/>
      </w:pPr>
      <w:r>
        <w:t>['RTR1', 'R2', 'R3', 'S2']</w:t>
      </w:r>
    </w:p>
    <w:p w:rsidRPr="00EE5346" w:rsidR="002F0AF6" w:rsidP="002F0AF6" w:rsidRDefault="002F0AF6" w14:paraId="423A890B" w14:textId="77777777">
      <w:pPr>
        <w:pStyle w:val="CMDOutput"/>
      </w:pPr>
      <w:r>
        <w:t>&gt;&gt;&gt;</w:t>
      </w:r>
    </w:p>
    <w:p w:rsidR="002F0AF6" w:rsidP="002F0AF6" w:rsidRDefault="001E5272" w14:paraId="5AA85132" w14:textId="0E282470">
      <w:pPr>
        <w:pStyle w:val="3"/>
      </w:pPr>
      <w:r>
        <w:t>Create and manipulate a dictionary.</w:t>
      </w:r>
    </w:p>
    <w:p w:rsidR="003030F0" w:rsidP="003030F0" w:rsidRDefault="003030F0" w14:paraId="2449B080" w14:textId="58A4D249">
      <w:pPr>
        <w:pStyle w:val="SubStepAlpha"/>
      </w:pPr>
      <w:r>
        <w:t>Dictionaries are unordered lists of objects. Each object contains a key/value pair.</w:t>
      </w:r>
    </w:p>
    <w:p w:rsidR="003030F0" w:rsidP="003030F0" w:rsidRDefault="003030F0" w14:paraId="3A04E3BC" w14:textId="3881E683">
      <w:pPr>
        <w:pStyle w:val="Bulletlevel2"/>
      </w:pPr>
      <w:r>
        <w:t xml:space="preserve">Create a dictionary using the braces </w:t>
      </w:r>
      <w:proofErr w:type="gramStart"/>
      <w:r>
        <w:t>{ }</w:t>
      </w:r>
      <w:proofErr w:type="gramEnd"/>
      <w:r>
        <w:t>.</w:t>
      </w:r>
    </w:p>
    <w:p w:rsidR="003030F0" w:rsidP="003030F0" w:rsidRDefault="003030F0" w14:paraId="68A176D7" w14:textId="6A74FFB0">
      <w:pPr>
        <w:pStyle w:val="Bulletlevel2"/>
      </w:pPr>
      <w:r>
        <w:t>Each dictionary entry includes a key and a value.</w:t>
      </w:r>
    </w:p>
    <w:p w:rsidR="003030F0" w:rsidP="003030F0" w:rsidRDefault="003030F0" w14:paraId="15590441" w14:textId="2581E372">
      <w:pPr>
        <w:pStyle w:val="Bulletlevel2"/>
      </w:pPr>
      <w:r>
        <w:t>Separate a key and its value with a colon.</w:t>
      </w:r>
    </w:p>
    <w:p w:rsidR="002F0AF6" w:rsidP="003030F0" w:rsidRDefault="003030F0" w14:paraId="063FE214" w14:textId="26F6CBB8">
      <w:pPr>
        <w:pStyle w:val="Bulletlevel2"/>
      </w:pPr>
      <w:r>
        <w:t>Use quotes for keys and values that are strings.</w:t>
      </w:r>
    </w:p>
    <w:p w:rsidR="003030F0" w:rsidP="003030F0" w:rsidRDefault="003030F0" w14:paraId="64F21308" w14:textId="7C748FCA">
      <w:pPr>
        <w:pStyle w:val="BodyTextL50"/>
      </w:pPr>
      <w:r>
        <w:t xml:space="preserve">Create the following dictionary called </w:t>
      </w:r>
      <w:proofErr w:type="spellStart"/>
      <w:r w:rsidRPr="003030F0">
        <w:rPr>
          <w:b/>
          <w:bCs/>
        </w:rPr>
        <w:t>ipAddress</w:t>
      </w:r>
      <w:proofErr w:type="spellEnd"/>
      <w:r>
        <w:t xml:space="preserve"> with three key/value pairs to specify the IP address values for three routers.</w:t>
      </w:r>
    </w:p>
    <w:p w:rsidR="002F0AF6" w:rsidP="003030F0" w:rsidRDefault="002F0AF6" w14:paraId="5BD0D6DB" w14:textId="3A3B3C28">
      <w:pPr>
        <w:pStyle w:val="CMD"/>
      </w:pPr>
      <w:r>
        <w:t xml:space="preserve">&gt;&gt;&gt; </w:t>
      </w:r>
      <w:proofErr w:type="spellStart"/>
      <w:r w:rsidRPr="003030F0">
        <w:rPr>
          <w:b/>
          <w:bCs/>
        </w:rPr>
        <w:t>ipAddress</w:t>
      </w:r>
      <w:proofErr w:type="spellEnd"/>
      <w:r w:rsidRPr="003030F0">
        <w:rPr>
          <w:b/>
          <w:bCs/>
        </w:rPr>
        <w:t>={"R1":"10.1.1.1","R2":"10.2.2.1","R3":"10.3.3.1"}</w:t>
      </w:r>
    </w:p>
    <w:p w:rsidR="002F0AF6" w:rsidP="003030F0" w:rsidRDefault="002F0AF6" w14:paraId="75CF753C" w14:textId="77777777">
      <w:pPr>
        <w:pStyle w:val="CMD"/>
      </w:pPr>
      <w:r>
        <w:t xml:space="preserve">&gt;&gt;&gt; </w:t>
      </w:r>
      <w:r w:rsidRPr="003030F0">
        <w:rPr>
          <w:b/>
          <w:bCs/>
        </w:rPr>
        <w:t>type(</w:t>
      </w:r>
      <w:proofErr w:type="spellStart"/>
      <w:r w:rsidRPr="003030F0">
        <w:rPr>
          <w:b/>
          <w:bCs/>
        </w:rPr>
        <w:t>ipAddress</w:t>
      </w:r>
      <w:proofErr w:type="spellEnd"/>
      <w:r w:rsidRPr="003030F0">
        <w:rPr>
          <w:b/>
          <w:bCs/>
        </w:rPr>
        <w:t>)</w:t>
      </w:r>
    </w:p>
    <w:p w:rsidR="002F0AF6" w:rsidP="002F0AF6" w:rsidRDefault="002F0AF6" w14:paraId="32D16B4B" w14:textId="77777777">
      <w:pPr>
        <w:pStyle w:val="CMDOutput"/>
      </w:pPr>
      <w:r>
        <w:t>&lt;class '</w:t>
      </w:r>
      <w:proofErr w:type="spellStart"/>
      <w:r>
        <w:t>dict</w:t>
      </w:r>
      <w:proofErr w:type="spellEnd"/>
      <w:r>
        <w:t>'&gt;</w:t>
      </w:r>
    </w:p>
    <w:p w:rsidR="003030F0" w:rsidP="003030F0" w:rsidRDefault="003030F0" w14:paraId="41C69AF4" w14:textId="53848DF9">
      <w:pPr>
        <w:pStyle w:val="SubStepAlpha"/>
      </w:pPr>
      <w:r>
        <w:t>Unlike lists, objectives inside a dictionary cannot be referenced by their sequence number. Instead, you reference a dictionary object using its key.</w:t>
      </w:r>
    </w:p>
    <w:p w:rsidR="003030F0" w:rsidP="003030F0" w:rsidRDefault="003030F0" w14:paraId="7B335668" w14:textId="72C723A9">
      <w:pPr>
        <w:pStyle w:val="Bulletlevel2"/>
      </w:pPr>
      <w:r>
        <w:t xml:space="preserve">The key is enclosed with brackets </w:t>
      </w:r>
      <w:proofErr w:type="gramStart"/>
      <w:r>
        <w:t>[ ]</w:t>
      </w:r>
      <w:proofErr w:type="gramEnd"/>
      <w:r>
        <w:t>.</w:t>
      </w:r>
    </w:p>
    <w:p w:rsidR="003030F0" w:rsidP="003030F0" w:rsidRDefault="003030F0" w14:paraId="7B86D6D4" w14:textId="1F477BE0">
      <w:pPr>
        <w:pStyle w:val="Bulletlevel2"/>
      </w:pPr>
      <w:r>
        <w:t>Keys that are strings can be referenced using single or double quotes.</w:t>
      </w:r>
    </w:p>
    <w:p w:rsidR="001E5272" w:rsidP="001E5272" w:rsidRDefault="001E5272" w14:paraId="79970C4E" w14:textId="29D57CB9">
      <w:pPr>
        <w:pStyle w:val="Bulletlevel2"/>
      </w:pPr>
      <w:r>
        <w:t xml:space="preserve">Use a </w:t>
      </w:r>
      <w:r w:rsidRPr="001E5272">
        <w:rPr>
          <w:b/>
          <w:bCs/>
        </w:rPr>
        <w:t>key</w:t>
      </w:r>
      <w:r>
        <w:t xml:space="preserve"> in</w:t>
      </w:r>
      <w:r w:rsidR="00644AD1">
        <w:t xml:space="preserve"> the</w:t>
      </w:r>
      <w:r>
        <w:t xml:space="preserve"> </w:t>
      </w:r>
      <w:r w:rsidRPr="001E5272">
        <w:rPr>
          <w:b/>
          <w:bCs/>
        </w:rPr>
        <w:t>dictionary</w:t>
      </w:r>
      <w:r>
        <w:t xml:space="preserve"> statement to verify if a key exists in the dictionary.</w:t>
      </w:r>
    </w:p>
    <w:p w:rsidR="003030F0" w:rsidP="003030F0" w:rsidRDefault="003030F0" w14:paraId="7EEC7760" w14:textId="67FB0842">
      <w:pPr>
        <w:pStyle w:val="Bulletlevel2"/>
      </w:pPr>
      <w:r>
        <w:t>Add a key/value pair by setting the new key equal to a value.</w:t>
      </w:r>
    </w:p>
    <w:p w:rsidR="003030F0" w:rsidP="003030F0" w:rsidRDefault="003030F0" w14:paraId="49176C12" w14:textId="77777777">
      <w:pPr>
        <w:pStyle w:val="CMD"/>
      </w:pPr>
      <w:r>
        <w:t xml:space="preserve">&gt;&gt;&gt; </w:t>
      </w:r>
      <w:proofErr w:type="spellStart"/>
      <w:r w:rsidRPr="003030F0">
        <w:rPr>
          <w:b/>
          <w:bCs/>
        </w:rPr>
        <w:t>ipAddress</w:t>
      </w:r>
      <w:proofErr w:type="spellEnd"/>
    </w:p>
    <w:p w:rsidR="003030F0" w:rsidP="003030F0" w:rsidRDefault="003030F0" w14:paraId="2299DAE3" w14:textId="77777777">
      <w:pPr>
        <w:pStyle w:val="CMDOutput"/>
      </w:pPr>
      <w:r>
        <w:t>{'R1': '10.1.1.1', 'R2': '10.2.2.1', 'R3': '10.3.3.1'}</w:t>
      </w:r>
    </w:p>
    <w:p w:rsidRPr="003030F0" w:rsidR="003030F0" w:rsidP="003030F0" w:rsidRDefault="003030F0" w14:paraId="036F02F8" w14:textId="77777777">
      <w:pPr>
        <w:pStyle w:val="CMD"/>
        <w:rPr>
          <w:b/>
          <w:bCs/>
        </w:rPr>
      </w:pPr>
      <w:r>
        <w:t xml:space="preserve">&gt;&gt;&gt; </w:t>
      </w:r>
      <w:proofErr w:type="spellStart"/>
      <w:r w:rsidRPr="003030F0">
        <w:rPr>
          <w:b/>
          <w:bCs/>
        </w:rPr>
        <w:t>ipAddress</w:t>
      </w:r>
      <w:proofErr w:type="spellEnd"/>
      <w:r w:rsidRPr="003030F0">
        <w:rPr>
          <w:b/>
          <w:bCs/>
        </w:rPr>
        <w:t>['R1']</w:t>
      </w:r>
    </w:p>
    <w:p w:rsidR="003030F0" w:rsidP="002F0AF6" w:rsidRDefault="003030F0" w14:paraId="57833048" w14:textId="0A4E4F95">
      <w:pPr>
        <w:pStyle w:val="CMDOutput"/>
      </w:pPr>
      <w:r>
        <w:t>'10.1.1.1'</w:t>
      </w:r>
    </w:p>
    <w:p w:rsidRPr="00706851" w:rsidR="002F0AF6" w:rsidP="003030F0" w:rsidRDefault="002F0AF6" w14:paraId="0E38D181" w14:textId="13FFCDB4">
      <w:pPr>
        <w:pStyle w:val="CMD"/>
      </w:pPr>
      <w:r>
        <w:t xml:space="preserve">&gt;&gt;&gt; </w:t>
      </w:r>
      <w:proofErr w:type="spellStart"/>
      <w:r w:rsidRPr="001E5272">
        <w:rPr>
          <w:b/>
          <w:bCs/>
          <w:highlight w:val="yellow"/>
        </w:rPr>
        <w:t>ipAddress</w:t>
      </w:r>
      <w:proofErr w:type="spellEnd"/>
      <w:r w:rsidRPr="001E5272">
        <w:rPr>
          <w:b/>
          <w:bCs/>
          <w:highlight w:val="yellow"/>
        </w:rPr>
        <w:t>["S1</w:t>
      </w:r>
      <w:proofErr w:type="gramStart"/>
      <w:r w:rsidRPr="001E5272">
        <w:rPr>
          <w:b/>
          <w:bCs/>
          <w:highlight w:val="yellow"/>
        </w:rPr>
        <w:t>"]=</w:t>
      </w:r>
      <w:proofErr w:type="gramEnd"/>
      <w:r w:rsidRPr="001E5272">
        <w:rPr>
          <w:b/>
          <w:bCs/>
          <w:highlight w:val="yellow"/>
        </w:rPr>
        <w:t>"10.1.1.10"</w:t>
      </w:r>
    </w:p>
    <w:p w:rsidR="002F0AF6" w:rsidP="003030F0" w:rsidRDefault="002F0AF6" w14:paraId="34C9F87D" w14:textId="77777777">
      <w:pPr>
        <w:pStyle w:val="CMD"/>
      </w:pPr>
      <w:r>
        <w:t xml:space="preserve">&gt;&gt;&gt; </w:t>
      </w:r>
      <w:proofErr w:type="spellStart"/>
      <w:r w:rsidRPr="003030F0">
        <w:rPr>
          <w:b/>
          <w:bCs/>
        </w:rPr>
        <w:t>ipAddress</w:t>
      </w:r>
      <w:proofErr w:type="spellEnd"/>
    </w:p>
    <w:p w:rsidR="002F0AF6" w:rsidP="002F0AF6" w:rsidRDefault="002F0AF6" w14:paraId="434E96D9" w14:textId="77777777">
      <w:pPr>
        <w:pStyle w:val="CMDOutput"/>
      </w:pPr>
      <w:r>
        <w:t>{'R1': '10.1.1.1', 'R2': '10.2.2.1', 'R3': '10.3.3.1', 'S1': '10.1.1.10'}</w:t>
      </w:r>
    </w:p>
    <w:p w:rsidR="002F0AF6" w:rsidP="002F0AF6" w:rsidRDefault="002F0AF6" w14:paraId="38FDC897" w14:textId="77777777">
      <w:pPr>
        <w:pStyle w:val="CMDOutput"/>
      </w:pPr>
      <w:r>
        <w:t xml:space="preserve">&gt;&gt;&gt; </w:t>
      </w:r>
    </w:p>
    <w:p w:rsidR="002F0AF6" w:rsidP="002F0AF6" w:rsidRDefault="001E5272" w14:paraId="7B0526D0" w14:textId="53259AAB">
      <w:pPr>
        <w:pStyle w:val="SubStepAlpha"/>
      </w:pPr>
      <w:r w:rsidRPr="001E5272">
        <w:t xml:space="preserve">Values in a key/value pair can be any other data type including lists and dictionaries. For example, if R3 has more than one IP address, how would you represent that inside the </w:t>
      </w:r>
      <w:proofErr w:type="spellStart"/>
      <w:r w:rsidRPr="001E5272">
        <w:rPr>
          <w:b/>
          <w:bCs/>
        </w:rPr>
        <w:t>ipAddress</w:t>
      </w:r>
      <w:proofErr w:type="spellEnd"/>
      <w:r w:rsidRPr="001E5272">
        <w:t xml:space="preserve"> dictionary? Create a list for the value of the R3 key.</w:t>
      </w:r>
    </w:p>
    <w:p w:rsidRPr="001E5272" w:rsidR="001E5272" w:rsidP="001E5272" w:rsidRDefault="001E5272" w14:paraId="600E3EF3" w14:textId="77777777">
      <w:pPr>
        <w:pStyle w:val="CMD"/>
        <w:rPr>
          <w:b/>
          <w:bCs/>
        </w:rPr>
      </w:pPr>
      <w:r>
        <w:t xml:space="preserve">&gt;&gt;&gt; </w:t>
      </w:r>
      <w:proofErr w:type="spellStart"/>
      <w:r w:rsidRPr="001E5272">
        <w:rPr>
          <w:b/>
          <w:bCs/>
        </w:rPr>
        <w:t>ipAddress</w:t>
      </w:r>
      <w:proofErr w:type="spellEnd"/>
      <w:r w:rsidRPr="001E5272">
        <w:rPr>
          <w:b/>
          <w:bCs/>
        </w:rPr>
        <w:t>["R3</w:t>
      </w:r>
      <w:proofErr w:type="gramStart"/>
      <w:r w:rsidRPr="001E5272">
        <w:rPr>
          <w:b/>
          <w:bCs/>
        </w:rPr>
        <w:t>"]=</w:t>
      </w:r>
      <w:proofErr w:type="gramEnd"/>
      <w:r w:rsidRPr="001E5272">
        <w:rPr>
          <w:b/>
          <w:bCs/>
        </w:rPr>
        <w:t>["10.3.3.1","10.3.3.2","10.3.3.3"]</w:t>
      </w:r>
    </w:p>
    <w:p w:rsidRPr="001E5272" w:rsidR="001E5272" w:rsidP="001E5272" w:rsidRDefault="001E5272" w14:paraId="1D91E0AC" w14:textId="77777777">
      <w:pPr>
        <w:pStyle w:val="CMD"/>
        <w:rPr>
          <w:b/>
          <w:bCs/>
        </w:rPr>
      </w:pPr>
      <w:r>
        <w:t xml:space="preserve">&gt;&gt;&gt; </w:t>
      </w:r>
      <w:proofErr w:type="spellStart"/>
      <w:r w:rsidRPr="001E5272">
        <w:rPr>
          <w:b/>
          <w:bCs/>
        </w:rPr>
        <w:t>ipAddress</w:t>
      </w:r>
      <w:proofErr w:type="spellEnd"/>
    </w:p>
    <w:p w:rsidR="001E5272" w:rsidP="001E5272" w:rsidRDefault="001E5272" w14:paraId="1777347F" w14:textId="77777777">
      <w:pPr>
        <w:pStyle w:val="CMDOutput"/>
      </w:pPr>
      <w:r>
        <w:t xml:space="preserve">{'S1': '10.1.1.10', 'R2': '10.2.2.1', 'R1': '10.1.1.1', </w:t>
      </w:r>
      <w:r w:rsidRPr="001E5272">
        <w:rPr>
          <w:highlight w:val="yellow"/>
        </w:rPr>
        <w:t>'R3': ['10.3.3.1', '10.3.3.2', '10.3.3.3'</w:t>
      </w:r>
      <w:r>
        <w:t>]}</w:t>
      </w:r>
    </w:p>
    <w:p w:rsidR="002F0AF6" w:rsidP="002F0AF6" w:rsidRDefault="002F0AF6" w14:paraId="66801419" w14:textId="77777777">
      <w:pPr>
        <w:pStyle w:val="CMDOutput"/>
      </w:pPr>
      <w:r>
        <w:t>&gt;&gt;&gt;</w:t>
      </w:r>
    </w:p>
    <w:p w:rsidR="002F0AF6" w:rsidP="002F0AF6" w:rsidRDefault="00505AEB" w14:paraId="16D39652" w14:textId="76DCD29B">
      <w:pPr>
        <w:pStyle w:val="2"/>
      </w:pPr>
      <w:r>
        <w:t>Review the Input Function</w:t>
      </w:r>
    </w:p>
    <w:p w:rsidRPr="000A1C47" w:rsidR="000A1C47" w:rsidP="000A1C47" w:rsidRDefault="000A1C47" w14:paraId="10886D70" w14:textId="0BB42700">
      <w:pPr>
        <w:pStyle w:val="BodyTextL25"/>
      </w:pPr>
      <w:r>
        <w:t>In this part, you</w:t>
      </w:r>
      <w:r w:rsidR="0084594E">
        <w:t xml:space="preserve"> will review how to use the input function to store and display user-supplied data.</w:t>
      </w:r>
    </w:p>
    <w:p w:rsidR="002F0AF6" w:rsidP="002F0AF6" w:rsidRDefault="002A713E" w14:paraId="4E3A8634" w14:textId="3D9A80C0">
      <w:pPr>
        <w:pStyle w:val="3"/>
      </w:pPr>
      <w:r>
        <w:t>Create a variable to store user input and then display the value.</w:t>
      </w:r>
    </w:p>
    <w:p w:rsidRPr="00D26B88" w:rsidR="00D26B88" w:rsidP="00D26B88" w:rsidRDefault="00D26B88" w14:paraId="075FF9B5" w14:textId="720547DD">
      <w:pPr>
        <w:pStyle w:val="BodyTextL25"/>
      </w:pPr>
      <w:r>
        <w:t xml:space="preserve">Most programs require some type of input either from a database, another computer, mouse clicks, or keyboard input. For keyboard input, use the </w:t>
      </w:r>
      <w:proofErr w:type="gramStart"/>
      <w:r w:rsidRPr="00D26B88">
        <w:rPr>
          <w:b/>
          <w:bCs/>
        </w:rPr>
        <w:t>input(</w:t>
      </w:r>
      <w:proofErr w:type="gramEnd"/>
      <w:r w:rsidRPr="00D26B88">
        <w:rPr>
          <w:b/>
          <w:bCs/>
        </w:rPr>
        <w:t xml:space="preserve">) </w:t>
      </w:r>
      <w:r>
        <w:t xml:space="preserve">function which includes an optional parameter to provide a prompt string. If the input function is called, the program will stop until the user provides input and hits the Enter key. Assign the </w:t>
      </w:r>
      <w:proofErr w:type="gramStart"/>
      <w:r>
        <w:rPr>
          <w:b/>
          <w:bCs/>
        </w:rPr>
        <w:t>input(</w:t>
      </w:r>
      <w:proofErr w:type="gramEnd"/>
      <w:r>
        <w:rPr>
          <w:b/>
          <w:bCs/>
        </w:rPr>
        <w:t xml:space="preserve">) </w:t>
      </w:r>
      <w:r>
        <w:t>function to a variable that asks the user for input and then print the value of the user’s input.</w:t>
      </w:r>
    </w:p>
    <w:p w:rsidRPr="00D26B88" w:rsidR="002F0AF6" w:rsidP="00D26B88" w:rsidRDefault="002F0AF6" w14:paraId="1EA4ED4E" w14:textId="77777777">
      <w:pPr>
        <w:pStyle w:val="CMD"/>
        <w:rPr>
          <w:rStyle w:val="DevConfigGray"/>
          <w:b w:val="0"/>
          <w:shd w:val="clear" w:color="auto" w:fill="auto"/>
        </w:rPr>
      </w:pPr>
      <w:r w:rsidRPr="00D26B88">
        <w:rPr>
          <w:rStyle w:val="DevConfigGray"/>
          <w:b w:val="0"/>
          <w:shd w:val="clear" w:color="auto" w:fill="auto"/>
        </w:rPr>
        <w:t xml:space="preserve">&gt;&gt;&gt; </w:t>
      </w:r>
      <w:proofErr w:type="spellStart"/>
      <w:r w:rsidRPr="00D26B88">
        <w:rPr>
          <w:rStyle w:val="DevConfigGray"/>
          <w:bCs/>
          <w:shd w:val="clear" w:color="auto" w:fill="auto"/>
        </w:rPr>
        <w:t>firstName</w:t>
      </w:r>
      <w:proofErr w:type="spellEnd"/>
      <w:r w:rsidRPr="00D26B88">
        <w:rPr>
          <w:rStyle w:val="DevConfigGray"/>
          <w:bCs/>
          <w:shd w:val="clear" w:color="auto" w:fill="auto"/>
        </w:rPr>
        <w:t xml:space="preserve"> = </w:t>
      </w:r>
      <w:proofErr w:type="gramStart"/>
      <w:r w:rsidRPr="00D26B88">
        <w:rPr>
          <w:rStyle w:val="DevConfigGray"/>
          <w:bCs/>
          <w:shd w:val="clear" w:color="auto" w:fill="auto"/>
        </w:rPr>
        <w:t>input(</w:t>
      </w:r>
      <w:proofErr w:type="gramEnd"/>
      <w:r w:rsidRPr="00D26B88">
        <w:rPr>
          <w:rStyle w:val="DevConfigGray"/>
          <w:bCs/>
          <w:shd w:val="clear" w:color="auto" w:fill="auto"/>
        </w:rPr>
        <w:t>"What is your first name? ")</w:t>
      </w:r>
    </w:p>
    <w:p w:rsidRPr="00D26B88" w:rsidR="002F0AF6" w:rsidP="00D26B88" w:rsidRDefault="002F0AF6" w14:paraId="38308188" w14:textId="3966B737">
      <w:pPr>
        <w:pStyle w:val="CMDOutput"/>
        <w:rPr>
          <w:rStyle w:val="DevConfigGray"/>
          <w:b w:val="0"/>
          <w:sz w:val="18"/>
          <w:shd w:val="clear" w:color="auto" w:fill="auto"/>
        </w:rPr>
      </w:pPr>
      <w:r w:rsidRPr="00D26B88">
        <w:rPr>
          <w:rStyle w:val="DevConfigGray"/>
          <w:b w:val="0"/>
          <w:sz w:val="18"/>
          <w:shd w:val="clear" w:color="auto" w:fill="auto"/>
        </w:rPr>
        <w:t xml:space="preserve">What is your first name? </w:t>
      </w:r>
      <w:proofErr w:type="spellStart"/>
      <w:r w:rsidRPr="00D26B88" w:rsidR="00D26B88">
        <w:rPr>
          <w:rStyle w:val="DevConfigGray"/>
          <w:bCs/>
          <w:sz w:val="18"/>
          <w:shd w:val="clear" w:color="auto" w:fill="auto"/>
        </w:rPr>
        <w:t>User_Name</w:t>
      </w:r>
      <w:proofErr w:type="spellEnd"/>
    </w:p>
    <w:p w:rsidRPr="00D26B88" w:rsidR="002F0AF6" w:rsidP="00D26B88" w:rsidRDefault="002F0AF6" w14:paraId="37E62116" w14:textId="77777777">
      <w:pPr>
        <w:pStyle w:val="CMD"/>
        <w:rPr>
          <w:rStyle w:val="DevConfigGray"/>
          <w:b w:val="0"/>
          <w:shd w:val="clear" w:color="auto" w:fill="auto"/>
        </w:rPr>
      </w:pPr>
      <w:r w:rsidRPr="00D26B88">
        <w:rPr>
          <w:rStyle w:val="DevConfigGray"/>
          <w:b w:val="0"/>
          <w:shd w:val="clear" w:color="auto" w:fill="auto"/>
        </w:rPr>
        <w:t xml:space="preserve">&gt;&gt;&gt; </w:t>
      </w:r>
      <w:proofErr w:type="gramStart"/>
      <w:r w:rsidRPr="00D26B88">
        <w:rPr>
          <w:rStyle w:val="DevConfigGray"/>
          <w:bCs/>
          <w:shd w:val="clear" w:color="auto" w:fill="auto"/>
        </w:rPr>
        <w:t>print(</w:t>
      </w:r>
      <w:proofErr w:type="gramEnd"/>
      <w:r w:rsidRPr="00D26B88">
        <w:rPr>
          <w:rStyle w:val="DevConfigGray"/>
          <w:bCs/>
          <w:shd w:val="clear" w:color="auto" w:fill="auto"/>
        </w:rPr>
        <w:t xml:space="preserve">"Hello " + </w:t>
      </w:r>
      <w:proofErr w:type="spellStart"/>
      <w:r w:rsidRPr="00D26B88">
        <w:rPr>
          <w:rStyle w:val="DevConfigGray"/>
          <w:bCs/>
          <w:shd w:val="clear" w:color="auto" w:fill="auto"/>
        </w:rPr>
        <w:t>firstName</w:t>
      </w:r>
      <w:proofErr w:type="spellEnd"/>
      <w:r w:rsidRPr="00D26B88">
        <w:rPr>
          <w:rStyle w:val="DevConfigGray"/>
          <w:bCs/>
          <w:shd w:val="clear" w:color="auto" w:fill="auto"/>
        </w:rPr>
        <w:t xml:space="preserve"> +"!")</w:t>
      </w:r>
    </w:p>
    <w:p w:rsidRPr="00D26B88" w:rsidR="002F0AF6" w:rsidP="00D26B88" w:rsidRDefault="002F0AF6" w14:paraId="12902B4D" w14:textId="47EF4CEA">
      <w:pPr>
        <w:pStyle w:val="CMDOutput"/>
        <w:rPr>
          <w:rStyle w:val="DevConfigGray"/>
          <w:b w:val="0"/>
          <w:sz w:val="18"/>
          <w:shd w:val="clear" w:color="auto" w:fill="auto"/>
        </w:rPr>
      </w:pPr>
      <w:r w:rsidRPr="00D26B88">
        <w:rPr>
          <w:rStyle w:val="DevConfigGray"/>
          <w:b w:val="0"/>
          <w:sz w:val="18"/>
          <w:shd w:val="clear" w:color="auto" w:fill="auto"/>
        </w:rPr>
        <w:t xml:space="preserve">Hello </w:t>
      </w:r>
      <w:proofErr w:type="spellStart"/>
      <w:r w:rsidR="00D26B88">
        <w:rPr>
          <w:rStyle w:val="DevConfigGray"/>
          <w:b w:val="0"/>
          <w:sz w:val="18"/>
          <w:shd w:val="clear" w:color="auto" w:fill="auto"/>
        </w:rPr>
        <w:t>User</w:t>
      </w:r>
      <w:r w:rsidRPr="00D26B88">
        <w:rPr>
          <w:rStyle w:val="DevConfigGray"/>
          <w:b w:val="0"/>
          <w:sz w:val="18"/>
          <w:shd w:val="clear" w:color="auto" w:fill="auto"/>
        </w:rPr>
        <w:t>_Name</w:t>
      </w:r>
      <w:proofErr w:type="spellEnd"/>
      <w:r w:rsidRPr="00D26B88">
        <w:rPr>
          <w:rStyle w:val="DevConfigGray"/>
          <w:b w:val="0"/>
          <w:sz w:val="18"/>
          <w:shd w:val="clear" w:color="auto" w:fill="auto"/>
        </w:rPr>
        <w:t>!</w:t>
      </w:r>
    </w:p>
    <w:p w:rsidRPr="00D26B88" w:rsidR="002F0AF6" w:rsidP="00D26B88" w:rsidRDefault="002F0AF6" w14:paraId="3FD9E870" w14:textId="77777777">
      <w:pPr>
        <w:pStyle w:val="CMD"/>
        <w:rPr>
          <w:rStyle w:val="DevConfigGray"/>
          <w:b w:val="0"/>
          <w:shd w:val="clear" w:color="auto" w:fill="auto"/>
        </w:rPr>
      </w:pPr>
      <w:r w:rsidRPr="00D26B88">
        <w:rPr>
          <w:rStyle w:val="DevConfigGray"/>
          <w:b w:val="0"/>
          <w:shd w:val="clear" w:color="auto" w:fill="auto"/>
        </w:rPr>
        <w:t>&gt;&gt;&gt;</w:t>
      </w:r>
    </w:p>
    <w:p w:rsidR="002F0AF6" w:rsidP="002F0AF6" w:rsidRDefault="002F0AF6" w14:paraId="25B6E4C2" w14:textId="325DA7BA">
      <w:pPr>
        <w:pStyle w:val="3"/>
      </w:pPr>
      <w:r>
        <w:t xml:space="preserve">Create a </w:t>
      </w:r>
      <w:r w:rsidR="002A713E">
        <w:t>s</w:t>
      </w:r>
      <w:r>
        <w:t xml:space="preserve">cript to </w:t>
      </w:r>
      <w:r w:rsidR="002A713E">
        <w:t>c</w:t>
      </w:r>
      <w:r>
        <w:t xml:space="preserve">ollect </w:t>
      </w:r>
      <w:r w:rsidR="002A713E">
        <w:t>p</w:t>
      </w:r>
      <w:r>
        <w:t xml:space="preserve">ersonal </w:t>
      </w:r>
      <w:r w:rsidR="002A713E">
        <w:t>i</w:t>
      </w:r>
      <w:r>
        <w:t>nformation</w:t>
      </w:r>
      <w:r w:rsidR="002A713E">
        <w:t>.</w:t>
      </w:r>
    </w:p>
    <w:p w:rsidR="00D26B88" w:rsidP="00D26B88" w:rsidRDefault="00D26B88" w14:paraId="53150EB0" w14:textId="77777777">
      <w:pPr>
        <w:pStyle w:val="BodyTextL25"/>
      </w:pPr>
      <w:r>
        <w:t>Create and run a script to collect personal information.</w:t>
      </w:r>
    </w:p>
    <w:p w:rsidR="00D26B88" w:rsidP="00D26B88" w:rsidRDefault="00D26B88" w14:paraId="03065F3F" w14:textId="094270ED">
      <w:pPr>
        <w:pStyle w:val="SubStepAlpha"/>
      </w:pPr>
      <w:r>
        <w:t xml:space="preserve">Open a blank script file and save it as </w:t>
      </w:r>
      <w:r w:rsidRPr="00D26B88">
        <w:rPr>
          <w:b/>
          <w:bCs/>
        </w:rPr>
        <w:t>personal-info.py</w:t>
      </w:r>
      <w:r w:rsidR="006D5A14">
        <w:t xml:space="preserve"> in the </w:t>
      </w:r>
      <w:r w:rsidRPr="006D5A14" w:rsidR="006D5A14">
        <w:rPr>
          <w:b/>
          <w:bCs/>
        </w:rPr>
        <w:t>~/labs/</w:t>
      </w:r>
      <w:proofErr w:type="spellStart"/>
      <w:r w:rsidRPr="006D5A14" w:rsidR="006D5A14">
        <w:rPr>
          <w:b/>
          <w:bCs/>
        </w:rPr>
        <w:t>devnet-src</w:t>
      </w:r>
      <w:proofErr w:type="spellEnd"/>
      <w:r w:rsidR="00C20D7D">
        <w:rPr>
          <w:b/>
          <w:bCs/>
        </w:rPr>
        <w:t>/python</w:t>
      </w:r>
      <w:r w:rsidR="006D5A14">
        <w:t xml:space="preserve"> folder</w:t>
      </w:r>
      <w:r w:rsidR="00C20D7D">
        <w:t>.</w:t>
      </w:r>
    </w:p>
    <w:p w:rsidR="00D26B88" w:rsidP="00D26B88" w:rsidRDefault="00D26B88" w14:paraId="2680A21F" w14:textId="765BDD08">
      <w:pPr>
        <w:pStyle w:val="SubStepAlpha"/>
      </w:pPr>
      <w:r>
        <w:t>Create a script that asks for four pieces of information such as: first name, last name, location, and age.</w:t>
      </w:r>
    </w:p>
    <w:p w:rsidR="00D26B88" w:rsidP="00D26B88" w:rsidRDefault="00D26B88" w14:paraId="1489C08E" w14:textId="146801DE">
      <w:pPr>
        <w:pStyle w:val="SubStepAlpha"/>
      </w:pPr>
      <w:r>
        <w:t>Add a print statement that combines all the information in one sentence.</w:t>
      </w:r>
    </w:p>
    <w:p w:rsidR="002A713E" w:rsidP="002A713E" w:rsidRDefault="00D26B88" w14:paraId="17406CF7" w14:textId="705FEFD2">
      <w:pPr>
        <w:pStyle w:val="SubStepAlpha"/>
        <w:rPr/>
      </w:pPr>
      <w:r w:rsidR="00D26B88">
        <w:rPr/>
        <w:t>Your script should run without any errors, as shown in the following output.</w:t>
      </w:r>
    </w:p>
    <w:p w:rsidR="5B3E4C8A" w:rsidP="76F93D0B" w:rsidRDefault="5B3E4C8A" w14:paraId="46425E24" w14:textId="42787589">
      <w:pPr>
        <w:pStyle w:val="CMDOutput"/>
        <w:suppressLineNumbers w:val="0"/>
        <w:bidi w:val="0"/>
        <w:spacing w:before="60" w:beforeAutospacing="off" w:after="60" w:afterAutospacing="off" w:line="240" w:lineRule="auto"/>
        <w:ind w:left="720" w:right="0"/>
        <w:jc w:val="left"/>
      </w:pPr>
      <w:r w:rsidR="5B3E4C8A">
        <w:rPr/>
        <w:t>ф</w:t>
      </w:r>
    </w:p>
    <w:p w:rsidR="002A713E" w:rsidP="002A713E" w:rsidRDefault="00D209AF" w14:paraId="3089CD24" w14:textId="346E9492">
      <w:pPr>
        <w:pStyle w:val="CMD"/>
      </w:pPr>
      <w:proofErr w:type="spellStart"/>
      <w:r>
        <w:t>devasc@</w:t>
      </w:r>
      <w:proofErr w:type="gramStart"/>
      <w:r>
        <w:t>labvm</w:t>
      </w:r>
      <w:proofErr w:type="spellEnd"/>
      <w:r>
        <w:t>:~</w:t>
      </w:r>
      <w:proofErr w:type="gramEnd"/>
      <w:r>
        <w:t>/labs/</w:t>
      </w:r>
      <w:proofErr w:type="spellStart"/>
      <w:r>
        <w:t>devnet-src</w:t>
      </w:r>
      <w:proofErr w:type="spellEnd"/>
      <w:r>
        <w:t>$</w:t>
      </w:r>
      <w:r w:rsidR="002A713E">
        <w:t xml:space="preserve"> ^C</w:t>
      </w:r>
    </w:p>
    <w:p w:rsidR="002F0AF6" w:rsidP="002F0AF6" w:rsidRDefault="00505AEB" w14:paraId="1F2AB63E" w14:textId="189D385A">
      <w:pPr>
        <w:pStyle w:val="2"/>
      </w:pPr>
      <w:r>
        <w:t xml:space="preserve">Review </w:t>
      </w:r>
      <w:r w:rsidR="002F0AF6">
        <w:t>If</w:t>
      </w:r>
      <w:r>
        <w:t>, For, and While Functions</w:t>
      </w:r>
    </w:p>
    <w:p w:rsidRPr="000A1C47" w:rsidR="000A1C47" w:rsidP="000A1C47" w:rsidRDefault="000A1C47" w14:paraId="6287A012" w14:textId="06761C28">
      <w:pPr>
        <w:pStyle w:val="BodyTextL25"/>
      </w:pPr>
      <w:r>
        <w:t>In this part, you</w:t>
      </w:r>
      <w:r w:rsidR="0084594E">
        <w:t xml:space="preserve"> review how to create if statements as well as for and while loops. </w:t>
      </w:r>
    </w:p>
    <w:p w:rsidR="002F0AF6" w:rsidP="002F0AF6" w:rsidRDefault="00165F5B" w14:paraId="449E2D9B" w14:textId="0BDCCFDB">
      <w:pPr>
        <w:pStyle w:val="3"/>
      </w:pPr>
      <w:r>
        <w:t>Create an if/else function.</w:t>
      </w:r>
    </w:p>
    <w:p w:rsidR="002F0AF6" w:rsidP="00C011F9" w:rsidRDefault="00C011F9" w14:paraId="03487F49" w14:textId="2E186B17">
      <w:pPr>
        <w:pStyle w:val="BodyTextL25"/>
      </w:pPr>
      <w:r w:rsidRPr="00C011F9">
        <w:t>In programming, conditional statements check if something is true and then carry out instructions based on the evaluation. If the evaluation is false, different instructions are carried out.</w:t>
      </w:r>
      <w:r>
        <w:t xml:space="preserve"> </w:t>
      </w:r>
    </w:p>
    <w:p w:rsidRPr="00C011F9" w:rsidR="00C011F9" w:rsidP="009C0787" w:rsidRDefault="00C011F9" w14:paraId="3073C9AF" w14:textId="6719C70B">
      <w:pPr>
        <w:pStyle w:val="SubStepAlpha"/>
      </w:pPr>
      <w:r>
        <w:t xml:space="preserve">Open a blank script and save it as </w:t>
      </w:r>
      <w:r w:rsidRPr="009C0787">
        <w:rPr>
          <w:b/>
          <w:bCs/>
        </w:rPr>
        <w:t>if-vlan.py</w:t>
      </w:r>
      <w:r>
        <w:t>.</w:t>
      </w:r>
      <w:r w:rsidR="009C0787">
        <w:t xml:space="preserve"> Type</w:t>
      </w:r>
      <w:r>
        <w:t xml:space="preserve"> the </w:t>
      </w:r>
      <w:r w:rsidR="009C0787">
        <w:t>following script into the file</w:t>
      </w:r>
      <w:r>
        <w:t>.</w:t>
      </w:r>
    </w:p>
    <w:p w:rsidR="009C0787" w:rsidP="009C0787" w:rsidRDefault="009C0787" w14:paraId="44C2C5B1" w14:textId="77777777">
      <w:pPr>
        <w:pStyle w:val="CMD"/>
      </w:pPr>
      <w:proofErr w:type="spellStart"/>
      <w:r>
        <w:t>nativeVLAN</w:t>
      </w:r>
      <w:proofErr w:type="spellEnd"/>
      <w:r>
        <w:t xml:space="preserve"> = 1</w:t>
      </w:r>
    </w:p>
    <w:p w:rsidR="009C0787" w:rsidP="009C0787" w:rsidRDefault="009C0787" w14:paraId="7F26F662" w14:textId="77777777">
      <w:pPr>
        <w:pStyle w:val="CMD"/>
      </w:pPr>
      <w:proofErr w:type="spellStart"/>
      <w:r>
        <w:t>dataVLAN</w:t>
      </w:r>
      <w:proofErr w:type="spellEnd"/>
      <w:r>
        <w:t xml:space="preserve"> = 100</w:t>
      </w:r>
    </w:p>
    <w:p w:rsidR="009C0787" w:rsidP="009C0787" w:rsidRDefault="009C0787" w14:paraId="14C6FAB3" w14:textId="77777777">
      <w:pPr>
        <w:pStyle w:val="CMD"/>
      </w:pPr>
      <w:r>
        <w:t xml:space="preserve">if </w:t>
      </w:r>
      <w:proofErr w:type="spellStart"/>
      <w:r>
        <w:t>nativeVLAN</w:t>
      </w:r>
      <w:proofErr w:type="spellEnd"/>
      <w:r>
        <w:t xml:space="preserve"> == </w:t>
      </w:r>
      <w:proofErr w:type="spellStart"/>
      <w:r>
        <w:t>dataVLAN</w:t>
      </w:r>
      <w:proofErr w:type="spellEnd"/>
      <w:r>
        <w:t>:</w:t>
      </w:r>
    </w:p>
    <w:p w:rsidR="009C0787" w:rsidP="009C0787" w:rsidRDefault="009C0787" w14:paraId="308C6A7D" w14:textId="77777777">
      <w:pPr>
        <w:pStyle w:val="CMD"/>
      </w:pPr>
      <w:r>
        <w:t xml:space="preserve">    </w:t>
      </w:r>
      <w:proofErr w:type="gramStart"/>
      <w:r>
        <w:t>print(</w:t>
      </w:r>
      <w:proofErr w:type="gramEnd"/>
      <w:r>
        <w:t>"The native VLAN and the data VLAN are the same.")</w:t>
      </w:r>
    </w:p>
    <w:p w:rsidR="009C0787" w:rsidP="009C0787" w:rsidRDefault="009C0787" w14:paraId="15DDFF80" w14:textId="77777777">
      <w:pPr>
        <w:pStyle w:val="CMD"/>
      </w:pPr>
      <w:r>
        <w:t>else:</w:t>
      </w:r>
    </w:p>
    <w:p w:rsidR="00C011F9" w:rsidP="009C0787" w:rsidRDefault="009C0787" w14:paraId="35D4C1C9" w14:textId="2C01746E">
      <w:pPr>
        <w:pStyle w:val="CMD"/>
      </w:pPr>
      <w:r w:rsidR="039F098A">
        <w:rPr/>
        <w:t xml:space="preserve">    </w:t>
      </w:r>
      <w:r w:rsidR="039F098A">
        <w:rPr/>
        <w:t>print(</w:t>
      </w:r>
      <w:r w:rsidR="039F098A">
        <w:rPr/>
        <w:t>"The native VLAN and the data VLAN are different.</w:t>
      </w:r>
      <w:r w:rsidR="039F098A">
        <w:rPr/>
        <w:t>")</w:t>
      </w:r>
      <w:r>
        <w:tab/>
      </w:r>
      <w:r w:rsidR="3E417A33">
        <w:rPr/>
        <w:t>200</w:t>
      </w:r>
    </w:p>
    <w:p w:rsidR="009C0787" w:rsidP="009C0787" w:rsidRDefault="009C0787" w14:paraId="59EE5F93" w14:textId="6CFD0F90">
      <w:pPr>
        <w:pStyle w:val="BodyTextL50"/>
      </w:pPr>
      <w:r w:rsidRPr="009C0787">
        <w:rPr>
          <w:b/>
          <w:bCs/>
        </w:rPr>
        <w:t>Note</w:t>
      </w:r>
      <w:r>
        <w:t>: In Python, use four spaces to i</w:t>
      </w:r>
      <w:r w:rsidR="00EF03A1">
        <w:t>n</w:t>
      </w:r>
      <w:r>
        <w:t xml:space="preserve">dent. If you save your file in VS Code, this </w:t>
      </w:r>
      <w:proofErr w:type="gramStart"/>
      <w:r>
        <w:t>four space</w:t>
      </w:r>
      <w:proofErr w:type="gramEnd"/>
      <w:r>
        <w:t xml:space="preserve"> indention will be automatic. When beginning the else statement, make sure to backspace to the left margin.</w:t>
      </w:r>
    </w:p>
    <w:p w:rsidR="009C0787" w:rsidP="002F0AF6" w:rsidRDefault="009C0787" w14:paraId="35E929A1" w14:textId="00F735A6">
      <w:pPr>
        <w:pStyle w:val="SubStepAlpha"/>
      </w:pPr>
      <w:r>
        <w:t>Save the script and run it. Your output should look like the following example.</w:t>
      </w:r>
    </w:p>
    <w:p w:rsidR="00165F5B" w:rsidP="00165F5B" w:rsidRDefault="00165F5B" w14:paraId="26D1E438" w14:textId="72E7D2E6">
      <w:pPr>
        <w:pStyle w:val="CMDOutput"/>
      </w:pPr>
      <w:r w:rsidRPr="00165F5B">
        <w:t>The native VLAN and the data VLAN are different.</w:t>
      </w:r>
    </w:p>
    <w:p w:rsidR="002F0AF6" w:rsidP="002F0AF6" w:rsidRDefault="00165F5B" w14:paraId="3A1BBB6E" w14:textId="751C4BAE">
      <w:pPr>
        <w:pStyle w:val="SubStepAlpha"/>
      </w:pPr>
      <w:r w:rsidRPr="00165F5B">
        <w:t xml:space="preserve">Modify the variables so that </w:t>
      </w:r>
      <w:proofErr w:type="spellStart"/>
      <w:r w:rsidRPr="00165F5B">
        <w:rPr>
          <w:b/>
          <w:bCs/>
        </w:rPr>
        <w:t>nativeVLAN</w:t>
      </w:r>
      <w:proofErr w:type="spellEnd"/>
      <w:r w:rsidRPr="00165F5B">
        <w:t xml:space="preserve"> and </w:t>
      </w:r>
      <w:proofErr w:type="spellStart"/>
      <w:r w:rsidRPr="00165F5B">
        <w:rPr>
          <w:b/>
          <w:bCs/>
        </w:rPr>
        <w:t>dataVLAN</w:t>
      </w:r>
      <w:proofErr w:type="spellEnd"/>
      <w:r w:rsidRPr="00165F5B">
        <w:t xml:space="preserve"> have the same value. Save and run the script again. Your output should look</w:t>
      </w:r>
      <w:r w:rsidR="009C0787">
        <w:t xml:space="preserve"> like the following example.</w:t>
      </w:r>
    </w:p>
    <w:p w:rsidR="009C0787" w:rsidP="00165F5B" w:rsidRDefault="00165F5B" w14:paraId="087BAFCB" w14:textId="1192C9C8">
      <w:pPr>
        <w:pStyle w:val="CMDOutput"/>
      </w:pPr>
      <w:r w:rsidRPr="00165F5B">
        <w:t>The native VLAN and the data VLAN are the same.</w:t>
      </w:r>
    </w:p>
    <w:p w:rsidR="00165F5B" w:rsidP="00165F5B" w:rsidRDefault="00165F5B" w14:paraId="03057D41" w14:textId="13988A31">
      <w:pPr>
        <w:pStyle w:val="3"/>
      </w:pPr>
      <w:r>
        <w:t>Create an if/</w:t>
      </w:r>
      <w:proofErr w:type="spellStart"/>
      <w:r>
        <w:t>elif</w:t>
      </w:r>
      <w:proofErr w:type="spellEnd"/>
      <w:r>
        <w:t>/else function.</w:t>
      </w:r>
    </w:p>
    <w:p w:rsidR="00672F3F" w:rsidP="00672F3F" w:rsidRDefault="00672F3F" w14:paraId="74DF473E" w14:textId="315D331F">
      <w:pPr>
        <w:pStyle w:val="BodyTextL25"/>
      </w:pPr>
      <w:r>
        <w:t xml:space="preserve">What if we have more than two conditional statements to consider? In this case, we can use </w:t>
      </w:r>
      <w:proofErr w:type="spellStart"/>
      <w:r w:rsidRPr="00672F3F">
        <w:rPr>
          <w:b/>
          <w:bCs/>
        </w:rPr>
        <w:t>elif</w:t>
      </w:r>
      <w:proofErr w:type="spellEnd"/>
      <w:r>
        <w:t xml:space="preserve"> statements in the middle of the </w:t>
      </w:r>
      <w:r w:rsidRPr="00672F3F">
        <w:rPr>
          <w:b/>
          <w:bCs/>
        </w:rPr>
        <w:t>if/else</w:t>
      </w:r>
      <w:r>
        <w:t xml:space="preserve"> function. An </w:t>
      </w:r>
      <w:proofErr w:type="spellStart"/>
      <w:r w:rsidRPr="00672F3F">
        <w:rPr>
          <w:b/>
          <w:bCs/>
        </w:rPr>
        <w:t>elif</w:t>
      </w:r>
      <w:proofErr w:type="spellEnd"/>
      <w:r>
        <w:t xml:space="preserve"> statement is evaluated if the </w:t>
      </w:r>
      <w:r w:rsidRPr="00672F3F">
        <w:rPr>
          <w:b/>
          <w:bCs/>
        </w:rPr>
        <w:t>if</w:t>
      </w:r>
      <w:r>
        <w:t xml:space="preserve"> statement is false and before the </w:t>
      </w:r>
      <w:r w:rsidRPr="00672F3F">
        <w:rPr>
          <w:b/>
          <w:bCs/>
        </w:rPr>
        <w:t>else</w:t>
      </w:r>
      <w:r>
        <w:t xml:space="preserve"> statement. You can have as many </w:t>
      </w:r>
      <w:proofErr w:type="spellStart"/>
      <w:r w:rsidRPr="00672F3F">
        <w:rPr>
          <w:b/>
          <w:bCs/>
        </w:rPr>
        <w:t>elif</w:t>
      </w:r>
      <w:proofErr w:type="spellEnd"/>
      <w:r>
        <w:t xml:space="preserve"> statements as you would like. However, the first one matched will be executed and none of the remaining </w:t>
      </w:r>
      <w:proofErr w:type="spellStart"/>
      <w:r w:rsidRPr="00672F3F">
        <w:rPr>
          <w:b/>
          <w:bCs/>
        </w:rPr>
        <w:t>elif</w:t>
      </w:r>
      <w:proofErr w:type="spellEnd"/>
      <w:r>
        <w:t xml:space="preserve"> statements will be checked. Nor will the </w:t>
      </w:r>
      <w:r w:rsidRPr="00672F3F">
        <w:rPr>
          <w:b/>
          <w:bCs/>
        </w:rPr>
        <w:t>else</w:t>
      </w:r>
      <w:r>
        <w:t xml:space="preserve"> statement.</w:t>
      </w:r>
    </w:p>
    <w:p w:rsidR="00672F3F" w:rsidP="00672F3F" w:rsidRDefault="00672F3F" w14:paraId="34BD102F" w14:textId="79079321">
      <w:pPr>
        <w:pStyle w:val="BodyTextL25"/>
      </w:pPr>
      <w:r>
        <w:t xml:space="preserve">The script in the following example asks the user to input the number of an IPv4 ACL and then checks whether that number is a standard IPv4 ACL, extended IPv4 ACL, or neither standard </w:t>
      </w:r>
      <w:proofErr w:type="gramStart"/>
      <w:r>
        <w:t>or</w:t>
      </w:r>
      <w:proofErr w:type="gramEnd"/>
      <w:r>
        <w:t xml:space="preserve"> extended IPv4 ACL.</w:t>
      </w:r>
    </w:p>
    <w:p w:rsidR="00672F3F" w:rsidP="00672F3F" w:rsidRDefault="00672F3F" w14:paraId="3C89AE1E" w14:textId="4C0C6BAD">
      <w:pPr>
        <w:pStyle w:val="SubStepAlpha"/>
      </w:pPr>
      <w:r>
        <w:t xml:space="preserve">Create this script for your files. Open a blank script and save it as </w:t>
      </w:r>
      <w:r w:rsidRPr="00672F3F">
        <w:rPr>
          <w:b/>
          <w:bCs/>
        </w:rPr>
        <w:t>if-acl.py</w:t>
      </w:r>
      <w:r>
        <w:t>. Copy the script in</w:t>
      </w:r>
      <w:r w:rsidR="00EF03A1">
        <w:t>to the file</w:t>
      </w:r>
      <w:r>
        <w:t>.</w:t>
      </w:r>
    </w:p>
    <w:p w:rsidR="00672F3F" w:rsidP="004427FD" w:rsidRDefault="00672F3F" w14:paraId="040FCF16" w14:textId="77777777">
      <w:pPr>
        <w:pStyle w:val="CMD"/>
      </w:pPr>
      <w:proofErr w:type="spellStart"/>
      <w:r>
        <w:t>aclNum</w:t>
      </w:r>
      <w:proofErr w:type="spellEnd"/>
      <w:r>
        <w:t xml:space="preserve"> = </w:t>
      </w:r>
      <w:proofErr w:type="gramStart"/>
      <w:r w:rsidRPr="0055075D">
        <w:rPr>
          <w:highlight w:val="yellow"/>
        </w:rPr>
        <w:t>int</w:t>
      </w:r>
      <w:r>
        <w:t>(</w:t>
      </w:r>
      <w:proofErr w:type="gramEnd"/>
      <w:r>
        <w:t>input("What is the IPv4 ACL number? "))</w:t>
      </w:r>
    </w:p>
    <w:p w:rsidR="00672F3F" w:rsidP="004427FD" w:rsidRDefault="00672F3F" w14:paraId="6D8824C1" w14:textId="77777777">
      <w:pPr>
        <w:pStyle w:val="CMD"/>
      </w:pPr>
      <w:r>
        <w:t xml:space="preserve">if </w:t>
      </w:r>
      <w:proofErr w:type="spellStart"/>
      <w:r>
        <w:t>aclNum</w:t>
      </w:r>
      <w:proofErr w:type="spellEnd"/>
      <w:r>
        <w:t xml:space="preserve"> &gt;= 1 and </w:t>
      </w:r>
      <w:proofErr w:type="spellStart"/>
      <w:r>
        <w:t>aclNum</w:t>
      </w:r>
      <w:proofErr w:type="spellEnd"/>
      <w:r>
        <w:t xml:space="preserve"> &lt;= 99:</w:t>
      </w:r>
    </w:p>
    <w:p w:rsidR="00672F3F" w:rsidP="004427FD" w:rsidRDefault="00672F3F" w14:paraId="1AF6EEEF" w14:textId="77777777">
      <w:pPr>
        <w:pStyle w:val="CMD"/>
      </w:pPr>
      <w:r>
        <w:t xml:space="preserve">    </w:t>
      </w:r>
      <w:proofErr w:type="gramStart"/>
      <w:r>
        <w:t>print(</w:t>
      </w:r>
      <w:proofErr w:type="gramEnd"/>
      <w:r>
        <w:t>"This is a standard IPv4 ACL.")</w:t>
      </w:r>
    </w:p>
    <w:p w:rsidR="00672F3F" w:rsidP="004427FD" w:rsidRDefault="00672F3F" w14:paraId="0E39132E" w14:textId="77777777">
      <w:pPr>
        <w:pStyle w:val="CMD"/>
      </w:pPr>
      <w:proofErr w:type="spellStart"/>
      <w:r>
        <w:t>elif</w:t>
      </w:r>
      <w:proofErr w:type="spellEnd"/>
      <w:r>
        <w:t xml:space="preserve"> </w:t>
      </w:r>
      <w:proofErr w:type="spellStart"/>
      <w:r>
        <w:t>aclNum</w:t>
      </w:r>
      <w:proofErr w:type="spellEnd"/>
      <w:r>
        <w:t xml:space="preserve"> &gt;=100 and </w:t>
      </w:r>
      <w:proofErr w:type="spellStart"/>
      <w:r>
        <w:t>aclNum</w:t>
      </w:r>
      <w:proofErr w:type="spellEnd"/>
      <w:r>
        <w:t xml:space="preserve"> &lt;= 199:</w:t>
      </w:r>
    </w:p>
    <w:p w:rsidR="00672F3F" w:rsidP="004427FD" w:rsidRDefault="00672F3F" w14:paraId="3EA182B5" w14:textId="4556EA16">
      <w:pPr>
        <w:pStyle w:val="CMD"/>
      </w:pPr>
      <w:r>
        <w:t xml:space="preserve">    </w:t>
      </w:r>
      <w:proofErr w:type="gramStart"/>
      <w:r>
        <w:t>print(</w:t>
      </w:r>
      <w:proofErr w:type="gramEnd"/>
      <w:r>
        <w:t>"This is an extended IPv4 ACL.")</w:t>
      </w:r>
    </w:p>
    <w:p w:rsidR="00672F3F" w:rsidP="004427FD" w:rsidRDefault="00672F3F" w14:paraId="55204008" w14:textId="77777777">
      <w:pPr>
        <w:pStyle w:val="CMD"/>
      </w:pPr>
      <w:r>
        <w:t>else:</w:t>
      </w:r>
    </w:p>
    <w:p w:rsidR="00672F3F" w:rsidP="004427FD" w:rsidRDefault="00672F3F" w14:paraId="53D628C0" w14:textId="77777777">
      <w:pPr>
        <w:pStyle w:val="CMD"/>
      </w:pPr>
      <w:r>
        <w:t xml:space="preserve">    </w:t>
      </w:r>
      <w:proofErr w:type="gramStart"/>
      <w:r>
        <w:t>print(</w:t>
      </w:r>
      <w:proofErr w:type="gramEnd"/>
      <w:r>
        <w:t>"This is not a standard or extended IPv4 ACL.")</w:t>
      </w:r>
    </w:p>
    <w:p w:rsidR="002F0AF6" w:rsidP="00672F3F" w:rsidRDefault="00672F3F" w14:paraId="1116645A" w14:textId="7541E6E1">
      <w:pPr>
        <w:pStyle w:val="BodyTextL25"/>
      </w:pPr>
      <w:r w:rsidRPr="00672F3F">
        <w:rPr>
          <w:b/>
          <w:bCs/>
        </w:rPr>
        <w:t>Note</w:t>
      </w:r>
      <w:r>
        <w:t xml:space="preserve">: The data type for the input function is changed from the default string to an integer so that the </w:t>
      </w:r>
      <w:r w:rsidRPr="00672F3F">
        <w:rPr>
          <w:b/>
          <w:bCs/>
        </w:rPr>
        <w:t>if</w:t>
      </w:r>
      <w:r>
        <w:t xml:space="preserve"> and </w:t>
      </w:r>
      <w:proofErr w:type="spellStart"/>
      <w:r w:rsidRPr="00672F3F">
        <w:rPr>
          <w:b/>
          <w:bCs/>
        </w:rPr>
        <w:t>elif</w:t>
      </w:r>
      <w:proofErr w:type="spellEnd"/>
      <w:r>
        <w:t xml:space="preserve"> evaluations will work.</w:t>
      </w:r>
    </w:p>
    <w:p w:rsidR="00672F3F" w:rsidP="00672F3F" w:rsidRDefault="00672F3F" w14:paraId="033A3910" w14:textId="7085556A">
      <w:pPr>
        <w:pStyle w:val="SubStepAlpha"/>
      </w:pPr>
      <w:r>
        <w:t>Run multiple times to test each statement.</w:t>
      </w:r>
    </w:p>
    <w:p w:rsidR="00672F3F" w:rsidP="00672F3F" w:rsidRDefault="00D209AF" w14:paraId="1F153187" w14:textId="43098CF9">
      <w:pPr>
        <w:pStyle w:val="CMD"/>
      </w:pPr>
      <w:proofErr w:type="spellStart"/>
      <w:r>
        <w:t>devasc@</w:t>
      </w:r>
      <w:proofErr w:type="gramStart"/>
      <w:r>
        <w:t>labvm</w:t>
      </w:r>
      <w:proofErr w:type="spellEnd"/>
      <w:r>
        <w:t>:~</w:t>
      </w:r>
      <w:proofErr w:type="gramEnd"/>
      <w:r>
        <w:t>/labs/</w:t>
      </w:r>
      <w:proofErr w:type="spellStart"/>
      <w:r>
        <w:t>devnet-</w:t>
      </w:r>
      <w:r w:rsidR="008F1FA3">
        <w:t>src</w:t>
      </w:r>
      <w:proofErr w:type="spellEnd"/>
      <w:r w:rsidR="008F1FA3">
        <w:t>/</w:t>
      </w:r>
      <w:r w:rsidR="00672F3F">
        <w:t xml:space="preserve">python$ </w:t>
      </w:r>
      <w:r w:rsidRPr="00672F3F" w:rsidR="00672F3F">
        <w:rPr>
          <w:b/>
          <w:bCs/>
        </w:rPr>
        <w:t>python3 if-acl.py</w:t>
      </w:r>
      <w:r w:rsidR="00672F3F">
        <w:t xml:space="preserve"> </w:t>
      </w:r>
    </w:p>
    <w:p w:rsidR="00672F3F" w:rsidP="00672F3F" w:rsidRDefault="00672F3F" w14:paraId="0B19CE41" w14:textId="77777777">
      <w:pPr>
        <w:pStyle w:val="CMD"/>
      </w:pPr>
      <w:r>
        <w:t xml:space="preserve">What is the IPv4 ACL number? </w:t>
      </w:r>
      <w:r w:rsidRPr="00672F3F">
        <w:rPr>
          <w:b/>
          <w:bCs/>
        </w:rPr>
        <w:t>10</w:t>
      </w:r>
    </w:p>
    <w:p w:rsidR="00672F3F" w:rsidP="00672F3F" w:rsidRDefault="00672F3F" w14:paraId="780A4EA7" w14:textId="77777777">
      <w:pPr>
        <w:pStyle w:val="CMDOutput"/>
      </w:pPr>
      <w:r>
        <w:t>This is a standard IPv4 ACL.</w:t>
      </w:r>
    </w:p>
    <w:p w:rsidR="00672F3F" w:rsidP="00672F3F" w:rsidRDefault="00D209AF" w14:paraId="3E7861F7" w14:textId="13F7C5CC">
      <w:pPr>
        <w:pStyle w:val="CMD"/>
      </w:pPr>
      <w:proofErr w:type="spellStart"/>
      <w:r>
        <w:t>devasc@</w:t>
      </w:r>
      <w:proofErr w:type="gramStart"/>
      <w:r>
        <w:t>labvm</w:t>
      </w:r>
      <w:proofErr w:type="spellEnd"/>
      <w:r>
        <w:t>:~</w:t>
      </w:r>
      <w:proofErr w:type="gramEnd"/>
      <w:r>
        <w:t>/labs/</w:t>
      </w:r>
      <w:proofErr w:type="spellStart"/>
      <w:r>
        <w:t>devnet-</w:t>
      </w:r>
      <w:r w:rsidR="008F1FA3">
        <w:t>src</w:t>
      </w:r>
      <w:proofErr w:type="spellEnd"/>
      <w:r w:rsidR="008F1FA3">
        <w:t>/</w:t>
      </w:r>
      <w:r w:rsidR="00672F3F">
        <w:t xml:space="preserve">python$ </w:t>
      </w:r>
      <w:r w:rsidRPr="00672F3F" w:rsidR="00672F3F">
        <w:rPr>
          <w:b/>
          <w:bCs/>
        </w:rPr>
        <w:t>python3 if-acl.py</w:t>
      </w:r>
      <w:r w:rsidR="00672F3F">
        <w:t xml:space="preserve"> </w:t>
      </w:r>
    </w:p>
    <w:p w:rsidR="00672F3F" w:rsidP="00672F3F" w:rsidRDefault="00672F3F" w14:paraId="2B531FF7" w14:textId="77777777">
      <w:pPr>
        <w:pStyle w:val="CMD"/>
      </w:pPr>
      <w:r>
        <w:t xml:space="preserve">What is the IPv4 ACL number? </w:t>
      </w:r>
      <w:r w:rsidRPr="00672F3F">
        <w:rPr>
          <w:b/>
          <w:bCs/>
        </w:rPr>
        <w:t>110</w:t>
      </w:r>
    </w:p>
    <w:p w:rsidR="00672F3F" w:rsidP="00672F3F" w:rsidRDefault="00672F3F" w14:paraId="2EFE1B67" w14:textId="109F2B90">
      <w:pPr>
        <w:pStyle w:val="CMDOutput"/>
      </w:pPr>
      <w:r>
        <w:t>This is an extended IPv4 ACL.</w:t>
      </w:r>
    </w:p>
    <w:p w:rsidR="00672F3F" w:rsidP="00672F3F" w:rsidRDefault="00D209AF" w14:paraId="656DFBA2" w14:textId="7DEE2950">
      <w:pPr>
        <w:pStyle w:val="CMD"/>
      </w:pPr>
      <w:proofErr w:type="spellStart"/>
      <w:r>
        <w:t>devasc@</w:t>
      </w:r>
      <w:proofErr w:type="gramStart"/>
      <w:r>
        <w:t>labvm</w:t>
      </w:r>
      <w:proofErr w:type="spellEnd"/>
      <w:r>
        <w:t>:~</w:t>
      </w:r>
      <w:proofErr w:type="gramEnd"/>
      <w:r>
        <w:t>/labs/</w:t>
      </w:r>
      <w:proofErr w:type="spellStart"/>
      <w:r>
        <w:t>devnet-</w:t>
      </w:r>
      <w:r w:rsidR="008F1FA3">
        <w:t>src</w:t>
      </w:r>
      <w:proofErr w:type="spellEnd"/>
      <w:r w:rsidR="008F1FA3">
        <w:t>/</w:t>
      </w:r>
      <w:r w:rsidR="00672F3F">
        <w:t xml:space="preserve">python$ </w:t>
      </w:r>
      <w:r w:rsidRPr="00672F3F" w:rsidR="00672F3F">
        <w:rPr>
          <w:b/>
          <w:bCs/>
        </w:rPr>
        <w:t>python3 if-acl.py</w:t>
      </w:r>
      <w:r w:rsidR="00672F3F">
        <w:t xml:space="preserve"> </w:t>
      </w:r>
    </w:p>
    <w:p w:rsidR="00672F3F" w:rsidP="00672F3F" w:rsidRDefault="00672F3F" w14:paraId="475B5F0D" w14:textId="77777777">
      <w:pPr>
        <w:pStyle w:val="CMD"/>
      </w:pPr>
      <w:r>
        <w:t xml:space="preserve">What is the IPv4 ACL number? </w:t>
      </w:r>
      <w:r w:rsidRPr="00672F3F">
        <w:rPr>
          <w:b/>
          <w:bCs/>
        </w:rPr>
        <w:t>200</w:t>
      </w:r>
    </w:p>
    <w:p w:rsidR="00672F3F" w:rsidP="00672F3F" w:rsidRDefault="00672F3F" w14:paraId="175A5077" w14:textId="77777777">
      <w:pPr>
        <w:pStyle w:val="CMDOutput"/>
      </w:pPr>
      <w:r>
        <w:t>This is not a standard or extended IPv4 ACL.</w:t>
      </w:r>
    </w:p>
    <w:p w:rsidR="00672F3F" w:rsidP="00672F3F" w:rsidRDefault="00D209AF" w14:paraId="7C433C7F" w14:textId="7247301B">
      <w:pPr>
        <w:pStyle w:val="CMD"/>
      </w:pPr>
      <w:proofErr w:type="spellStart"/>
      <w:r>
        <w:t>devasc@</w:t>
      </w:r>
      <w:proofErr w:type="gramStart"/>
      <w:r>
        <w:t>labvm</w:t>
      </w:r>
      <w:proofErr w:type="spellEnd"/>
      <w:r>
        <w:t>:~</w:t>
      </w:r>
      <w:proofErr w:type="gramEnd"/>
      <w:r>
        <w:t>/labs/</w:t>
      </w:r>
      <w:proofErr w:type="spellStart"/>
      <w:r>
        <w:t>devnet-</w:t>
      </w:r>
      <w:r w:rsidR="008F1FA3">
        <w:t>src</w:t>
      </w:r>
      <w:proofErr w:type="spellEnd"/>
      <w:r w:rsidR="008F1FA3">
        <w:t>/</w:t>
      </w:r>
      <w:r w:rsidR="00672F3F">
        <w:t>python$</w:t>
      </w:r>
    </w:p>
    <w:p w:rsidR="002F0AF6" w:rsidP="002F0AF6" w:rsidRDefault="00672F3F" w14:paraId="63C0AD6F" w14:textId="312C70EF">
      <w:pPr>
        <w:pStyle w:val="3"/>
      </w:pPr>
      <w:r>
        <w:t>Create a for loop.</w:t>
      </w:r>
    </w:p>
    <w:p w:rsidR="003119DA" w:rsidP="003119DA" w:rsidRDefault="00672F3F" w14:paraId="376942CC" w14:textId="60D35179">
      <w:pPr>
        <w:pStyle w:val="BodyTextL25"/>
      </w:pPr>
      <w:r>
        <w:t xml:space="preserve">The Python </w:t>
      </w:r>
      <w:r w:rsidRPr="003119DA">
        <w:rPr>
          <w:b/>
          <w:bCs/>
        </w:rPr>
        <w:t>for</w:t>
      </w:r>
      <w:r>
        <w:t xml:space="preserve"> </w:t>
      </w:r>
      <w:r w:rsidR="003119DA">
        <w:t>function</w:t>
      </w:r>
      <w:r>
        <w:t xml:space="preserve"> is used to loop or iterate through the elements in a list or perform an operation on a series of values.</w:t>
      </w:r>
    </w:p>
    <w:p w:rsidR="003119DA" w:rsidP="003119DA" w:rsidRDefault="003119DA" w14:paraId="25E9857F" w14:textId="4F006BDA">
      <w:pPr>
        <w:pStyle w:val="SubStepAlpha"/>
      </w:pPr>
      <w:r>
        <w:t xml:space="preserve">Enter the following in the interactive interpreter to see how a for loop works. </w:t>
      </w:r>
      <w:r w:rsidRPr="003119DA">
        <w:t xml:space="preserve">The variable name </w:t>
      </w:r>
      <w:r w:rsidRPr="003119DA">
        <w:rPr>
          <w:b/>
          <w:bCs/>
        </w:rPr>
        <w:t>item</w:t>
      </w:r>
      <w:r w:rsidRPr="003119DA">
        <w:t xml:space="preserve"> is arbitrary and can be anything the programmer chooses.</w:t>
      </w:r>
      <w:r>
        <w:t xml:space="preserve"> Often, programmers will shorten this to just the letter </w:t>
      </w:r>
      <w:proofErr w:type="spellStart"/>
      <w:r w:rsidRPr="003119DA">
        <w:rPr>
          <w:b/>
          <w:bCs/>
        </w:rPr>
        <w:t>i</w:t>
      </w:r>
      <w:proofErr w:type="spellEnd"/>
      <w:r>
        <w:t>.</w:t>
      </w:r>
    </w:p>
    <w:p w:rsidR="003119DA" w:rsidP="003119DA" w:rsidRDefault="003119DA" w14:paraId="5E36714C" w14:textId="2F9B2E31">
      <w:pPr>
        <w:pStyle w:val="BodyTextL50"/>
      </w:pPr>
      <w:r w:rsidRPr="003119DA">
        <w:rPr>
          <w:b/>
          <w:bCs/>
        </w:rPr>
        <w:t>Note</w:t>
      </w:r>
      <w:r>
        <w:t xml:space="preserve">: Be sure you enter four spaces to indent the </w:t>
      </w:r>
      <w:proofErr w:type="gramStart"/>
      <w:r w:rsidRPr="003119DA">
        <w:rPr>
          <w:b/>
          <w:bCs/>
        </w:rPr>
        <w:t>print(</w:t>
      </w:r>
      <w:proofErr w:type="gramEnd"/>
      <w:r w:rsidRPr="003119DA">
        <w:rPr>
          <w:b/>
          <w:bCs/>
        </w:rPr>
        <w:t>)</w:t>
      </w:r>
      <w:r>
        <w:t xml:space="preserve"> function and press the Enter key twice to exit the </w:t>
      </w:r>
      <w:r w:rsidRPr="003119DA">
        <w:rPr>
          <w:b/>
          <w:bCs/>
        </w:rPr>
        <w:t>for</w:t>
      </w:r>
      <w:r>
        <w:t xml:space="preserve"> loop.</w:t>
      </w:r>
    </w:p>
    <w:p w:rsidR="003119DA" w:rsidP="003119DA" w:rsidRDefault="00D209AF" w14:paraId="20B193AA" w14:textId="0D789227">
      <w:pPr>
        <w:pStyle w:val="CMD"/>
      </w:pPr>
      <w:proofErr w:type="spellStart"/>
      <w:r>
        <w:t>devasc@</w:t>
      </w:r>
      <w:proofErr w:type="gramStart"/>
      <w:r>
        <w:t>labvm</w:t>
      </w:r>
      <w:proofErr w:type="spellEnd"/>
      <w:r>
        <w:t>:~</w:t>
      </w:r>
      <w:proofErr w:type="gramEnd"/>
      <w:r>
        <w:t>/labs/</w:t>
      </w:r>
      <w:proofErr w:type="spellStart"/>
      <w:r>
        <w:t>devnet-</w:t>
      </w:r>
      <w:r w:rsidR="008F1FA3">
        <w:t>src</w:t>
      </w:r>
      <w:proofErr w:type="spellEnd"/>
      <w:r w:rsidR="008F1FA3">
        <w:t>/</w:t>
      </w:r>
      <w:r w:rsidR="003119DA">
        <w:t xml:space="preserve">python$ </w:t>
      </w:r>
      <w:r w:rsidRPr="003119DA" w:rsidR="003119DA">
        <w:rPr>
          <w:b/>
          <w:bCs/>
        </w:rPr>
        <w:t>python3</w:t>
      </w:r>
    </w:p>
    <w:p w:rsidR="003119DA" w:rsidP="003119DA" w:rsidRDefault="003119DA" w14:paraId="577AA504" w14:textId="77777777">
      <w:pPr>
        <w:pStyle w:val="CMDOutput"/>
      </w:pPr>
      <w:r>
        <w:t>Python 3.8.2 (default, Mar 13</w:t>
      </w:r>
      <w:proofErr w:type="gramStart"/>
      <w:r>
        <w:t xml:space="preserve"> 2020</w:t>
      </w:r>
      <w:proofErr w:type="gramEnd"/>
      <w:r>
        <w:t xml:space="preserve">, 10:14:16) </w:t>
      </w:r>
    </w:p>
    <w:p w:rsidR="003119DA" w:rsidP="003119DA" w:rsidRDefault="003119DA" w14:paraId="17197681" w14:textId="77777777">
      <w:pPr>
        <w:pStyle w:val="CMDOutput"/>
      </w:pPr>
      <w:r>
        <w:t xml:space="preserve">[GCC 9.3.0] on </w:t>
      </w:r>
      <w:proofErr w:type="spellStart"/>
      <w:r>
        <w:t>linux</w:t>
      </w:r>
      <w:proofErr w:type="spellEnd"/>
    </w:p>
    <w:p w:rsidR="003119DA" w:rsidP="003119DA" w:rsidRDefault="003119DA" w14:paraId="693CE8AE" w14:textId="46E3E37E">
      <w:pPr>
        <w:pStyle w:val="CMDOutput"/>
      </w:pPr>
      <w:r>
        <w:t xml:space="preserve">Type "help", "copyright", "credits" or "license" for more information.&gt;&gt;&gt; </w:t>
      </w:r>
      <w:r w:rsidRPr="003119DA">
        <w:rPr>
          <w:b/>
          <w:bCs/>
        </w:rPr>
        <w:t>devices=["R1","R2","R3","S1","S2"]</w:t>
      </w:r>
    </w:p>
    <w:p w:rsidR="003119DA" w:rsidP="003119DA" w:rsidRDefault="003119DA" w14:paraId="60B74648" w14:textId="77777777">
      <w:pPr>
        <w:pStyle w:val="CMD"/>
      </w:pPr>
      <w:r>
        <w:t xml:space="preserve">&gt;&gt;&gt; </w:t>
      </w:r>
      <w:r w:rsidRPr="003119DA">
        <w:rPr>
          <w:b/>
          <w:bCs/>
        </w:rPr>
        <w:t>for item in devices:</w:t>
      </w:r>
    </w:p>
    <w:p w:rsidR="003119DA" w:rsidP="003119DA" w:rsidRDefault="003119DA" w14:paraId="67D90E5B" w14:textId="77777777">
      <w:pPr>
        <w:pStyle w:val="CMD"/>
      </w:pPr>
      <w:r>
        <w:t xml:space="preserve">...     </w:t>
      </w:r>
      <w:r w:rsidRPr="003119DA">
        <w:rPr>
          <w:b/>
          <w:bCs/>
        </w:rPr>
        <w:t>print(item)</w:t>
      </w:r>
    </w:p>
    <w:p w:rsidR="003119DA" w:rsidP="003119DA" w:rsidRDefault="003119DA" w14:paraId="0D08A961" w14:textId="77777777">
      <w:pPr>
        <w:pStyle w:val="CMD"/>
      </w:pPr>
      <w:r>
        <w:t xml:space="preserve">... </w:t>
      </w:r>
    </w:p>
    <w:p w:rsidR="003119DA" w:rsidP="003119DA" w:rsidRDefault="003119DA" w14:paraId="2056AC6E" w14:textId="77777777">
      <w:pPr>
        <w:pStyle w:val="CMDOutput"/>
      </w:pPr>
      <w:r>
        <w:t>R1</w:t>
      </w:r>
    </w:p>
    <w:p w:rsidR="003119DA" w:rsidP="003119DA" w:rsidRDefault="003119DA" w14:paraId="3821C8A9" w14:textId="77777777">
      <w:pPr>
        <w:pStyle w:val="CMDOutput"/>
      </w:pPr>
      <w:r>
        <w:t>R2</w:t>
      </w:r>
    </w:p>
    <w:p w:rsidR="003119DA" w:rsidP="003119DA" w:rsidRDefault="003119DA" w14:paraId="031BC6ED" w14:textId="77777777">
      <w:pPr>
        <w:pStyle w:val="CMDOutput"/>
      </w:pPr>
      <w:r>
        <w:t>R3</w:t>
      </w:r>
    </w:p>
    <w:p w:rsidR="003119DA" w:rsidP="003119DA" w:rsidRDefault="003119DA" w14:paraId="5BAB292B" w14:textId="77777777">
      <w:pPr>
        <w:pStyle w:val="CMDOutput"/>
      </w:pPr>
      <w:r>
        <w:t>S1</w:t>
      </w:r>
    </w:p>
    <w:p w:rsidR="003119DA" w:rsidP="003119DA" w:rsidRDefault="003119DA" w14:paraId="505743DE" w14:textId="77777777">
      <w:pPr>
        <w:pStyle w:val="CMDOutput"/>
      </w:pPr>
      <w:r>
        <w:t>S2</w:t>
      </w:r>
    </w:p>
    <w:p w:rsidR="00672F3F" w:rsidP="003119DA" w:rsidRDefault="003119DA" w14:paraId="7D3A92B1" w14:textId="3ED3860C">
      <w:pPr>
        <w:pStyle w:val="CMD"/>
      </w:pPr>
      <w:r>
        <w:t>&gt;&gt;&gt;</w:t>
      </w:r>
    </w:p>
    <w:p w:rsidR="00672F3F" w:rsidP="003119DA" w:rsidRDefault="00672F3F" w14:paraId="557F92AD" w14:textId="5BECB40F">
      <w:pPr>
        <w:pStyle w:val="SubStepAlpha"/>
      </w:pPr>
      <w:r>
        <w:t xml:space="preserve">What if you only want to list the items that begin with the letter R? An </w:t>
      </w:r>
      <w:r w:rsidRPr="003119DA">
        <w:rPr>
          <w:b/>
          <w:bCs/>
        </w:rPr>
        <w:t>if</w:t>
      </w:r>
      <w:r>
        <w:t xml:space="preserve"> statement can be embedded in a </w:t>
      </w:r>
      <w:r w:rsidRPr="003119DA">
        <w:rPr>
          <w:b/>
          <w:bCs/>
        </w:rPr>
        <w:t>for</w:t>
      </w:r>
      <w:r>
        <w:t xml:space="preserve"> loop to achieve this</w:t>
      </w:r>
      <w:r w:rsidR="003119DA">
        <w:t>. Continuing with the same Python instance</w:t>
      </w:r>
      <w:r w:rsidR="00993BC7">
        <w:t xml:space="preserve">, enter the following </w:t>
      </w:r>
      <w:r w:rsidR="00EF03A1">
        <w:t xml:space="preserve">in </w:t>
      </w:r>
      <w:r w:rsidR="00993BC7">
        <w:t>the interactive interpreter</w:t>
      </w:r>
      <w:r>
        <w:t>.</w:t>
      </w:r>
    </w:p>
    <w:p w:rsidR="00993BC7" w:rsidP="00993BC7" w:rsidRDefault="00993BC7" w14:paraId="1BE96DC3" w14:textId="22C49B7D">
      <w:pPr>
        <w:pStyle w:val="BodyTextL50"/>
      </w:pPr>
      <w:r w:rsidRPr="00993BC7">
        <w:rPr>
          <w:b/>
          <w:bCs/>
        </w:rPr>
        <w:t>Note</w:t>
      </w:r>
      <w:r>
        <w:t xml:space="preserve">: Be sure you enter four spaces to indent the </w:t>
      </w:r>
      <w:r w:rsidRPr="00993BC7">
        <w:rPr>
          <w:b/>
          <w:bCs/>
        </w:rPr>
        <w:t>if</w:t>
      </w:r>
      <w:r>
        <w:t xml:space="preserve"> function and the eight spaces to i</w:t>
      </w:r>
      <w:r w:rsidR="00EF03A1">
        <w:t>n</w:t>
      </w:r>
      <w:r>
        <w:t xml:space="preserve">dent the </w:t>
      </w:r>
      <w:proofErr w:type="gramStart"/>
      <w:r w:rsidRPr="00993BC7">
        <w:rPr>
          <w:b/>
          <w:bCs/>
        </w:rPr>
        <w:t>print(</w:t>
      </w:r>
      <w:proofErr w:type="gramEnd"/>
      <w:r w:rsidRPr="00993BC7">
        <w:rPr>
          <w:b/>
          <w:bCs/>
        </w:rPr>
        <w:t>)</w:t>
      </w:r>
      <w:r>
        <w:t xml:space="preserve"> function. Press the Enter key twice to exit and execute the for loop.</w:t>
      </w:r>
    </w:p>
    <w:p w:rsidR="00993BC7" w:rsidP="00993BC7" w:rsidRDefault="00993BC7" w14:paraId="3450528C" w14:textId="77777777">
      <w:pPr>
        <w:pStyle w:val="CMD"/>
      </w:pPr>
      <w:r>
        <w:t xml:space="preserve">&gt;&gt;&gt; </w:t>
      </w:r>
      <w:r w:rsidRPr="00993BC7">
        <w:rPr>
          <w:b/>
          <w:bCs/>
        </w:rPr>
        <w:t>for item in devices:</w:t>
      </w:r>
    </w:p>
    <w:p w:rsidR="00993BC7" w:rsidP="00993BC7" w:rsidRDefault="00993BC7" w14:paraId="087B847A" w14:textId="77777777">
      <w:pPr>
        <w:pStyle w:val="CMD"/>
      </w:pPr>
      <w:r>
        <w:t xml:space="preserve">...     </w:t>
      </w:r>
      <w:r w:rsidRPr="00993BC7">
        <w:rPr>
          <w:b/>
          <w:bCs/>
        </w:rPr>
        <w:t>if "R" in item:</w:t>
      </w:r>
    </w:p>
    <w:p w:rsidR="00993BC7" w:rsidP="00993BC7" w:rsidRDefault="00993BC7" w14:paraId="0595F7F8" w14:textId="77777777">
      <w:pPr>
        <w:pStyle w:val="CMD"/>
      </w:pPr>
      <w:r>
        <w:t xml:space="preserve">...         </w:t>
      </w:r>
      <w:r w:rsidRPr="00993BC7">
        <w:rPr>
          <w:b/>
          <w:bCs/>
        </w:rPr>
        <w:t>print(item)</w:t>
      </w:r>
    </w:p>
    <w:p w:rsidR="00993BC7" w:rsidP="00993BC7" w:rsidRDefault="00993BC7" w14:paraId="655688AF" w14:textId="77777777">
      <w:pPr>
        <w:pStyle w:val="CMD"/>
      </w:pPr>
      <w:r>
        <w:t xml:space="preserve">... </w:t>
      </w:r>
    </w:p>
    <w:p w:rsidR="00993BC7" w:rsidP="00993BC7" w:rsidRDefault="00993BC7" w14:paraId="43C68621" w14:textId="77777777">
      <w:pPr>
        <w:pStyle w:val="CMDOutput"/>
      </w:pPr>
      <w:r>
        <w:t>R1</w:t>
      </w:r>
    </w:p>
    <w:p w:rsidR="00993BC7" w:rsidP="00993BC7" w:rsidRDefault="00993BC7" w14:paraId="321470B0" w14:textId="77777777">
      <w:pPr>
        <w:pStyle w:val="CMDOutput"/>
      </w:pPr>
      <w:r>
        <w:t>R2</w:t>
      </w:r>
    </w:p>
    <w:p w:rsidR="00993BC7" w:rsidP="00993BC7" w:rsidRDefault="00993BC7" w14:paraId="5533DB77" w14:textId="77777777">
      <w:pPr>
        <w:pStyle w:val="CMDOutput"/>
      </w:pPr>
      <w:r>
        <w:t>R3</w:t>
      </w:r>
    </w:p>
    <w:p w:rsidR="00672F3F" w:rsidP="00993BC7" w:rsidRDefault="00993BC7" w14:paraId="36AEF813" w14:textId="417741AB">
      <w:pPr>
        <w:pStyle w:val="CMD"/>
      </w:pPr>
      <w:r>
        <w:t>&gt;&gt;&gt;</w:t>
      </w:r>
    </w:p>
    <w:p w:rsidR="00993BC7" w:rsidP="00520603" w:rsidRDefault="00672F3F" w14:paraId="24481A8F" w14:textId="1AEFCF56">
      <w:pPr>
        <w:pStyle w:val="SubStepAlpha"/>
      </w:pPr>
      <w:r>
        <w:t xml:space="preserve">You can also use a combination of the </w:t>
      </w:r>
      <w:r w:rsidRPr="00993BC7">
        <w:rPr>
          <w:b/>
          <w:bCs/>
        </w:rPr>
        <w:t>for</w:t>
      </w:r>
      <w:r>
        <w:t xml:space="preserve"> loop and </w:t>
      </w:r>
      <w:r w:rsidRPr="00993BC7">
        <w:rPr>
          <w:b/>
          <w:bCs/>
        </w:rPr>
        <w:t>if</w:t>
      </w:r>
      <w:r>
        <w:t xml:space="preserve"> statement to create a new list. </w:t>
      </w:r>
      <w:r w:rsidR="00993BC7">
        <w:t>Enter the following example to see</w:t>
      </w:r>
      <w:r>
        <w:t xml:space="preserve"> how to use the </w:t>
      </w:r>
      <w:proofErr w:type="gramStart"/>
      <w:r w:rsidRPr="00993BC7">
        <w:rPr>
          <w:b/>
          <w:bCs/>
        </w:rPr>
        <w:t>append(</w:t>
      </w:r>
      <w:proofErr w:type="gramEnd"/>
      <w:r w:rsidRPr="00993BC7">
        <w:rPr>
          <w:b/>
          <w:bCs/>
        </w:rPr>
        <w:t>)</w:t>
      </w:r>
      <w:r>
        <w:t xml:space="preserve"> method to create a new list called switches.</w:t>
      </w:r>
      <w:r w:rsidR="00520603">
        <w:t xml:space="preserve"> Be sure to follow the indention requirements.</w:t>
      </w:r>
    </w:p>
    <w:p w:rsidRPr="00993BC7" w:rsidR="00993BC7" w:rsidP="00993BC7" w:rsidRDefault="00993BC7" w14:paraId="0AF9C72C" w14:textId="77777777">
      <w:pPr>
        <w:pStyle w:val="CMD"/>
        <w:rPr>
          <w:b/>
          <w:bCs/>
        </w:rPr>
      </w:pPr>
      <w:r>
        <w:t xml:space="preserve">&gt;&gt;&gt; </w:t>
      </w:r>
      <w:r w:rsidRPr="00993BC7">
        <w:rPr>
          <w:b/>
          <w:bCs/>
        </w:rPr>
        <w:t>switches</w:t>
      </w:r>
      <w:proofErr w:type="gramStart"/>
      <w:r w:rsidRPr="00993BC7">
        <w:rPr>
          <w:b/>
          <w:bCs/>
        </w:rPr>
        <w:t>=[</w:t>
      </w:r>
      <w:proofErr w:type="gramEnd"/>
      <w:r w:rsidRPr="00993BC7">
        <w:rPr>
          <w:b/>
          <w:bCs/>
        </w:rPr>
        <w:t>]</w:t>
      </w:r>
    </w:p>
    <w:p w:rsidR="00993BC7" w:rsidP="00993BC7" w:rsidRDefault="00993BC7" w14:paraId="2B5A8B5F" w14:textId="77777777">
      <w:pPr>
        <w:pStyle w:val="CMD"/>
      </w:pPr>
      <w:r>
        <w:t xml:space="preserve">&gt;&gt;&gt; </w:t>
      </w:r>
      <w:r w:rsidRPr="00993BC7">
        <w:rPr>
          <w:b/>
          <w:bCs/>
        </w:rPr>
        <w:t>for item in devices:</w:t>
      </w:r>
    </w:p>
    <w:p w:rsidR="00993BC7" w:rsidP="00993BC7" w:rsidRDefault="00993BC7" w14:paraId="4BA191AE" w14:textId="77777777">
      <w:pPr>
        <w:pStyle w:val="CMD"/>
      </w:pPr>
      <w:r>
        <w:t xml:space="preserve">...     </w:t>
      </w:r>
      <w:r w:rsidRPr="00993BC7">
        <w:rPr>
          <w:b/>
          <w:bCs/>
        </w:rPr>
        <w:t>if "S" in item:</w:t>
      </w:r>
    </w:p>
    <w:p w:rsidRPr="00993BC7" w:rsidR="00993BC7" w:rsidP="00993BC7" w:rsidRDefault="00993BC7" w14:paraId="105E95B5" w14:textId="77777777">
      <w:pPr>
        <w:pStyle w:val="CMD"/>
        <w:rPr>
          <w:b/>
          <w:bCs/>
        </w:rPr>
      </w:pPr>
      <w:r>
        <w:t xml:space="preserve">...         </w:t>
      </w:r>
      <w:proofErr w:type="spellStart"/>
      <w:proofErr w:type="gramStart"/>
      <w:r w:rsidRPr="00993BC7">
        <w:rPr>
          <w:b/>
          <w:bCs/>
        </w:rPr>
        <w:t>switches.append</w:t>
      </w:r>
      <w:proofErr w:type="spellEnd"/>
      <w:proofErr w:type="gramEnd"/>
      <w:r w:rsidRPr="00993BC7">
        <w:rPr>
          <w:b/>
          <w:bCs/>
        </w:rPr>
        <w:t>(item)</w:t>
      </w:r>
    </w:p>
    <w:p w:rsidR="00993BC7" w:rsidP="00993BC7" w:rsidRDefault="00993BC7" w14:paraId="17A1FDE6" w14:textId="77777777">
      <w:pPr>
        <w:pStyle w:val="CMD"/>
      </w:pPr>
      <w:r>
        <w:t xml:space="preserve">... </w:t>
      </w:r>
    </w:p>
    <w:p w:rsidR="00993BC7" w:rsidP="00993BC7" w:rsidRDefault="00993BC7" w14:paraId="3C961C6C" w14:textId="77777777">
      <w:pPr>
        <w:pStyle w:val="CMD"/>
      </w:pPr>
      <w:r>
        <w:t xml:space="preserve">&gt;&gt;&gt; </w:t>
      </w:r>
      <w:r w:rsidRPr="00993BC7">
        <w:rPr>
          <w:b/>
          <w:bCs/>
        </w:rPr>
        <w:t>switches</w:t>
      </w:r>
    </w:p>
    <w:p w:rsidR="00993BC7" w:rsidP="00993BC7" w:rsidRDefault="00993BC7" w14:paraId="65CD3A17" w14:textId="77777777">
      <w:pPr>
        <w:pStyle w:val="CMDOutput"/>
      </w:pPr>
      <w:r>
        <w:t>['S1', 'S2']</w:t>
      </w:r>
    </w:p>
    <w:p w:rsidRPr="00672F3F" w:rsidR="00672F3F" w:rsidP="00993BC7" w:rsidRDefault="00993BC7" w14:paraId="10F542FD" w14:textId="0D3A82EA">
      <w:pPr>
        <w:pStyle w:val="CMD"/>
      </w:pPr>
      <w:r>
        <w:t>&gt;&gt;&gt;</w:t>
      </w:r>
    </w:p>
    <w:p w:rsidR="002F0AF6" w:rsidP="002F0AF6" w:rsidRDefault="002F0AF6" w14:paraId="0B4BAB19" w14:textId="77777777">
      <w:pPr>
        <w:pStyle w:val="3"/>
      </w:pPr>
      <w:r>
        <w:t>While Loop</w:t>
      </w:r>
    </w:p>
    <w:p w:rsidR="002D4E34" w:rsidP="002D4E34" w:rsidRDefault="002D4E34" w14:paraId="53A89A58" w14:textId="771F8DD5">
      <w:pPr>
        <w:pStyle w:val="BodyTextL25"/>
      </w:pPr>
      <w:r>
        <w:t xml:space="preserve">Instead of running a block of code once, as in an </w:t>
      </w:r>
      <w:r w:rsidRPr="002D4E34">
        <w:rPr>
          <w:b/>
          <w:bCs/>
        </w:rPr>
        <w:t>if</w:t>
      </w:r>
      <w:r>
        <w:t xml:space="preserve"> statement, you can use a </w:t>
      </w:r>
      <w:r w:rsidRPr="002D4E34">
        <w:rPr>
          <w:b/>
          <w:bCs/>
        </w:rPr>
        <w:t>while</w:t>
      </w:r>
      <w:r>
        <w:t xml:space="preserve"> loop. A </w:t>
      </w:r>
      <w:r w:rsidRPr="002D4E34">
        <w:t>while</w:t>
      </w:r>
      <w:r>
        <w:t xml:space="preserve"> loop keeps executing a code block as long as a Boolean expression remains true. This can cause a program to run endlessly if you do not make sure your script includes a condition for the while loop to stop. While loops will not stop until the Boolean expression evaluates as false.</w:t>
      </w:r>
    </w:p>
    <w:p w:rsidR="002D4E34" w:rsidP="00851732" w:rsidRDefault="002D4E34" w14:paraId="34172BB2" w14:textId="462AC4E9">
      <w:pPr>
        <w:pStyle w:val="SubStepAlpha"/>
      </w:pPr>
      <w:r>
        <w:t xml:space="preserve">Open a blank script and save it as </w:t>
      </w:r>
      <w:r w:rsidRPr="002D4E34">
        <w:rPr>
          <w:b/>
          <w:bCs/>
        </w:rPr>
        <w:t>while-loop.py</w:t>
      </w:r>
      <w:r>
        <w:t>. Use a while loop to create the following program that counts from a program</w:t>
      </w:r>
      <w:r w:rsidR="006464CA">
        <w:t>m</w:t>
      </w:r>
      <w:r>
        <w:t>ed value up to a user</w:t>
      </w:r>
      <w:r w:rsidR="006464CA">
        <w:t>-</w:t>
      </w:r>
      <w:r>
        <w:t>supplied number. The program does the following:</w:t>
      </w:r>
    </w:p>
    <w:p w:rsidR="002D4E34" w:rsidP="002D4E34" w:rsidRDefault="002D4E34" w14:paraId="51C2B99B" w14:textId="77777777">
      <w:pPr>
        <w:pStyle w:val="Bulletlevel2"/>
      </w:pPr>
      <w:r>
        <w:t>Asks the user for a number.</w:t>
      </w:r>
    </w:p>
    <w:p w:rsidR="002D4E34" w:rsidP="002D4E34" w:rsidRDefault="002D4E34" w14:paraId="77F417A3" w14:textId="68B50546">
      <w:pPr>
        <w:pStyle w:val="Bulletlevel2"/>
      </w:pPr>
      <w:r>
        <w:t xml:space="preserve">Casts inputted string value to an integer: </w:t>
      </w:r>
      <w:r w:rsidRPr="002D4E34">
        <w:rPr>
          <w:b/>
          <w:bCs/>
        </w:rPr>
        <w:t>x = int(x)</w:t>
      </w:r>
      <w:r>
        <w:t>.</w:t>
      </w:r>
    </w:p>
    <w:p w:rsidR="002D4E34" w:rsidP="002D4E34" w:rsidRDefault="002D4E34" w14:paraId="6A3BCF75" w14:textId="656753CF">
      <w:pPr>
        <w:pStyle w:val="Bulletlevel2"/>
      </w:pPr>
      <w:r>
        <w:t xml:space="preserve">Sets a variable to start the count: </w:t>
      </w:r>
      <w:r w:rsidRPr="002D4E34">
        <w:rPr>
          <w:b/>
          <w:bCs/>
        </w:rPr>
        <w:t>y = 1</w:t>
      </w:r>
      <w:r>
        <w:t>.</w:t>
      </w:r>
    </w:p>
    <w:p w:rsidR="002D4E34" w:rsidP="002D4E34" w:rsidRDefault="002D4E34" w14:paraId="00C0800F" w14:textId="6444EBDE">
      <w:pPr>
        <w:pStyle w:val="Bulletlevel2"/>
      </w:pPr>
      <w:r>
        <w:t xml:space="preserve">While </w:t>
      </w:r>
      <w:r w:rsidRPr="002D4E34">
        <w:rPr>
          <w:b/>
          <w:bCs/>
        </w:rPr>
        <w:t>y &lt;= x</w:t>
      </w:r>
      <w:r>
        <w:t>, prints the value of y and increment y by 1.</w:t>
      </w:r>
    </w:p>
    <w:p w:rsidR="002D4E34" w:rsidP="002D4E34" w:rsidRDefault="002D4E34" w14:paraId="780B22B2" w14:textId="77777777">
      <w:pPr>
        <w:pStyle w:val="CMD"/>
      </w:pPr>
      <w:r>
        <w:t>x=</w:t>
      </w:r>
      <w:proofErr w:type="gramStart"/>
      <w:r>
        <w:t>input(</w:t>
      </w:r>
      <w:proofErr w:type="gramEnd"/>
      <w:r>
        <w:t>"Enter a number to count to: ")</w:t>
      </w:r>
    </w:p>
    <w:p w:rsidR="002D4E34" w:rsidP="002D4E34" w:rsidRDefault="002D4E34" w14:paraId="5E3F0A03" w14:textId="77777777">
      <w:pPr>
        <w:pStyle w:val="CMD"/>
      </w:pPr>
      <w:r>
        <w:t>x=int(x)</w:t>
      </w:r>
    </w:p>
    <w:p w:rsidR="002D4E34" w:rsidP="002D4E34" w:rsidRDefault="002D4E34" w14:paraId="336FFEF7" w14:textId="77777777">
      <w:pPr>
        <w:pStyle w:val="CMD"/>
      </w:pPr>
      <w:r>
        <w:t>y=1</w:t>
      </w:r>
    </w:p>
    <w:p w:rsidR="002D4E34" w:rsidP="002D4E34" w:rsidRDefault="002D4E34" w14:paraId="6A951674" w14:textId="77777777">
      <w:pPr>
        <w:pStyle w:val="CMD"/>
      </w:pPr>
      <w:r>
        <w:t>while y&lt;=x:</w:t>
      </w:r>
    </w:p>
    <w:p w:rsidR="002D4E34" w:rsidP="002D4E34" w:rsidRDefault="002D4E34" w14:paraId="748B6057" w14:textId="77777777">
      <w:pPr>
        <w:pStyle w:val="CMD"/>
      </w:pPr>
      <w:r>
        <w:t xml:space="preserve">    print(y)</w:t>
      </w:r>
    </w:p>
    <w:p w:rsidR="002D4E34" w:rsidP="002D4E34" w:rsidRDefault="002D4E34" w14:paraId="31300430" w14:textId="21FBE1A5">
      <w:pPr>
        <w:pStyle w:val="CMD"/>
      </w:pPr>
      <w:r>
        <w:t xml:space="preserve">    y=y+1</w:t>
      </w:r>
    </w:p>
    <w:p w:rsidR="002D4E34" w:rsidP="002F0AF6" w:rsidRDefault="002D4E34" w14:paraId="1236DB2A" w14:textId="213AD0CE">
      <w:pPr>
        <w:pStyle w:val="SubStepAlpha"/>
      </w:pPr>
      <w:r>
        <w:t xml:space="preserve">Save </w:t>
      </w:r>
      <w:r w:rsidR="005C6991">
        <w:t>and run your script</w:t>
      </w:r>
      <w:r>
        <w:t xml:space="preserve">. You should get output like the following. </w:t>
      </w:r>
    </w:p>
    <w:p w:rsidR="002D4E34" w:rsidP="002D4E34" w:rsidRDefault="00D209AF" w14:paraId="1423C9C6" w14:textId="36BC4F54">
      <w:pPr>
        <w:pStyle w:val="CMD"/>
      </w:pPr>
      <w:proofErr w:type="spellStart"/>
      <w:r>
        <w:t>devasc@</w:t>
      </w:r>
      <w:proofErr w:type="gramStart"/>
      <w:r>
        <w:t>labvm</w:t>
      </w:r>
      <w:proofErr w:type="spellEnd"/>
      <w:r>
        <w:t>:~</w:t>
      </w:r>
      <w:proofErr w:type="gramEnd"/>
      <w:r>
        <w:t>/labs/</w:t>
      </w:r>
      <w:proofErr w:type="spellStart"/>
      <w:r>
        <w:t>devnet-</w:t>
      </w:r>
      <w:r w:rsidR="008F1FA3">
        <w:t>src</w:t>
      </w:r>
      <w:proofErr w:type="spellEnd"/>
      <w:r w:rsidR="008F1FA3">
        <w:t>/</w:t>
      </w:r>
      <w:r w:rsidR="002D4E34">
        <w:t xml:space="preserve">python$ </w:t>
      </w:r>
      <w:r w:rsidRPr="002D4E34" w:rsidR="002D4E34">
        <w:rPr>
          <w:b/>
          <w:bCs/>
        </w:rPr>
        <w:t>python3 while-loop.py</w:t>
      </w:r>
      <w:r w:rsidR="002D4E34">
        <w:t xml:space="preserve"> </w:t>
      </w:r>
    </w:p>
    <w:p w:rsidR="002D4E34" w:rsidP="002D4E34" w:rsidRDefault="002D4E34" w14:paraId="3C006DEC" w14:textId="77777777">
      <w:pPr>
        <w:pStyle w:val="CMD"/>
      </w:pPr>
      <w:r>
        <w:t xml:space="preserve">Enter a number to count to: </w:t>
      </w:r>
      <w:r w:rsidRPr="002D4E34">
        <w:rPr>
          <w:b/>
          <w:bCs/>
        </w:rPr>
        <w:t>10</w:t>
      </w:r>
    </w:p>
    <w:p w:rsidR="002D4E34" w:rsidP="002D4E34" w:rsidRDefault="002D4E34" w14:paraId="7785CB07" w14:textId="77777777">
      <w:pPr>
        <w:pStyle w:val="CMDOutput"/>
      </w:pPr>
      <w:r>
        <w:t>1</w:t>
      </w:r>
    </w:p>
    <w:p w:rsidR="002D4E34" w:rsidP="002D4E34" w:rsidRDefault="002D4E34" w14:paraId="62CAB2A4" w14:textId="77777777">
      <w:pPr>
        <w:pStyle w:val="CMDOutput"/>
      </w:pPr>
      <w:r>
        <w:t>2</w:t>
      </w:r>
    </w:p>
    <w:p w:rsidR="002D4E34" w:rsidP="002D4E34" w:rsidRDefault="002D4E34" w14:paraId="15343B63" w14:textId="77777777">
      <w:pPr>
        <w:pStyle w:val="CMDOutput"/>
      </w:pPr>
      <w:r>
        <w:t>3</w:t>
      </w:r>
    </w:p>
    <w:p w:rsidR="002D4E34" w:rsidP="002D4E34" w:rsidRDefault="002D4E34" w14:paraId="0FD6F778" w14:textId="77777777">
      <w:pPr>
        <w:pStyle w:val="CMDOutput"/>
      </w:pPr>
      <w:r>
        <w:t>4</w:t>
      </w:r>
    </w:p>
    <w:p w:rsidR="002D4E34" w:rsidP="002D4E34" w:rsidRDefault="002D4E34" w14:paraId="44E07A67" w14:textId="77777777">
      <w:pPr>
        <w:pStyle w:val="CMDOutput"/>
      </w:pPr>
      <w:r>
        <w:t>5</w:t>
      </w:r>
    </w:p>
    <w:p w:rsidR="002D4E34" w:rsidP="002D4E34" w:rsidRDefault="002D4E34" w14:paraId="72C4AA04" w14:textId="77777777">
      <w:pPr>
        <w:pStyle w:val="CMDOutput"/>
      </w:pPr>
      <w:r>
        <w:t>6</w:t>
      </w:r>
    </w:p>
    <w:p w:rsidR="002D4E34" w:rsidP="002D4E34" w:rsidRDefault="002D4E34" w14:paraId="7DBB4B2B" w14:textId="77777777">
      <w:pPr>
        <w:pStyle w:val="CMDOutput"/>
      </w:pPr>
      <w:r>
        <w:t>7</w:t>
      </w:r>
    </w:p>
    <w:p w:rsidR="002D4E34" w:rsidP="002D4E34" w:rsidRDefault="002D4E34" w14:paraId="153FAA3C" w14:textId="77777777">
      <w:pPr>
        <w:pStyle w:val="CMDOutput"/>
      </w:pPr>
      <w:r>
        <w:t>8</w:t>
      </w:r>
    </w:p>
    <w:p w:rsidR="002D4E34" w:rsidP="002D4E34" w:rsidRDefault="002D4E34" w14:paraId="46726BC8" w14:textId="77777777">
      <w:pPr>
        <w:pStyle w:val="CMDOutput"/>
      </w:pPr>
      <w:r>
        <w:t>9</w:t>
      </w:r>
    </w:p>
    <w:p w:rsidR="002D4E34" w:rsidP="002D4E34" w:rsidRDefault="002D4E34" w14:paraId="2E9DA309" w14:textId="77777777">
      <w:pPr>
        <w:pStyle w:val="CMDOutput"/>
      </w:pPr>
      <w:r>
        <w:t>10</w:t>
      </w:r>
    </w:p>
    <w:p w:rsidR="002D4E34" w:rsidP="002D4E34" w:rsidRDefault="00D209AF" w14:paraId="45F3461C" w14:textId="2C8C7B91">
      <w:pPr>
        <w:pStyle w:val="CMD"/>
      </w:pPr>
      <w:proofErr w:type="spellStart"/>
      <w:r>
        <w:t>devasc@</w:t>
      </w:r>
      <w:proofErr w:type="gramStart"/>
      <w:r>
        <w:t>labvm</w:t>
      </w:r>
      <w:proofErr w:type="spellEnd"/>
      <w:r>
        <w:t>:~</w:t>
      </w:r>
      <w:proofErr w:type="gramEnd"/>
      <w:r>
        <w:t>/labs/</w:t>
      </w:r>
      <w:proofErr w:type="spellStart"/>
      <w:r>
        <w:t>devnet-</w:t>
      </w:r>
      <w:r w:rsidR="008F1FA3">
        <w:t>src</w:t>
      </w:r>
      <w:proofErr w:type="spellEnd"/>
      <w:r w:rsidR="008F1FA3">
        <w:t>/</w:t>
      </w:r>
      <w:r w:rsidR="002D4E34">
        <w:t>python$</w:t>
      </w:r>
    </w:p>
    <w:p w:rsidR="002D4E34" w:rsidP="002F0AF6" w:rsidRDefault="002D4E34" w14:paraId="6153D92D" w14:textId="3677D0BD">
      <w:pPr>
        <w:pStyle w:val="SubStepAlpha"/>
      </w:pPr>
      <w:r w:rsidRPr="002D4E34">
        <w:t xml:space="preserve">Instead of using while </w:t>
      </w:r>
      <w:r w:rsidRPr="002D4E34">
        <w:rPr>
          <w:b/>
          <w:bCs/>
        </w:rPr>
        <w:t>y &lt;= x</w:t>
      </w:r>
      <w:r w:rsidRPr="002D4E34">
        <w:t xml:space="preserve">, we can modify the while loop to use a Boolean check and break to stop the loop when the check evaluates as false. Modify the </w:t>
      </w:r>
      <w:r w:rsidRPr="002D4E34">
        <w:rPr>
          <w:b/>
          <w:bCs/>
        </w:rPr>
        <w:t>while-loop.py</w:t>
      </w:r>
      <w:r w:rsidRPr="002D4E34">
        <w:t xml:space="preserve"> script </w:t>
      </w:r>
      <w:r>
        <w:t>as shown in the following:</w:t>
      </w:r>
    </w:p>
    <w:p w:rsidR="002D4E34" w:rsidP="002D4E34" w:rsidRDefault="002D4E34" w14:paraId="07EA4E0D" w14:textId="77777777">
      <w:pPr>
        <w:pStyle w:val="CMD"/>
      </w:pPr>
      <w:r>
        <w:t>x=</w:t>
      </w:r>
      <w:proofErr w:type="gramStart"/>
      <w:r>
        <w:t>input(</w:t>
      </w:r>
      <w:proofErr w:type="gramEnd"/>
      <w:r>
        <w:t>"Enter a number to count to: ")</w:t>
      </w:r>
    </w:p>
    <w:p w:rsidR="002D4E34" w:rsidP="002D4E34" w:rsidRDefault="002D4E34" w14:paraId="42C0EDF6" w14:textId="77777777">
      <w:pPr>
        <w:pStyle w:val="CMD"/>
      </w:pPr>
      <w:r>
        <w:t>x=int(x)</w:t>
      </w:r>
    </w:p>
    <w:p w:rsidR="002D4E34" w:rsidP="002D4E34" w:rsidRDefault="002D4E34" w14:paraId="7E75DAC5" w14:textId="77777777">
      <w:pPr>
        <w:pStyle w:val="CMD"/>
      </w:pPr>
      <w:r>
        <w:t>y=1</w:t>
      </w:r>
    </w:p>
    <w:p w:rsidR="002D4E34" w:rsidP="002D4E34" w:rsidRDefault="002D4E34" w14:paraId="0A56A0B2" w14:textId="77777777">
      <w:pPr>
        <w:pStyle w:val="CMD"/>
      </w:pPr>
      <w:r>
        <w:t>while True:</w:t>
      </w:r>
    </w:p>
    <w:p w:rsidR="002D4E34" w:rsidP="002D4E34" w:rsidRDefault="002D4E34" w14:paraId="385F7A25" w14:textId="77777777">
      <w:pPr>
        <w:pStyle w:val="CMD"/>
      </w:pPr>
      <w:r>
        <w:t xml:space="preserve">    print(y)</w:t>
      </w:r>
    </w:p>
    <w:p w:rsidR="002D4E34" w:rsidP="002D4E34" w:rsidRDefault="002D4E34" w14:paraId="41DDC119" w14:textId="77777777">
      <w:pPr>
        <w:pStyle w:val="CMD"/>
      </w:pPr>
      <w:r>
        <w:t xml:space="preserve">    y=y+1</w:t>
      </w:r>
    </w:p>
    <w:p w:rsidR="002D4E34" w:rsidP="002D4E34" w:rsidRDefault="002D4E34" w14:paraId="7345A5E2" w14:textId="77777777">
      <w:pPr>
        <w:pStyle w:val="CMD"/>
      </w:pPr>
      <w:r>
        <w:t xml:space="preserve">    if y&gt;x:</w:t>
      </w:r>
    </w:p>
    <w:p w:rsidRPr="002D4E34" w:rsidR="002D4E34" w:rsidP="002D4E34" w:rsidRDefault="002D4E34" w14:paraId="593CB0CC" w14:textId="77171A91">
      <w:pPr>
        <w:pStyle w:val="CMD"/>
      </w:pPr>
      <w:r>
        <w:t xml:space="preserve">        break</w:t>
      </w:r>
    </w:p>
    <w:p w:rsidR="002F0AF6" w:rsidP="002F0AF6" w:rsidRDefault="002D4E34" w14:paraId="70EFA70F" w14:textId="6EE38F4D">
      <w:pPr>
        <w:pStyle w:val="SubStepAlpha"/>
      </w:pPr>
      <w:r>
        <w:t xml:space="preserve">Save and run your script. You should get the same output as </w:t>
      </w:r>
      <w:r w:rsidR="005C6991">
        <w:t>in Step</w:t>
      </w:r>
      <w:r w:rsidR="00E4178F">
        <w:t xml:space="preserve"> </w:t>
      </w:r>
      <w:r w:rsidR="005C6991">
        <w:t>4b above</w:t>
      </w:r>
      <w:r>
        <w:t>.</w:t>
      </w:r>
    </w:p>
    <w:p w:rsidR="005C6991" w:rsidP="002F0AF6" w:rsidRDefault="005C6991" w14:paraId="2783A423" w14:textId="3BFBC50C">
      <w:pPr>
        <w:pStyle w:val="3"/>
      </w:pPr>
      <w:r>
        <w:t>Use a while loop to check for a user quit command.</w:t>
      </w:r>
    </w:p>
    <w:p w:rsidR="005C6991" w:rsidP="005C6991" w:rsidRDefault="005C6991" w14:paraId="11809AEC" w14:textId="1B7EB0FE">
      <w:pPr>
        <w:pStyle w:val="BodyTextL25"/>
      </w:pPr>
      <w:r>
        <w:t xml:space="preserve">What if we want the program to run as many times as the user wants until the user quits the program? To do this, we can embed the program in a while loop that checks if the user enters a quit command, such as </w:t>
      </w:r>
      <w:r w:rsidRPr="005C6991">
        <w:rPr>
          <w:b/>
          <w:bCs/>
        </w:rPr>
        <w:t>q</w:t>
      </w:r>
      <w:r>
        <w:t xml:space="preserve"> or </w:t>
      </w:r>
      <w:r w:rsidRPr="005C6991">
        <w:rPr>
          <w:b/>
          <w:bCs/>
        </w:rPr>
        <w:t>quit</w:t>
      </w:r>
      <w:r>
        <w:t>.</w:t>
      </w:r>
    </w:p>
    <w:p w:rsidR="005C6991" w:rsidP="005C6991" w:rsidRDefault="005C6991" w14:paraId="33ADA0F0" w14:textId="503EFD0D">
      <w:pPr>
        <w:pStyle w:val="SubStepAlpha"/>
      </w:pPr>
      <w:r>
        <w:t xml:space="preserve">Modify your </w:t>
      </w:r>
      <w:r w:rsidRPr="005C6991">
        <w:rPr>
          <w:b/>
          <w:bCs/>
        </w:rPr>
        <w:t>while-loop.py</w:t>
      </w:r>
      <w:r>
        <w:t xml:space="preserve"> script with the following changes:</w:t>
      </w:r>
    </w:p>
    <w:p w:rsidR="005C6991" w:rsidP="005C6991" w:rsidRDefault="005C6991" w14:paraId="2703DED2" w14:textId="50AEC126">
      <w:pPr>
        <w:pStyle w:val="Bulletlevel2"/>
      </w:pPr>
      <w:r>
        <w:t>Add another while loop to the beginning of the script which will check for a quit command.</w:t>
      </w:r>
    </w:p>
    <w:p w:rsidR="005C6991" w:rsidP="005C6991" w:rsidRDefault="005C6991" w14:paraId="5A87EAA4" w14:textId="0DB25991">
      <w:pPr>
        <w:pStyle w:val="Bulletlevel2"/>
      </w:pPr>
      <w:r>
        <w:t xml:space="preserve">Add an if function to the while loop to check for </w:t>
      </w:r>
      <w:r w:rsidRPr="005C6991">
        <w:rPr>
          <w:b/>
          <w:bCs/>
        </w:rPr>
        <w:t xml:space="preserve">q </w:t>
      </w:r>
      <w:r>
        <w:t xml:space="preserve">or </w:t>
      </w:r>
      <w:r w:rsidRPr="005C6991">
        <w:rPr>
          <w:b/>
          <w:bCs/>
        </w:rPr>
        <w:t>quit</w:t>
      </w:r>
      <w:r>
        <w:t>.</w:t>
      </w:r>
    </w:p>
    <w:p w:rsidR="005C6991" w:rsidP="005C6991" w:rsidRDefault="005C6991" w14:paraId="0E22C075" w14:textId="75265FDA">
      <w:pPr>
        <w:pStyle w:val="BodyTextL50"/>
      </w:pPr>
      <w:r w:rsidRPr="005C6991">
        <w:rPr>
          <w:b/>
          <w:bCs/>
        </w:rPr>
        <w:t>Note</w:t>
      </w:r>
      <w:r>
        <w:t>: Be sure you include all the required levels of indention.</w:t>
      </w:r>
    </w:p>
    <w:p w:rsidR="005C6991" w:rsidP="005C6991" w:rsidRDefault="005C6991" w14:paraId="41B3BA38" w14:textId="77777777">
      <w:pPr>
        <w:pStyle w:val="CMD"/>
      </w:pPr>
      <w:r w:rsidRPr="005C6991">
        <w:rPr>
          <w:highlight w:val="yellow"/>
        </w:rPr>
        <w:t>while True:</w:t>
      </w:r>
    </w:p>
    <w:p w:rsidR="005C6991" w:rsidP="005C6991" w:rsidRDefault="005C6991" w14:paraId="26FBDC66" w14:textId="77777777">
      <w:pPr>
        <w:pStyle w:val="CMD"/>
      </w:pPr>
      <w:r>
        <w:t xml:space="preserve">    x=</w:t>
      </w:r>
      <w:proofErr w:type="gramStart"/>
      <w:r>
        <w:t>input(</w:t>
      </w:r>
      <w:proofErr w:type="gramEnd"/>
      <w:r>
        <w:t>"Enter a number to count to: ")</w:t>
      </w:r>
    </w:p>
    <w:p w:rsidR="005C6991" w:rsidP="005C6991" w:rsidRDefault="005C6991" w14:paraId="2742F7AB" w14:textId="77777777">
      <w:pPr>
        <w:pStyle w:val="CMD"/>
      </w:pPr>
      <w:r>
        <w:t xml:space="preserve">    </w:t>
      </w:r>
      <w:r w:rsidRPr="005C6991">
        <w:rPr>
          <w:highlight w:val="yellow"/>
        </w:rPr>
        <w:t>if x == 'q' or x == 'quit':</w:t>
      </w:r>
    </w:p>
    <w:p w:rsidR="005C6991" w:rsidP="005C6991" w:rsidRDefault="005C6991" w14:paraId="4F2420F4" w14:textId="77777777">
      <w:pPr>
        <w:pStyle w:val="CMD"/>
      </w:pPr>
      <w:r>
        <w:t xml:space="preserve">        </w:t>
      </w:r>
      <w:r w:rsidRPr="005C6991">
        <w:rPr>
          <w:highlight w:val="yellow"/>
        </w:rPr>
        <w:t>break</w:t>
      </w:r>
    </w:p>
    <w:p w:rsidR="005C6991" w:rsidP="005C6991" w:rsidRDefault="005C6991" w14:paraId="38111592" w14:textId="77777777">
      <w:pPr>
        <w:pStyle w:val="CMD"/>
      </w:pPr>
    </w:p>
    <w:p w:rsidR="005C6991" w:rsidP="005C6991" w:rsidRDefault="005C6991" w14:paraId="02754F38" w14:textId="77777777">
      <w:pPr>
        <w:pStyle w:val="CMD"/>
      </w:pPr>
      <w:r>
        <w:t xml:space="preserve">    x=int(x)</w:t>
      </w:r>
    </w:p>
    <w:p w:rsidR="005C6991" w:rsidP="005C6991" w:rsidRDefault="005C6991" w14:paraId="696CCE44" w14:textId="77777777">
      <w:pPr>
        <w:pStyle w:val="CMD"/>
      </w:pPr>
      <w:r>
        <w:t xml:space="preserve">    y=1</w:t>
      </w:r>
    </w:p>
    <w:p w:rsidR="005C6991" w:rsidP="005C6991" w:rsidRDefault="005C6991" w14:paraId="0E31E605" w14:textId="77777777">
      <w:pPr>
        <w:pStyle w:val="CMD"/>
      </w:pPr>
      <w:r>
        <w:t xml:space="preserve">    while True:</w:t>
      </w:r>
    </w:p>
    <w:p w:rsidR="005C6991" w:rsidP="005C6991" w:rsidRDefault="005C6991" w14:paraId="2B51F3BB" w14:textId="77777777">
      <w:pPr>
        <w:pStyle w:val="CMD"/>
      </w:pPr>
      <w:r>
        <w:t xml:space="preserve">        print(y)</w:t>
      </w:r>
    </w:p>
    <w:p w:rsidR="005C6991" w:rsidP="005C6991" w:rsidRDefault="005C6991" w14:paraId="02002354" w14:textId="77777777">
      <w:pPr>
        <w:pStyle w:val="CMD"/>
      </w:pPr>
      <w:r>
        <w:t xml:space="preserve">        y=y+1</w:t>
      </w:r>
    </w:p>
    <w:p w:rsidR="005C6991" w:rsidP="005C6991" w:rsidRDefault="005C6991" w14:paraId="5A58118D" w14:textId="77777777">
      <w:pPr>
        <w:pStyle w:val="CMD"/>
      </w:pPr>
      <w:r>
        <w:t xml:space="preserve">        if y&gt;x:</w:t>
      </w:r>
    </w:p>
    <w:p w:rsidR="005C6991" w:rsidP="005C6991" w:rsidRDefault="005C6991" w14:paraId="7FA6255D" w14:textId="77777777">
      <w:pPr>
        <w:pStyle w:val="CMD"/>
      </w:pPr>
      <w:r>
        <w:t xml:space="preserve">            break</w:t>
      </w:r>
    </w:p>
    <w:p w:rsidR="005C6991" w:rsidP="005C6991" w:rsidRDefault="005C6991" w14:paraId="705965BE" w14:textId="5E9F21ED">
      <w:pPr>
        <w:pStyle w:val="SubStepAlpha"/>
      </w:pPr>
      <w:r>
        <w:t xml:space="preserve">Save and run your script. Your output should look </w:t>
      </w:r>
      <w:proofErr w:type="gramStart"/>
      <w:r>
        <w:t>similar to</w:t>
      </w:r>
      <w:proofErr w:type="gramEnd"/>
      <w:r>
        <w:t xml:space="preserve"> the following in which the user entered two different values before quitting the program.</w:t>
      </w:r>
    </w:p>
    <w:p w:rsidR="005C6991" w:rsidP="005C6991" w:rsidRDefault="00D209AF" w14:paraId="196FB8A2" w14:textId="0C400D99">
      <w:pPr>
        <w:pStyle w:val="CMD"/>
      </w:pPr>
      <w:proofErr w:type="spellStart"/>
      <w:r>
        <w:t>devasc@</w:t>
      </w:r>
      <w:proofErr w:type="gramStart"/>
      <w:r>
        <w:t>labvm</w:t>
      </w:r>
      <w:proofErr w:type="spellEnd"/>
      <w:r>
        <w:t>:~</w:t>
      </w:r>
      <w:proofErr w:type="gramEnd"/>
      <w:r>
        <w:t>/labs/</w:t>
      </w:r>
      <w:proofErr w:type="spellStart"/>
      <w:r>
        <w:t>devnet-</w:t>
      </w:r>
      <w:r w:rsidR="008F1FA3">
        <w:t>src</w:t>
      </w:r>
      <w:proofErr w:type="spellEnd"/>
      <w:r w:rsidR="008F1FA3">
        <w:t>/</w:t>
      </w:r>
      <w:r w:rsidR="005C6991">
        <w:t xml:space="preserve">python$ </w:t>
      </w:r>
      <w:r w:rsidRPr="005C6991" w:rsidR="005C6991">
        <w:rPr>
          <w:b/>
          <w:bCs/>
        </w:rPr>
        <w:t>python3 while-loop.py</w:t>
      </w:r>
      <w:r w:rsidR="005C6991">
        <w:t xml:space="preserve"> </w:t>
      </w:r>
    </w:p>
    <w:p w:rsidR="005C6991" w:rsidP="005C6991" w:rsidRDefault="005C6991" w14:paraId="6E0AD9AB" w14:textId="77777777">
      <w:pPr>
        <w:pStyle w:val="CMD"/>
      </w:pPr>
      <w:r>
        <w:t xml:space="preserve">Enter a number to count to: </w:t>
      </w:r>
      <w:r w:rsidRPr="005C6991">
        <w:rPr>
          <w:b/>
          <w:bCs/>
        </w:rPr>
        <w:t>3</w:t>
      </w:r>
    </w:p>
    <w:p w:rsidR="005C6991" w:rsidP="005C6991" w:rsidRDefault="005C6991" w14:paraId="314D6584" w14:textId="77777777">
      <w:pPr>
        <w:pStyle w:val="CMDOutput"/>
      </w:pPr>
      <w:r>
        <w:t>1</w:t>
      </w:r>
    </w:p>
    <w:p w:rsidR="005C6991" w:rsidP="005C6991" w:rsidRDefault="005C6991" w14:paraId="013C3E1E" w14:textId="77777777">
      <w:pPr>
        <w:pStyle w:val="CMDOutput"/>
      </w:pPr>
      <w:r>
        <w:t>2</w:t>
      </w:r>
    </w:p>
    <w:p w:rsidR="005C6991" w:rsidP="005C6991" w:rsidRDefault="005C6991" w14:paraId="7F27AB1C" w14:textId="77777777">
      <w:pPr>
        <w:pStyle w:val="CMDOutput"/>
      </w:pPr>
      <w:r>
        <w:t>3</w:t>
      </w:r>
    </w:p>
    <w:p w:rsidR="005C6991" w:rsidP="005C6991" w:rsidRDefault="005C6991" w14:paraId="2FDC4371" w14:textId="77777777">
      <w:pPr>
        <w:pStyle w:val="CMD"/>
      </w:pPr>
      <w:r>
        <w:t xml:space="preserve">Enter a number to count to: </w:t>
      </w:r>
      <w:r w:rsidRPr="005C6991">
        <w:rPr>
          <w:b/>
          <w:bCs/>
        </w:rPr>
        <w:t>5</w:t>
      </w:r>
    </w:p>
    <w:p w:rsidR="005C6991" w:rsidP="005C6991" w:rsidRDefault="005C6991" w14:paraId="30140537" w14:textId="77777777">
      <w:pPr>
        <w:pStyle w:val="CMDOutput"/>
      </w:pPr>
      <w:r>
        <w:t>1</w:t>
      </w:r>
    </w:p>
    <w:p w:rsidR="005C6991" w:rsidP="005C6991" w:rsidRDefault="005C6991" w14:paraId="0B18ED8B" w14:textId="77777777">
      <w:pPr>
        <w:pStyle w:val="CMDOutput"/>
      </w:pPr>
      <w:r>
        <w:t>2</w:t>
      </w:r>
    </w:p>
    <w:p w:rsidR="005C6991" w:rsidP="005C6991" w:rsidRDefault="005C6991" w14:paraId="565DA9D0" w14:textId="77777777">
      <w:pPr>
        <w:pStyle w:val="CMDOutput"/>
      </w:pPr>
      <w:r>
        <w:t>3</w:t>
      </w:r>
    </w:p>
    <w:p w:rsidR="005C6991" w:rsidP="005C6991" w:rsidRDefault="005C6991" w14:paraId="624872DE" w14:textId="77777777">
      <w:pPr>
        <w:pStyle w:val="CMDOutput"/>
      </w:pPr>
      <w:r>
        <w:t>4</w:t>
      </w:r>
    </w:p>
    <w:p w:rsidR="005C6991" w:rsidP="005C6991" w:rsidRDefault="005C6991" w14:paraId="106B947B" w14:textId="77777777">
      <w:pPr>
        <w:pStyle w:val="CMDOutput"/>
      </w:pPr>
      <w:r>
        <w:t>5</w:t>
      </w:r>
    </w:p>
    <w:p w:rsidR="005C6991" w:rsidP="005C6991" w:rsidRDefault="005C6991" w14:paraId="0A2BE065" w14:textId="77777777">
      <w:pPr>
        <w:pStyle w:val="CMD"/>
      </w:pPr>
      <w:r>
        <w:t xml:space="preserve">Enter a number to count to: </w:t>
      </w:r>
      <w:r w:rsidRPr="005C6991">
        <w:rPr>
          <w:b/>
          <w:bCs/>
        </w:rPr>
        <w:t>quit</w:t>
      </w:r>
    </w:p>
    <w:p w:rsidRPr="005C6991" w:rsidR="005C6991" w:rsidP="005C6991" w:rsidRDefault="00D209AF" w14:paraId="44C32002" w14:textId="5C147FC2">
      <w:pPr>
        <w:pStyle w:val="CMD"/>
      </w:pPr>
      <w:proofErr w:type="spellStart"/>
      <w:r>
        <w:t>devasc@</w:t>
      </w:r>
      <w:proofErr w:type="gramStart"/>
      <w:r>
        <w:t>labvm</w:t>
      </w:r>
      <w:proofErr w:type="spellEnd"/>
      <w:r>
        <w:t>:~</w:t>
      </w:r>
      <w:proofErr w:type="gramEnd"/>
      <w:r>
        <w:t>/labs/</w:t>
      </w:r>
      <w:proofErr w:type="spellStart"/>
      <w:r>
        <w:t>devnet-</w:t>
      </w:r>
      <w:r w:rsidR="008F1FA3">
        <w:t>src</w:t>
      </w:r>
      <w:proofErr w:type="spellEnd"/>
      <w:r w:rsidR="008F1FA3">
        <w:t>/</w:t>
      </w:r>
      <w:r w:rsidR="005C6991">
        <w:t>python$</w:t>
      </w:r>
    </w:p>
    <w:p w:rsidR="002F0AF6" w:rsidP="002F0AF6" w:rsidRDefault="00505AEB" w14:paraId="59D64B8F" w14:textId="3D4A7A5F">
      <w:pPr>
        <w:pStyle w:val="2"/>
      </w:pPr>
      <w:r>
        <w:t xml:space="preserve">Review </w:t>
      </w:r>
      <w:r w:rsidR="00B92CB3">
        <w:t xml:space="preserve">Methods for </w:t>
      </w:r>
      <w:r w:rsidR="002F0AF6">
        <w:t>File Access</w:t>
      </w:r>
    </w:p>
    <w:p w:rsidRPr="000A1C47" w:rsidR="000A1C47" w:rsidP="000A1C47" w:rsidRDefault="000A1C47" w14:paraId="473C4804" w14:textId="4542E566">
      <w:pPr>
        <w:pStyle w:val="BodyTextL25"/>
      </w:pPr>
      <w:r>
        <w:t xml:space="preserve">In this part, you </w:t>
      </w:r>
      <w:r w:rsidR="0084594E">
        <w:t>review methods for accessing</w:t>
      </w:r>
      <w:r w:rsidR="00F97DE7">
        <w:t xml:space="preserve">, </w:t>
      </w:r>
      <w:r w:rsidR="0084594E">
        <w:t>reading</w:t>
      </w:r>
      <w:r w:rsidR="00F97DE7">
        <w:t>, and manipulating</w:t>
      </w:r>
      <w:r w:rsidR="0084594E">
        <w:t xml:space="preserve"> a file</w:t>
      </w:r>
      <w:r w:rsidR="00F97DE7">
        <w:t xml:space="preserve">. </w:t>
      </w:r>
    </w:p>
    <w:p w:rsidR="002F0AF6" w:rsidP="002F0AF6" w:rsidRDefault="005C6991" w14:paraId="0D1D890A" w14:textId="0B1DA5E5">
      <w:pPr>
        <w:pStyle w:val="3"/>
      </w:pPr>
      <w:r>
        <w:t>Create a program that reads an external file.</w:t>
      </w:r>
    </w:p>
    <w:p w:rsidR="005C6991" w:rsidP="005C6991" w:rsidRDefault="005C6991" w14:paraId="055CA5BD" w14:textId="77777777">
      <w:pPr>
        <w:pStyle w:val="BodyTextL25"/>
      </w:pPr>
      <w:r>
        <w:t xml:space="preserve">In addition to user input, you can access a database, another computer program, or a file to provide input to your program. The </w:t>
      </w:r>
      <w:proofErr w:type="gramStart"/>
      <w:r w:rsidRPr="00943CBE">
        <w:rPr>
          <w:b/>
          <w:bCs/>
        </w:rPr>
        <w:t>open(</w:t>
      </w:r>
      <w:proofErr w:type="gramEnd"/>
      <w:r w:rsidRPr="00943CBE">
        <w:rPr>
          <w:b/>
          <w:bCs/>
        </w:rPr>
        <w:t>)</w:t>
      </w:r>
      <w:r>
        <w:t xml:space="preserve"> function can be used to access a file using the following syntax:</w:t>
      </w:r>
    </w:p>
    <w:p w:rsidR="005C6991" w:rsidP="00943CBE" w:rsidRDefault="005C6991" w14:paraId="0D125F3F" w14:textId="0FDB70A4">
      <w:pPr>
        <w:pStyle w:val="CMD"/>
      </w:pPr>
      <w:proofErr w:type="gramStart"/>
      <w:r w:rsidRPr="00943CBE">
        <w:rPr>
          <w:b/>
          <w:bCs/>
        </w:rPr>
        <w:t>open</w:t>
      </w:r>
      <w:r>
        <w:t>(</w:t>
      </w:r>
      <w:proofErr w:type="gramEnd"/>
      <w:r w:rsidRPr="00943CBE">
        <w:rPr>
          <w:i/>
          <w:iCs/>
        </w:rPr>
        <w:t>name</w:t>
      </w:r>
      <w:r>
        <w:t>, [</w:t>
      </w:r>
      <w:r w:rsidRPr="00943CBE">
        <w:rPr>
          <w:i/>
          <w:iCs/>
        </w:rPr>
        <w:t>mode</w:t>
      </w:r>
      <w:r>
        <w:t>])</w:t>
      </w:r>
    </w:p>
    <w:p w:rsidR="005C6991" w:rsidP="005C6991" w:rsidRDefault="005C6991" w14:paraId="70862706" w14:textId="707CFA93">
      <w:pPr>
        <w:pStyle w:val="BodyTextL25"/>
      </w:pPr>
      <w:r>
        <w:t>The name parameter is the name of the file to be opened. If the file is in a different directory than your script, you will also need to provide path information. For our purposes, we are only interested in three mode parameters:</w:t>
      </w:r>
    </w:p>
    <w:p w:rsidR="005C6991" w:rsidP="00943CBE" w:rsidRDefault="005C6991" w14:paraId="6593FD4D" w14:textId="05A5BFAF">
      <w:pPr>
        <w:pStyle w:val="Bulletlevel2"/>
      </w:pPr>
      <w:r w:rsidRPr="00943CBE">
        <w:rPr>
          <w:b/>
          <w:bCs/>
        </w:rPr>
        <w:t>r</w:t>
      </w:r>
      <w:r>
        <w:t xml:space="preserve"> - read the file (default mode if mode is omitted).</w:t>
      </w:r>
    </w:p>
    <w:p w:rsidR="005C6991" w:rsidP="00943CBE" w:rsidRDefault="005C6991" w14:paraId="79695101" w14:textId="42B74DCD">
      <w:pPr>
        <w:pStyle w:val="Bulletlevel2"/>
      </w:pPr>
      <w:r w:rsidRPr="00943CBE">
        <w:rPr>
          <w:b/>
          <w:bCs/>
        </w:rPr>
        <w:t>w</w:t>
      </w:r>
      <w:r>
        <w:t xml:space="preserve"> - write over the file, replacing the content of the file.</w:t>
      </w:r>
    </w:p>
    <w:p w:rsidR="005C6991" w:rsidP="005C6991" w:rsidRDefault="005C6991" w14:paraId="65CE9636" w14:textId="0A466F59">
      <w:pPr>
        <w:pStyle w:val="Bulletlevel2"/>
      </w:pPr>
      <w:r w:rsidRPr="00943CBE">
        <w:rPr>
          <w:b/>
          <w:bCs/>
        </w:rPr>
        <w:t xml:space="preserve">a </w:t>
      </w:r>
      <w:r>
        <w:t>- append to the file.</w:t>
      </w:r>
    </w:p>
    <w:p w:rsidR="005C6991" w:rsidP="00943CBE" w:rsidRDefault="005C6991" w14:paraId="7A9814BB" w14:textId="78CF592F">
      <w:pPr>
        <w:pStyle w:val="SubStepAlpha"/>
      </w:pPr>
      <w:r>
        <w:t xml:space="preserve">Open a blank script and save it as </w:t>
      </w:r>
      <w:r w:rsidRPr="00943CBE">
        <w:rPr>
          <w:b/>
          <w:bCs/>
        </w:rPr>
        <w:t>file-access.py</w:t>
      </w:r>
      <w:r>
        <w:t>.</w:t>
      </w:r>
    </w:p>
    <w:p w:rsidR="005C6991" w:rsidP="00943CBE" w:rsidRDefault="005C6991" w14:paraId="0282040E" w14:textId="25EB8B27">
      <w:pPr>
        <w:pStyle w:val="SubStepAlpha"/>
      </w:pPr>
      <w:r>
        <w:t xml:space="preserve">Create </w:t>
      </w:r>
      <w:r w:rsidR="00943CBE">
        <w:t>the following</w:t>
      </w:r>
      <w:r>
        <w:t xml:space="preserve"> </w:t>
      </w:r>
      <w:r w:rsidR="00943CBE">
        <w:t>program</w:t>
      </w:r>
      <w:r>
        <w:t xml:space="preserve"> to read and print the content of </w:t>
      </w:r>
      <w:r w:rsidR="00943CBE">
        <w:t>the</w:t>
      </w:r>
      <w:r>
        <w:t xml:space="preserve"> </w:t>
      </w:r>
      <w:r w:rsidRPr="00943CBE">
        <w:rPr>
          <w:b/>
          <w:bCs/>
        </w:rPr>
        <w:t>devices.txt</w:t>
      </w:r>
      <w:r>
        <w:t xml:space="preserve"> </w:t>
      </w:r>
      <w:r w:rsidR="00943CBE">
        <w:t>which</w:t>
      </w:r>
      <w:r>
        <w:t xml:space="preserve"> </w:t>
      </w:r>
      <w:r w:rsidR="00943CBE">
        <w:t>is in</w:t>
      </w:r>
      <w:r>
        <w:t xml:space="preserve"> the same directory as your </w:t>
      </w:r>
      <w:r w:rsidR="00943CBE">
        <w:t>program</w:t>
      </w:r>
      <w:r>
        <w:t>.</w:t>
      </w:r>
      <w:r w:rsidRPr="00943CBE" w:rsidR="00943CBE">
        <w:t xml:space="preserve"> After printing the contents of the file, use the </w:t>
      </w:r>
      <w:proofErr w:type="gramStart"/>
      <w:r w:rsidRPr="005204E3" w:rsidR="00943CBE">
        <w:rPr>
          <w:b/>
          <w:bCs/>
        </w:rPr>
        <w:t>close(</w:t>
      </w:r>
      <w:proofErr w:type="gramEnd"/>
      <w:r w:rsidRPr="005204E3" w:rsidR="00943CBE">
        <w:rPr>
          <w:b/>
          <w:bCs/>
        </w:rPr>
        <w:t>)</w:t>
      </w:r>
      <w:r w:rsidRPr="00943CBE" w:rsidR="00943CBE">
        <w:t xml:space="preserve"> function to remove it from the computer's memory</w:t>
      </w:r>
      <w:r w:rsidR="00943CBE">
        <w:t>.</w:t>
      </w:r>
    </w:p>
    <w:p w:rsidR="00943CBE" w:rsidP="004427FD" w:rsidRDefault="00943CBE" w14:paraId="45ABC8AC" w14:textId="77777777">
      <w:pPr>
        <w:pStyle w:val="CMD"/>
      </w:pPr>
      <w:r>
        <w:t>file=open("</w:t>
      </w:r>
      <w:proofErr w:type="spellStart"/>
      <w:r>
        <w:t>devices.txt","r</w:t>
      </w:r>
      <w:proofErr w:type="spellEnd"/>
      <w:r>
        <w:t>")</w:t>
      </w:r>
    </w:p>
    <w:p w:rsidR="00943CBE" w:rsidP="004427FD" w:rsidRDefault="00943CBE" w14:paraId="6A3E4DA4" w14:textId="77777777">
      <w:pPr>
        <w:pStyle w:val="CMD"/>
      </w:pPr>
      <w:r>
        <w:t>for item in file:</w:t>
      </w:r>
    </w:p>
    <w:p w:rsidR="00943CBE" w:rsidP="004427FD" w:rsidRDefault="00943CBE" w14:paraId="733580A4" w14:textId="77777777">
      <w:pPr>
        <w:pStyle w:val="CMD"/>
      </w:pPr>
      <w:r>
        <w:t xml:space="preserve">    print(item)</w:t>
      </w:r>
    </w:p>
    <w:p w:rsidR="00943CBE" w:rsidP="004427FD" w:rsidRDefault="00943CBE" w14:paraId="44377333" w14:textId="5846158B">
      <w:pPr>
        <w:pStyle w:val="CMD"/>
      </w:pPr>
      <w:proofErr w:type="spellStart"/>
      <w:proofErr w:type="gramStart"/>
      <w:r>
        <w:t>file.close</w:t>
      </w:r>
      <w:proofErr w:type="spellEnd"/>
      <w:proofErr w:type="gramEnd"/>
      <w:r>
        <w:t>()</w:t>
      </w:r>
    </w:p>
    <w:p w:rsidR="005C6991" w:rsidP="00943CBE" w:rsidRDefault="005C6991" w14:paraId="2F7EE74C" w14:textId="77777777">
      <w:pPr>
        <w:pStyle w:val="BodyTextL50"/>
      </w:pPr>
      <w:r w:rsidRPr="00943CBE">
        <w:rPr>
          <w:b/>
          <w:bCs/>
        </w:rPr>
        <w:t>Note</w:t>
      </w:r>
      <w:r>
        <w:t>: The contents of the file are set to a variable named file. However, that variable can be called anything the programmer chooses.</w:t>
      </w:r>
    </w:p>
    <w:p w:rsidR="005C6991" w:rsidP="00943CBE" w:rsidRDefault="00943CBE" w14:paraId="1DD8E957" w14:textId="106BAE46">
      <w:pPr>
        <w:pStyle w:val="SubStepAlpha"/>
      </w:pPr>
      <w:r>
        <w:t xml:space="preserve">Save and run your program. You should get output </w:t>
      </w:r>
      <w:proofErr w:type="gramStart"/>
      <w:r>
        <w:t>similar to</w:t>
      </w:r>
      <w:proofErr w:type="gramEnd"/>
      <w:r>
        <w:t xml:space="preserve"> the following.</w:t>
      </w:r>
    </w:p>
    <w:p w:rsidR="00943CBE" w:rsidP="0535B656" w:rsidRDefault="00D209AF" w14:paraId="7B8F24AA" w14:textId="6255DB2A">
      <w:pPr>
        <w:pStyle w:val="CMD"/>
        <w:rPr>
          <w:b/>
          <w:bCs/>
        </w:rPr>
      </w:pPr>
      <w:proofErr w:type="spellStart"/>
      <w:r>
        <w:t>devasc@</w:t>
      </w:r>
      <w:proofErr w:type="gramStart"/>
      <w:r>
        <w:t>labvm</w:t>
      </w:r>
      <w:proofErr w:type="spellEnd"/>
      <w:r>
        <w:t>:~</w:t>
      </w:r>
      <w:proofErr w:type="gramEnd"/>
      <w:r>
        <w:t>/</w:t>
      </w:r>
      <w:r w:rsidRPr="0535B656">
        <w:rPr>
          <w:b/>
          <w:bCs/>
        </w:rPr>
        <w:t>labs/</w:t>
      </w:r>
      <w:proofErr w:type="spellStart"/>
      <w:r w:rsidRPr="0535B656">
        <w:rPr>
          <w:b/>
          <w:bCs/>
        </w:rPr>
        <w:t>devnet-</w:t>
      </w:r>
      <w:r w:rsidRPr="0535B656" w:rsidR="008F1FA3">
        <w:rPr>
          <w:b/>
          <w:bCs/>
        </w:rPr>
        <w:t>src</w:t>
      </w:r>
      <w:proofErr w:type="spellEnd"/>
      <w:r w:rsidRPr="0535B656" w:rsidR="008F1FA3">
        <w:rPr>
          <w:b/>
          <w:bCs/>
        </w:rPr>
        <w:t>/</w:t>
      </w:r>
      <w:r w:rsidRPr="0535B656" w:rsidR="00943CBE">
        <w:rPr>
          <w:b/>
          <w:bCs/>
        </w:rPr>
        <w:t xml:space="preserve">python$ python3 file-access.py </w:t>
      </w:r>
    </w:p>
    <w:p w:rsidR="00943CBE" w:rsidP="0535B656" w:rsidRDefault="00943CBE" w14:paraId="3D7E8126" w14:textId="77777777">
      <w:pPr>
        <w:pStyle w:val="CMDOutput"/>
        <w:rPr>
          <w:b/>
          <w:bCs/>
        </w:rPr>
      </w:pPr>
      <w:r w:rsidRPr="0535B656">
        <w:rPr>
          <w:b/>
          <w:bCs/>
        </w:rPr>
        <w:t>Cisco 819 Router</w:t>
      </w:r>
    </w:p>
    <w:p w:rsidR="00943CBE" w:rsidP="0535B656" w:rsidRDefault="00943CBE" w14:paraId="392D5E28" w14:textId="77777777">
      <w:pPr>
        <w:pStyle w:val="CMDOutput"/>
        <w:rPr>
          <w:b/>
          <w:bCs/>
        </w:rPr>
      </w:pPr>
    </w:p>
    <w:p w:rsidR="00943CBE" w:rsidP="00943CBE" w:rsidRDefault="00943CBE" w14:paraId="1C81E5B9" w14:textId="77777777">
      <w:pPr>
        <w:pStyle w:val="CMDOutput"/>
      </w:pPr>
      <w:r>
        <w:t>Cisco 881 Router</w:t>
      </w:r>
    </w:p>
    <w:p w:rsidR="00943CBE" w:rsidP="00943CBE" w:rsidRDefault="00943CBE" w14:paraId="3E569EBB" w14:textId="77777777">
      <w:pPr>
        <w:pStyle w:val="CMDOutput"/>
      </w:pPr>
    </w:p>
    <w:p w:rsidR="00943CBE" w:rsidP="00943CBE" w:rsidRDefault="00943CBE" w14:paraId="1C145270" w14:textId="77777777">
      <w:pPr>
        <w:pStyle w:val="CMDOutput"/>
      </w:pPr>
      <w:r>
        <w:t>Cisco 888 Router</w:t>
      </w:r>
    </w:p>
    <w:p w:rsidR="00943CBE" w:rsidP="00943CBE" w:rsidRDefault="00943CBE" w14:paraId="52AB58BF" w14:textId="77777777">
      <w:pPr>
        <w:pStyle w:val="CMDOutput"/>
      </w:pPr>
    </w:p>
    <w:p w:rsidR="00943CBE" w:rsidP="00943CBE" w:rsidRDefault="00943CBE" w14:paraId="12786ADC" w14:textId="77777777">
      <w:pPr>
        <w:pStyle w:val="CMDOutput"/>
      </w:pPr>
      <w:r>
        <w:t>Cisco 1100 Router</w:t>
      </w:r>
    </w:p>
    <w:p w:rsidR="00943CBE" w:rsidP="00943CBE" w:rsidRDefault="00943CBE" w14:paraId="30A83ABC" w14:textId="77777777">
      <w:pPr>
        <w:pStyle w:val="CMDOutput"/>
      </w:pPr>
    </w:p>
    <w:p w:rsidR="00943CBE" w:rsidP="00943CBE" w:rsidRDefault="00943CBE" w14:paraId="40E21CB5" w14:textId="77777777">
      <w:pPr>
        <w:pStyle w:val="CMDOutput"/>
      </w:pPr>
      <w:r>
        <w:t>Cisco 4321 Router</w:t>
      </w:r>
    </w:p>
    <w:p w:rsidR="00943CBE" w:rsidP="00943CBE" w:rsidRDefault="00943CBE" w14:paraId="3D742080" w14:textId="77777777">
      <w:pPr>
        <w:pStyle w:val="CMDOutput"/>
      </w:pPr>
    </w:p>
    <w:p w:rsidR="00943CBE" w:rsidP="00943CBE" w:rsidRDefault="00943CBE" w14:paraId="2B0F92B0" w14:textId="77777777">
      <w:pPr>
        <w:pStyle w:val="CMDOutput"/>
      </w:pPr>
      <w:r>
        <w:t>Cisco 4331 Router</w:t>
      </w:r>
    </w:p>
    <w:p w:rsidR="00943CBE" w:rsidP="00943CBE" w:rsidRDefault="00943CBE" w14:paraId="0F7B28A8" w14:textId="77777777">
      <w:pPr>
        <w:pStyle w:val="CMDOutput"/>
      </w:pPr>
    </w:p>
    <w:p w:rsidR="00943CBE" w:rsidP="00943CBE" w:rsidRDefault="00943CBE" w14:paraId="02D369C9" w14:textId="77777777">
      <w:pPr>
        <w:pStyle w:val="CMDOutput"/>
      </w:pPr>
      <w:r>
        <w:t>Cisco 4351 Router</w:t>
      </w:r>
    </w:p>
    <w:p w:rsidR="00943CBE" w:rsidP="00943CBE" w:rsidRDefault="00943CBE" w14:paraId="038DF2B4" w14:textId="77777777">
      <w:pPr>
        <w:pStyle w:val="CMDOutput"/>
      </w:pPr>
    </w:p>
    <w:p w:rsidR="00943CBE" w:rsidP="00943CBE" w:rsidRDefault="00943CBE" w14:paraId="77A49D16" w14:textId="77777777">
      <w:pPr>
        <w:pStyle w:val="CMDOutput"/>
      </w:pPr>
      <w:r>
        <w:t>Cisco 2960 Catalyst Switch</w:t>
      </w:r>
    </w:p>
    <w:p w:rsidR="00943CBE" w:rsidP="00943CBE" w:rsidRDefault="00943CBE" w14:paraId="012B4096" w14:textId="77777777">
      <w:pPr>
        <w:pStyle w:val="CMDOutput"/>
      </w:pPr>
    </w:p>
    <w:p w:rsidR="00943CBE" w:rsidP="00943CBE" w:rsidRDefault="00943CBE" w14:paraId="73595889" w14:textId="77777777">
      <w:pPr>
        <w:pStyle w:val="CMDOutput"/>
      </w:pPr>
      <w:r>
        <w:t>Cisco 3850 Catalyst Switch</w:t>
      </w:r>
    </w:p>
    <w:p w:rsidR="00943CBE" w:rsidP="00943CBE" w:rsidRDefault="00943CBE" w14:paraId="45A679C1" w14:textId="77777777">
      <w:pPr>
        <w:pStyle w:val="CMDOutput"/>
      </w:pPr>
    </w:p>
    <w:p w:rsidR="00943CBE" w:rsidP="00943CBE" w:rsidRDefault="00943CBE" w14:paraId="1E99BB67" w14:textId="77777777">
      <w:pPr>
        <w:pStyle w:val="CMDOutput"/>
      </w:pPr>
      <w:r>
        <w:t>Cisco 7700 Nexus Switch</w:t>
      </w:r>
    </w:p>
    <w:p w:rsidR="00943CBE" w:rsidP="00943CBE" w:rsidRDefault="00943CBE" w14:paraId="0AB7338A" w14:textId="77777777">
      <w:pPr>
        <w:pStyle w:val="CMDOutput"/>
      </w:pPr>
    </w:p>
    <w:p w:rsidR="00943CBE" w:rsidP="00943CBE" w:rsidRDefault="00943CBE" w14:paraId="3140F5CC" w14:textId="77777777">
      <w:pPr>
        <w:pStyle w:val="CMDOutput"/>
      </w:pPr>
      <w:r>
        <w:t>Cisco Meraki MS220-8 Cloud Managed Switch</w:t>
      </w:r>
    </w:p>
    <w:p w:rsidR="00943CBE" w:rsidP="00943CBE" w:rsidRDefault="00943CBE" w14:paraId="24226396" w14:textId="77777777">
      <w:pPr>
        <w:pStyle w:val="CMDOutput"/>
      </w:pPr>
    </w:p>
    <w:p w:rsidR="00943CBE" w:rsidP="00943CBE" w:rsidRDefault="00943CBE" w14:paraId="5653281D" w14:textId="77777777">
      <w:pPr>
        <w:pStyle w:val="CMDOutput"/>
      </w:pPr>
      <w:r>
        <w:t>Cisco Meraki MX64W Security Appliance</w:t>
      </w:r>
    </w:p>
    <w:p w:rsidR="00943CBE" w:rsidP="00943CBE" w:rsidRDefault="00943CBE" w14:paraId="4F36CA55" w14:textId="77777777">
      <w:pPr>
        <w:pStyle w:val="CMDOutput"/>
      </w:pPr>
    </w:p>
    <w:p w:rsidR="00943CBE" w:rsidP="00943CBE" w:rsidRDefault="00943CBE" w14:paraId="03FD0B01" w14:textId="77777777">
      <w:pPr>
        <w:pStyle w:val="CMDOutput"/>
      </w:pPr>
      <w:r>
        <w:t>Cisco Meraki MX84 Security Appliance</w:t>
      </w:r>
    </w:p>
    <w:p w:rsidR="00943CBE" w:rsidP="00943CBE" w:rsidRDefault="00943CBE" w14:paraId="1D9BDCF6" w14:textId="77777777">
      <w:pPr>
        <w:pStyle w:val="CMDOutput"/>
      </w:pPr>
    </w:p>
    <w:p w:rsidR="00943CBE" w:rsidP="00943CBE" w:rsidRDefault="00943CBE" w14:paraId="7F789AA9" w14:textId="77777777">
      <w:pPr>
        <w:pStyle w:val="CMDOutput"/>
      </w:pPr>
      <w:r>
        <w:t>Cisco Meraki MC74 VoIP Phone</w:t>
      </w:r>
    </w:p>
    <w:p w:rsidR="00943CBE" w:rsidP="00943CBE" w:rsidRDefault="00943CBE" w14:paraId="50D248AB" w14:textId="77777777">
      <w:pPr>
        <w:pStyle w:val="CMDOutput"/>
      </w:pPr>
    </w:p>
    <w:p w:rsidR="00943CBE" w:rsidP="00943CBE" w:rsidRDefault="00943CBE" w14:paraId="2E3AAAF4" w14:textId="77777777">
      <w:pPr>
        <w:pStyle w:val="CMDOutput"/>
      </w:pPr>
      <w:r>
        <w:t>Cisco 3860 Catalyst Switch</w:t>
      </w:r>
    </w:p>
    <w:p w:rsidRPr="005C6991" w:rsidR="005C6991" w:rsidP="00943CBE" w:rsidRDefault="00D209AF" w14:paraId="0B720601" w14:textId="47052475">
      <w:pPr>
        <w:pStyle w:val="CMD"/>
      </w:pPr>
      <w:proofErr w:type="spellStart"/>
      <w:r>
        <w:t>devasc@</w:t>
      </w:r>
      <w:proofErr w:type="gramStart"/>
      <w:r>
        <w:t>labvm</w:t>
      </w:r>
      <w:proofErr w:type="spellEnd"/>
      <w:r>
        <w:t>:~</w:t>
      </w:r>
      <w:proofErr w:type="gramEnd"/>
      <w:r>
        <w:t>/labs/</w:t>
      </w:r>
      <w:proofErr w:type="spellStart"/>
      <w:r>
        <w:t>devnet-</w:t>
      </w:r>
      <w:r w:rsidR="008F1FA3">
        <w:t>src</w:t>
      </w:r>
      <w:proofErr w:type="spellEnd"/>
      <w:r w:rsidR="008F1FA3">
        <w:t>/</w:t>
      </w:r>
      <w:r w:rsidR="00943CBE">
        <w:t>python$</w:t>
      </w:r>
    </w:p>
    <w:p w:rsidR="00943CBE" w:rsidP="00943CBE" w:rsidRDefault="00943CBE" w14:paraId="1D622DBD" w14:textId="48FC844D">
      <w:pPr>
        <w:pStyle w:val="3"/>
      </w:pPr>
      <w:r>
        <w:t>Remove the blank lines from the output.</w:t>
      </w:r>
    </w:p>
    <w:p w:rsidR="00943CBE" w:rsidP="00943CBE" w:rsidRDefault="00943CBE" w14:paraId="24402247" w14:textId="77777777">
      <w:pPr>
        <w:pStyle w:val="BodyTextL25"/>
      </w:pPr>
      <w:r>
        <w:t xml:space="preserve">You may have noticed that Python added a blank line after each entry. We can remove this blank line using the </w:t>
      </w:r>
      <w:proofErr w:type="gramStart"/>
      <w:r w:rsidRPr="00943CBE">
        <w:rPr>
          <w:b/>
          <w:bCs/>
        </w:rPr>
        <w:t>strip(</w:t>
      </w:r>
      <w:proofErr w:type="gramEnd"/>
      <w:r w:rsidRPr="00943CBE">
        <w:rPr>
          <w:b/>
          <w:bCs/>
        </w:rPr>
        <w:t>)</w:t>
      </w:r>
      <w:r>
        <w:t xml:space="preserve"> method. </w:t>
      </w:r>
    </w:p>
    <w:p w:rsidR="00943CBE" w:rsidP="00943CBE" w:rsidRDefault="00943CBE" w14:paraId="2912FC59" w14:textId="68C5A5F2">
      <w:pPr>
        <w:pStyle w:val="SubStepAlpha"/>
      </w:pPr>
      <w:r>
        <w:t xml:space="preserve">Edit your </w:t>
      </w:r>
      <w:r w:rsidRPr="00943CBE">
        <w:rPr>
          <w:b/>
          <w:bCs/>
        </w:rPr>
        <w:t>file-access.py</w:t>
      </w:r>
      <w:r>
        <w:t xml:space="preserve"> program to include the </w:t>
      </w:r>
      <w:proofErr w:type="gramStart"/>
      <w:r w:rsidRPr="00943CBE">
        <w:rPr>
          <w:b/>
          <w:bCs/>
        </w:rPr>
        <w:t>strip(</w:t>
      </w:r>
      <w:proofErr w:type="gramEnd"/>
      <w:r w:rsidRPr="00943CBE">
        <w:rPr>
          <w:b/>
          <w:bCs/>
        </w:rPr>
        <w:t>)</w:t>
      </w:r>
      <w:r>
        <w:t xml:space="preserve"> method.</w:t>
      </w:r>
    </w:p>
    <w:p w:rsidR="00943CBE" w:rsidP="00943CBE" w:rsidRDefault="00943CBE" w14:paraId="03BB1D75" w14:textId="77777777">
      <w:pPr>
        <w:pStyle w:val="CMD"/>
      </w:pPr>
      <w:r>
        <w:t>file=open("</w:t>
      </w:r>
      <w:proofErr w:type="spellStart"/>
      <w:r>
        <w:t>devices.txt","r</w:t>
      </w:r>
      <w:proofErr w:type="spellEnd"/>
      <w:r>
        <w:t>")</w:t>
      </w:r>
    </w:p>
    <w:p w:rsidR="00943CBE" w:rsidP="00943CBE" w:rsidRDefault="00943CBE" w14:paraId="3C65D23E" w14:textId="77777777">
      <w:pPr>
        <w:pStyle w:val="CMD"/>
      </w:pPr>
      <w:r>
        <w:t>for item in file:</w:t>
      </w:r>
    </w:p>
    <w:p w:rsidR="00943CBE" w:rsidP="00943CBE" w:rsidRDefault="00943CBE" w14:paraId="293F6BF7" w14:textId="77777777">
      <w:pPr>
        <w:pStyle w:val="CMD"/>
      </w:pPr>
      <w:r>
        <w:t xml:space="preserve">   </w:t>
      </w:r>
      <w:r w:rsidRPr="00943CBE">
        <w:rPr>
          <w:highlight w:val="yellow"/>
        </w:rPr>
        <w:t>item=</w:t>
      </w:r>
      <w:proofErr w:type="spellStart"/>
      <w:proofErr w:type="gramStart"/>
      <w:r w:rsidRPr="00943CBE">
        <w:rPr>
          <w:highlight w:val="yellow"/>
        </w:rPr>
        <w:t>item.strip</w:t>
      </w:r>
      <w:proofErr w:type="spellEnd"/>
      <w:proofErr w:type="gramEnd"/>
      <w:r w:rsidRPr="00943CBE">
        <w:rPr>
          <w:highlight w:val="yellow"/>
        </w:rPr>
        <w:t>()</w:t>
      </w:r>
    </w:p>
    <w:p w:rsidR="00943CBE" w:rsidP="00943CBE" w:rsidRDefault="00943CBE" w14:paraId="011DBB99" w14:textId="77777777">
      <w:pPr>
        <w:pStyle w:val="CMD"/>
      </w:pPr>
      <w:r>
        <w:t xml:space="preserve">   print(item)</w:t>
      </w:r>
    </w:p>
    <w:p w:rsidR="00943CBE" w:rsidP="00943CBE" w:rsidRDefault="00943CBE" w14:paraId="6CB2A064" w14:textId="77777777">
      <w:pPr>
        <w:pStyle w:val="CMD"/>
      </w:pPr>
      <w:proofErr w:type="spellStart"/>
      <w:proofErr w:type="gramStart"/>
      <w:r>
        <w:t>file.close</w:t>
      </w:r>
      <w:proofErr w:type="spellEnd"/>
      <w:proofErr w:type="gramEnd"/>
      <w:r>
        <w:t>()</w:t>
      </w:r>
    </w:p>
    <w:p w:rsidR="00943CBE" w:rsidP="00943CBE" w:rsidRDefault="00943CBE" w14:paraId="3089F35B" w14:textId="0EF0FC5B">
      <w:pPr>
        <w:pStyle w:val="SubStepAlpha"/>
      </w:pPr>
      <w:r>
        <w:t xml:space="preserve">Save and run your program. You should get output </w:t>
      </w:r>
      <w:proofErr w:type="gramStart"/>
      <w:r>
        <w:t>similar to</w:t>
      </w:r>
      <w:proofErr w:type="gramEnd"/>
      <w:r>
        <w:t xml:space="preserve"> the following.</w:t>
      </w:r>
    </w:p>
    <w:p w:rsidRPr="00943CBE" w:rsidR="00943CBE" w:rsidP="00943CBE" w:rsidRDefault="00D209AF" w14:paraId="2AC36721" w14:textId="64E7C1A3">
      <w:pPr>
        <w:pStyle w:val="CMD"/>
      </w:pPr>
      <w:proofErr w:type="spellStart"/>
      <w:r>
        <w:t>devasc@</w:t>
      </w:r>
      <w:proofErr w:type="gramStart"/>
      <w:r>
        <w:t>labvm</w:t>
      </w:r>
      <w:proofErr w:type="spellEnd"/>
      <w:r>
        <w:t>:~</w:t>
      </w:r>
      <w:proofErr w:type="gramEnd"/>
      <w:r>
        <w:t>/labs/</w:t>
      </w:r>
      <w:proofErr w:type="spellStart"/>
      <w:r>
        <w:t>devnet-</w:t>
      </w:r>
      <w:r w:rsidR="008F1FA3">
        <w:t>src</w:t>
      </w:r>
      <w:proofErr w:type="spellEnd"/>
      <w:r w:rsidR="008F1FA3">
        <w:t>/</w:t>
      </w:r>
      <w:r w:rsidRPr="00943CBE" w:rsidR="00943CBE">
        <w:t xml:space="preserve">python$ </w:t>
      </w:r>
      <w:r w:rsidRPr="00943CBE" w:rsidR="00943CBE">
        <w:rPr>
          <w:b/>
          <w:bCs/>
        </w:rPr>
        <w:t>python3 file-access.py</w:t>
      </w:r>
      <w:r w:rsidRPr="00943CBE" w:rsidR="00943CBE">
        <w:t xml:space="preserve"> </w:t>
      </w:r>
    </w:p>
    <w:p w:rsidRPr="00943CBE" w:rsidR="00943CBE" w:rsidP="00943CBE" w:rsidRDefault="00943CBE" w14:paraId="255829F1" w14:textId="77777777">
      <w:pPr>
        <w:pStyle w:val="CMDOutput"/>
      </w:pPr>
      <w:r w:rsidRPr="00943CBE">
        <w:t>Cisco 819 Router</w:t>
      </w:r>
    </w:p>
    <w:p w:rsidRPr="00943CBE" w:rsidR="00943CBE" w:rsidP="00943CBE" w:rsidRDefault="00943CBE" w14:paraId="424DCAEF" w14:textId="77777777">
      <w:pPr>
        <w:pStyle w:val="CMDOutput"/>
      </w:pPr>
      <w:r w:rsidRPr="00943CBE">
        <w:t>Cisco 881 Router</w:t>
      </w:r>
    </w:p>
    <w:p w:rsidRPr="00943CBE" w:rsidR="00943CBE" w:rsidP="00943CBE" w:rsidRDefault="00943CBE" w14:paraId="3D6EF822" w14:textId="77777777">
      <w:pPr>
        <w:pStyle w:val="CMDOutput"/>
      </w:pPr>
      <w:r w:rsidRPr="00943CBE">
        <w:t>Cisco 888 Router</w:t>
      </w:r>
    </w:p>
    <w:p w:rsidRPr="00943CBE" w:rsidR="00943CBE" w:rsidP="00943CBE" w:rsidRDefault="00943CBE" w14:paraId="65320ADD" w14:textId="77777777">
      <w:pPr>
        <w:pStyle w:val="CMDOutput"/>
      </w:pPr>
      <w:r w:rsidRPr="00943CBE">
        <w:t>Cisco 1100 Router</w:t>
      </w:r>
    </w:p>
    <w:p w:rsidRPr="00943CBE" w:rsidR="00943CBE" w:rsidP="00943CBE" w:rsidRDefault="00943CBE" w14:paraId="4BD7AA4F" w14:textId="77777777">
      <w:pPr>
        <w:pStyle w:val="CMDOutput"/>
      </w:pPr>
      <w:r w:rsidRPr="00943CBE">
        <w:t>Cisco 4321 Router</w:t>
      </w:r>
    </w:p>
    <w:p w:rsidRPr="00943CBE" w:rsidR="00943CBE" w:rsidP="00943CBE" w:rsidRDefault="00943CBE" w14:paraId="2BAD735D" w14:textId="77777777">
      <w:pPr>
        <w:pStyle w:val="CMDOutput"/>
      </w:pPr>
      <w:r w:rsidRPr="00943CBE">
        <w:t>Cisco 4331 Router</w:t>
      </w:r>
    </w:p>
    <w:p w:rsidRPr="00943CBE" w:rsidR="00943CBE" w:rsidP="00943CBE" w:rsidRDefault="00943CBE" w14:paraId="382F8862" w14:textId="77777777">
      <w:pPr>
        <w:pStyle w:val="CMDOutput"/>
      </w:pPr>
      <w:r w:rsidRPr="00943CBE">
        <w:t>Cisco 4351 Router</w:t>
      </w:r>
    </w:p>
    <w:p w:rsidRPr="00943CBE" w:rsidR="00943CBE" w:rsidP="00943CBE" w:rsidRDefault="00943CBE" w14:paraId="128FEA07" w14:textId="77777777">
      <w:pPr>
        <w:pStyle w:val="CMDOutput"/>
      </w:pPr>
      <w:r w:rsidRPr="00943CBE">
        <w:t>Cisco 2960 Catalyst Switch</w:t>
      </w:r>
    </w:p>
    <w:p w:rsidRPr="00943CBE" w:rsidR="00943CBE" w:rsidP="00943CBE" w:rsidRDefault="00943CBE" w14:paraId="3611BA87" w14:textId="77777777">
      <w:pPr>
        <w:pStyle w:val="CMDOutput"/>
      </w:pPr>
      <w:r w:rsidRPr="00943CBE">
        <w:t>Cisco 3850 Catalyst Switch</w:t>
      </w:r>
    </w:p>
    <w:p w:rsidRPr="00943CBE" w:rsidR="00943CBE" w:rsidP="00943CBE" w:rsidRDefault="00943CBE" w14:paraId="612D986B" w14:textId="77777777">
      <w:pPr>
        <w:pStyle w:val="CMDOutput"/>
      </w:pPr>
      <w:r w:rsidRPr="00943CBE">
        <w:t>Cisco 7700 Nexus Switch</w:t>
      </w:r>
    </w:p>
    <w:p w:rsidRPr="00943CBE" w:rsidR="00943CBE" w:rsidP="00943CBE" w:rsidRDefault="00943CBE" w14:paraId="2D3D36BC" w14:textId="77777777">
      <w:pPr>
        <w:pStyle w:val="CMDOutput"/>
      </w:pPr>
      <w:r w:rsidRPr="00943CBE">
        <w:t>Cisco Meraki MS220-8 Cloud Managed Switch</w:t>
      </w:r>
    </w:p>
    <w:p w:rsidRPr="00943CBE" w:rsidR="00943CBE" w:rsidP="00943CBE" w:rsidRDefault="00943CBE" w14:paraId="2069996C" w14:textId="77777777">
      <w:pPr>
        <w:pStyle w:val="CMDOutput"/>
      </w:pPr>
      <w:r w:rsidRPr="00943CBE">
        <w:t>Cisco Meraki MX64W Security Appliance</w:t>
      </w:r>
    </w:p>
    <w:p w:rsidRPr="00943CBE" w:rsidR="00943CBE" w:rsidP="00943CBE" w:rsidRDefault="00943CBE" w14:paraId="0E2F96E2" w14:textId="77777777">
      <w:pPr>
        <w:pStyle w:val="CMDOutput"/>
      </w:pPr>
      <w:r w:rsidRPr="00943CBE">
        <w:t>Cisco Meraki MX84 Security Appliance</w:t>
      </w:r>
    </w:p>
    <w:p w:rsidRPr="00943CBE" w:rsidR="00943CBE" w:rsidP="00943CBE" w:rsidRDefault="00943CBE" w14:paraId="52BC1CFD" w14:textId="77777777">
      <w:pPr>
        <w:pStyle w:val="CMDOutput"/>
      </w:pPr>
      <w:r w:rsidRPr="00943CBE">
        <w:t>Cisco Meraki MC74 VoIP Phone</w:t>
      </w:r>
    </w:p>
    <w:p w:rsidRPr="00943CBE" w:rsidR="00943CBE" w:rsidP="00943CBE" w:rsidRDefault="00943CBE" w14:paraId="15B0FB4B" w14:textId="77777777">
      <w:pPr>
        <w:pStyle w:val="CMDOutput"/>
      </w:pPr>
      <w:r w:rsidRPr="00943CBE">
        <w:t>Cisco 3860 Catalyst Switch</w:t>
      </w:r>
    </w:p>
    <w:p w:rsidRPr="00943CBE" w:rsidR="00943CBE" w:rsidP="00943CBE" w:rsidRDefault="00D209AF" w14:paraId="7CA58FB8" w14:textId="52F8FA5C">
      <w:pPr>
        <w:pStyle w:val="CMD"/>
      </w:pPr>
      <w:proofErr w:type="spellStart"/>
      <w:r>
        <w:t>devasc@</w:t>
      </w:r>
      <w:proofErr w:type="gramStart"/>
      <w:r>
        <w:t>labvm</w:t>
      </w:r>
      <w:proofErr w:type="spellEnd"/>
      <w:r>
        <w:t>:~</w:t>
      </w:r>
      <w:proofErr w:type="gramEnd"/>
      <w:r>
        <w:t>/labs/</w:t>
      </w:r>
      <w:proofErr w:type="spellStart"/>
      <w:r>
        <w:t>devnet-</w:t>
      </w:r>
      <w:r w:rsidR="008F1FA3">
        <w:t>src</w:t>
      </w:r>
      <w:proofErr w:type="spellEnd"/>
      <w:r w:rsidR="008F1FA3">
        <w:t>/</w:t>
      </w:r>
      <w:r w:rsidRPr="00943CBE" w:rsidR="00943CBE">
        <w:t>python$</w:t>
      </w:r>
    </w:p>
    <w:p w:rsidR="00943CBE" w:rsidP="000A1C47" w:rsidRDefault="000A1C47" w14:paraId="34141762" w14:textId="1D84C7EF">
      <w:pPr>
        <w:pStyle w:val="3"/>
      </w:pPr>
      <w:r>
        <w:t>Copy the content of a file into a list variable.</w:t>
      </w:r>
    </w:p>
    <w:p w:rsidR="000A1C47" w:rsidP="000A1C47" w:rsidRDefault="000A1C47" w14:paraId="2E527BF1" w14:textId="26150C14">
      <w:pPr>
        <w:pStyle w:val="BodyTextL25"/>
      </w:pPr>
      <w:r>
        <w:t xml:space="preserve">Most of the time when programmers access an external resource such as a database or file, they are wanting to copy that content into a local variable that can then be referenced and manipulated without impacting the original resource. </w:t>
      </w:r>
    </w:p>
    <w:p w:rsidR="000A1C47" w:rsidP="000A1C47" w:rsidRDefault="000A1C47" w14:paraId="4563E711" w14:textId="107D321C">
      <w:pPr>
        <w:pStyle w:val="BodyTextL25"/>
      </w:pPr>
      <w:r>
        <w:t xml:space="preserve">The </w:t>
      </w:r>
      <w:r w:rsidRPr="000A1C47">
        <w:rPr>
          <w:b/>
          <w:bCs/>
        </w:rPr>
        <w:t>devices.txt</w:t>
      </w:r>
      <w:r>
        <w:t xml:space="preserve"> file is a list of Cisco devices that can easily be copied into a Python list using the following steps:</w:t>
      </w:r>
    </w:p>
    <w:p w:rsidR="000A1C47" w:rsidP="000A1C47" w:rsidRDefault="000A1C47" w14:paraId="24A447CD" w14:textId="2DF823A8">
      <w:pPr>
        <w:pStyle w:val="Bulletlevel2"/>
      </w:pPr>
      <w:r>
        <w:t>Create an empty list.</w:t>
      </w:r>
    </w:p>
    <w:p w:rsidR="000A1C47" w:rsidP="000A1C47" w:rsidRDefault="000A1C47" w14:paraId="4D634808" w14:textId="09F72BB1">
      <w:pPr>
        <w:pStyle w:val="Bulletlevel2"/>
      </w:pPr>
      <w:r>
        <w:t xml:space="preserve">Use the </w:t>
      </w:r>
      <w:r w:rsidRPr="000A1C47">
        <w:rPr>
          <w:b/>
          <w:bCs/>
        </w:rPr>
        <w:t>append</w:t>
      </w:r>
      <w:r>
        <w:t xml:space="preserve"> parameter to copy</w:t>
      </w:r>
      <w:r w:rsidR="006464CA">
        <w:t xml:space="preserve"> the</w:t>
      </w:r>
      <w:r>
        <w:t xml:space="preserve"> file content to the new list.</w:t>
      </w:r>
    </w:p>
    <w:p w:rsidR="000A1C47" w:rsidP="000A1C47" w:rsidRDefault="000A1C47" w14:paraId="2B50C8A2" w14:textId="0BD153E2">
      <w:pPr>
        <w:pStyle w:val="Bulletlevel2"/>
      </w:pPr>
      <w:r>
        <w:t>Print the list.</w:t>
      </w:r>
    </w:p>
    <w:p w:rsidR="000A1C47" w:rsidP="000A1C47" w:rsidRDefault="000A1C47" w14:paraId="4D4F67BD" w14:textId="3516DB16">
      <w:pPr>
        <w:pStyle w:val="SubStepAlpha"/>
      </w:pPr>
      <w:r>
        <w:t>Modify your file-access.py as shown in the following</w:t>
      </w:r>
    </w:p>
    <w:p w:rsidR="000A1C47" w:rsidP="000A1C47" w:rsidRDefault="000A1C47" w14:paraId="292F4966" w14:textId="77777777">
      <w:pPr>
        <w:pStyle w:val="CMD"/>
      </w:pPr>
      <w:r w:rsidRPr="000A1C47">
        <w:rPr>
          <w:highlight w:val="yellow"/>
        </w:rPr>
        <w:t>devices</w:t>
      </w:r>
      <w:proofErr w:type="gramStart"/>
      <w:r w:rsidRPr="000A1C47">
        <w:rPr>
          <w:highlight w:val="yellow"/>
        </w:rPr>
        <w:t>=[</w:t>
      </w:r>
      <w:proofErr w:type="gramEnd"/>
      <w:r w:rsidRPr="000A1C47">
        <w:rPr>
          <w:highlight w:val="yellow"/>
        </w:rPr>
        <w:t>]</w:t>
      </w:r>
    </w:p>
    <w:p w:rsidR="000A1C47" w:rsidP="000A1C47" w:rsidRDefault="000A1C47" w14:paraId="161F862E" w14:textId="77777777">
      <w:pPr>
        <w:pStyle w:val="CMD"/>
      </w:pPr>
      <w:r>
        <w:t>file=open("</w:t>
      </w:r>
      <w:proofErr w:type="spellStart"/>
      <w:r>
        <w:t>devices.txt","r</w:t>
      </w:r>
      <w:proofErr w:type="spellEnd"/>
      <w:r>
        <w:t>")</w:t>
      </w:r>
    </w:p>
    <w:p w:rsidR="000A1C47" w:rsidP="000A1C47" w:rsidRDefault="000A1C47" w14:paraId="526B480F" w14:textId="77777777">
      <w:pPr>
        <w:pStyle w:val="CMD"/>
      </w:pPr>
      <w:r>
        <w:t>for item in file:</w:t>
      </w:r>
    </w:p>
    <w:p w:rsidR="000A1C47" w:rsidP="000A1C47" w:rsidRDefault="000A1C47" w14:paraId="78B84DE0" w14:textId="77777777">
      <w:pPr>
        <w:pStyle w:val="CMD"/>
      </w:pPr>
      <w:r>
        <w:t xml:space="preserve">   item=</w:t>
      </w:r>
      <w:proofErr w:type="spellStart"/>
      <w:proofErr w:type="gramStart"/>
      <w:r>
        <w:t>item.strip</w:t>
      </w:r>
      <w:proofErr w:type="spellEnd"/>
      <w:proofErr w:type="gramEnd"/>
      <w:r>
        <w:t>()</w:t>
      </w:r>
    </w:p>
    <w:p w:rsidR="000A1C47" w:rsidP="000A1C47" w:rsidRDefault="000A1C47" w14:paraId="51906FD4" w14:textId="77777777">
      <w:pPr>
        <w:pStyle w:val="CMD"/>
      </w:pPr>
      <w:r>
        <w:t xml:space="preserve">   </w:t>
      </w:r>
      <w:proofErr w:type="spellStart"/>
      <w:proofErr w:type="gramStart"/>
      <w:r w:rsidRPr="000A1C47">
        <w:rPr>
          <w:highlight w:val="yellow"/>
        </w:rPr>
        <w:t>devices.append</w:t>
      </w:r>
      <w:proofErr w:type="spellEnd"/>
      <w:proofErr w:type="gramEnd"/>
      <w:r w:rsidRPr="000A1C47">
        <w:rPr>
          <w:highlight w:val="yellow"/>
        </w:rPr>
        <w:t>(item)</w:t>
      </w:r>
    </w:p>
    <w:p w:rsidR="000A1C47" w:rsidP="000A1C47" w:rsidRDefault="000A1C47" w14:paraId="2D1EEFC2" w14:textId="77777777">
      <w:pPr>
        <w:pStyle w:val="CMD"/>
      </w:pPr>
      <w:proofErr w:type="spellStart"/>
      <w:proofErr w:type="gramStart"/>
      <w:r>
        <w:t>file.close</w:t>
      </w:r>
      <w:proofErr w:type="spellEnd"/>
      <w:proofErr w:type="gramEnd"/>
      <w:r>
        <w:t>()</w:t>
      </w:r>
    </w:p>
    <w:p w:rsidR="000A1C47" w:rsidP="000A1C47" w:rsidRDefault="000A1C47" w14:paraId="16E0B3DB" w14:textId="77777777">
      <w:pPr>
        <w:pStyle w:val="CMD"/>
      </w:pPr>
      <w:r w:rsidRPr="000A1C47">
        <w:rPr>
          <w:highlight w:val="yellow"/>
        </w:rPr>
        <w:t>print(devices)</w:t>
      </w:r>
    </w:p>
    <w:p w:rsidR="000A1C47" w:rsidP="000A1C47" w:rsidRDefault="000A1C47" w14:paraId="19357D02" w14:textId="77777777">
      <w:pPr>
        <w:pStyle w:val="SubStepAlpha"/>
      </w:pPr>
      <w:r>
        <w:t xml:space="preserve">Save and run your program. You should get output </w:t>
      </w:r>
      <w:proofErr w:type="gramStart"/>
      <w:r>
        <w:t>similar to</w:t>
      </w:r>
      <w:proofErr w:type="gramEnd"/>
      <w:r>
        <w:t xml:space="preserve"> the following.</w:t>
      </w:r>
    </w:p>
    <w:p w:rsidR="000A1C47" w:rsidP="000A1C47" w:rsidRDefault="00D209AF" w14:paraId="3D857D76" w14:textId="65F2C6C4">
      <w:pPr>
        <w:pStyle w:val="CMD"/>
      </w:pPr>
      <w:proofErr w:type="spellStart"/>
      <w:r>
        <w:t>devasc@</w:t>
      </w:r>
      <w:proofErr w:type="gramStart"/>
      <w:r>
        <w:t>labvm</w:t>
      </w:r>
      <w:proofErr w:type="spellEnd"/>
      <w:r>
        <w:t>:~</w:t>
      </w:r>
      <w:proofErr w:type="gramEnd"/>
      <w:r>
        <w:t>/labs/</w:t>
      </w:r>
      <w:proofErr w:type="spellStart"/>
      <w:r>
        <w:t>devnet-</w:t>
      </w:r>
      <w:r w:rsidR="008F1FA3">
        <w:t>src</w:t>
      </w:r>
      <w:proofErr w:type="spellEnd"/>
      <w:r w:rsidR="008F1FA3">
        <w:t>/</w:t>
      </w:r>
      <w:r w:rsidR="000A1C47">
        <w:t xml:space="preserve">python$ </w:t>
      </w:r>
      <w:r w:rsidRPr="000A1C47" w:rsidR="000A1C47">
        <w:rPr>
          <w:b/>
          <w:bCs/>
        </w:rPr>
        <w:t>python3 file-access.py</w:t>
      </w:r>
      <w:r w:rsidR="000A1C47">
        <w:t xml:space="preserve"> </w:t>
      </w:r>
    </w:p>
    <w:p w:rsidR="000A1C47" w:rsidP="000A1C47" w:rsidRDefault="000A1C47" w14:paraId="452ADEAD" w14:textId="77777777">
      <w:pPr>
        <w:pStyle w:val="CMDOutput"/>
      </w:pPr>
      <w:r>
        <w:t>['Cisco 819 Router', 'Cisco 881 Router', 'Cisco 888 Router', 'Cisco 1100 Router', 'Cisco 4321 Router', 'Cisco 4331 Router', 'Cisco 4351 Router', 'Cisco 2960 Catalyst Switch', 'Cisco 3850 Catalyst Switch', 'Cisco 7700 Nexus Switch', 'Cisco Meraki MS220-8 Cloud Managed Switch', 'Cisco Meraki MX64W Security Appliance', 'Cisco Meraki MX84 Security Appliance', 'Cisco Meraki MC74 VoIP Phone', 'Cisco 3860 Catalyst Switch']</w:t>
      </w:r>
    </w:p>
    <w:p w:rsidR="000A1C47" w:rsidP="000A1C47" w:rsidRDefault="00D209AF" w14:paraId="612F5128" w14:textId="4297C0C9">
      <w:pPr>
        <w:pStyle w:val="CMD"/>
      </w:pPr>
      <w:proofErr w:type="spellStart"/>
      <w:r>
        <w:t>devasc@</w:t>
      </w:r>
      <w:proofErr w:type="gramStart"/>
      <w:r>
        <w:t>labvm</w:t>
      </w:r>
      <w:proofErr w:type="spellEnd"/>
      <w:r>
        <w:t>:~</w:t>
      </w:r>
      <w:proofErr w:type="gramEnd"/>
      <w:r>
        <w:t>/labs/</w:t>
      </w:r>
      <w:proofErr w:type="spellStart"/>
      <w:r>
        <w:t>devnet-</w:t>
      </w:r>
      <w:r w:rsidR="008F1FA3">
        <w:t>src</w:t>
      </w:r>
      <w:proofErr w:type="spellEnd"/>
      <w:r w:rsidR="008F1FA3">
        <w:t>/</w:t>
      </w:r>
      <w:r w:rsidR="000A1C47">
        <w:t>python$</w:t>
      </w:r>
    </w:p>
    <w:p w:rsidR="000A1C47" w:rsidP="00FE3F5B" w:rsidRDefault="00FE3F5B" w14:paraId="6AB880A6" w14:textId="765303D6">
      <w:pPr>
        <w:pStyle w:val="3"/>
      </w:pPr>
      <w:r>
        <w:t>Challenge: Create a script to allow the user to add devices.</w:t>
      </w:r>
    </w:p>
    <w:p w:rsidR="00FE3F5B" w:rsidP="00FE3F5B" w:rsidRDefault="00FE3F5B" w14:paraId="449DBC01" w14:textId="33C15935">
      <w:pPr>
        <w:pStyle w:val="BodyTextL25"/>
      </w:pPr>
      <w:r>
        <w:t xml:space="preserve">What if you want to add more devices to the </w:t>
      </w:r>
      <w:r w:rsidRPr="00FE3F5B">
        <w:rPr>
          <w:b/>
          <w:bCs/>
        </w:rPr>
        <w:t>devices.txt</w:t>
      </w:r>
      <w:r>
        <w:t xml:space="preserve"> file? You can create a program to open the file in append mode and then ask the user to provide the name of the new devices. Complete the following steps to create a script:</w:t>
      </w:r>
    </w:p>
    <w:p w:rsidR="00FE3F5B" w:rsidP="00FE3F5B" w:rsidRDefault="00FE3F5B" w14:paraId="72423C04" w14:textId="1268B43C">
      <w:pPr>
        <w:pStyle w:val="SubStepNum"/>
      </w:pPr>
      <w:r>
        <w:t xml:space="preserve">Open a new file and save it as </w:t>
      </w:r>
      <w:r w:rsidRPr="00FE3F5B">
        <w:rPr>
          <w:b/>
          <w:bCs/>
        </w:rPr>
        <w:t>file-access-input.py</w:t>
      </w:r>
      <w:r>
        <w:t>.</w:t>
      </w:r>
    </w:p>
    <w:p w:rsidR="00FE3F5B" w:rsidP="00FE3F5B" w:rsidRDefault="00FE3F5B" w14:paraId="7205547E" w14:textId="55D711D3">
      <w:pPr>
        <w:pStyle w:val="SubStepNum"/>
      </w:pPr>
      <w:r>
        <w:t xml:space="preserve">For the </w:t>
      </w:r>
      <w:proofErr w:type="gramStart"/>
      <w:r w:rsidRPr="00FE3F5B">
        <w:rPr>
          <w:b/>
          <w:bCs/>
        </w:rPr>
        <w:t>open(</w:t>
      </w:r>
      <w:proofErr w:type="gramEnd"/>
      <w:r w:rsidRPr="00FE3F5B">
        <w:rPr>
          <w:b/>
          <w:bCs/>
        </w:rPr>
        <w:t>)</w:t>
      </w:r>
      <w:r>
        <w:t xml:space="preserve"> function use the mode </w:t>
      </w:r>
      <w:r w:rsidRPr="00FE3F5B">
        <w:rPr>
          <w:b/>
          <w:bCs/>
        </w:rPr>
        <w:t>a</w:t>
      </w:r>
      <w:r>
        <w:t xml:space="preserve">, which will allow you to append an item to the </w:t>
      </w:r>
      <w:r w:rsidRPr="00FE3F5B">
        <w:rPr>
          <w:b/>
          <w:bCs/>
        </w:rPr>
        <w:t>devices.txt</w:t>
      </w:r>
      <w:r>
        <w:t xml:space="preserve"> file.</w:t>
      </w:r>
    </w:p>
    <w:p w:rsidR="00FE3F5B" w:rsidP="00FE3F5B" w:rsidRDefault="00FE3F5B" w14:paraId="51876D78" w14:textId="0F0BC93E">
      <w:pPr>
        <w:pStyle w:val="SubStepNum"/>
      </w:pPr>
      <w:r>
        <w:t xml:space="preserve">Inside a </w:t>
      </w:r>
      <w:r w:rsidRPr="00FE3F5B">
        <w:rPr>
          <w:b/>
          <w:bCs/>
        </w:rPr>
        <w:t>while True:</w:t>
      </w:r>
      <w:r>
        <w:t xml:space="preserve"> loop, embed an </w:t>
      </w:r>
      <w:proofErr w:type="gramStart"/>
      <w:r w:rsidRPr="00FE3F5B">
        <w:rPr>
          <w:b/>
          <w:bCs/>
        </w:rPr>
        <w:t>input(</w:t>
      </w:r>
      <w:proofErr w:type="gramEnd"/>
      <w:r w:rsidRPr="00FE3F5B">
        <w:rPr>
          <w:b/>
          <w:bCs/>
        </w:rPr>
        <w:t>)</w:t>
      </w:r>
      <w:r>
        <w:t xml:space="preserve"> function command that asks the user for the new device.</w:t>
      </w:r>
    </w:p>
    <w:p w:rsidR="00FE3F5B" w:rsidP="00FE3F5B" w:rsidRDefault="00FE3F5B" w14:paraId="537F6CA2" w14:textId="52340552">
      <w:pPr>
        <w:pStyle w:val="SubStepNum"/>
      </w:pPr>
      <w:r>
        <w:t xml:space="preserve">Set the value of the user's input to a variable named </w:t>
      </w:r>
      <w:proofErr w:type="spellStart"/>
      <w:r w:rsidRPr="00FE3F5B">
        <w:rPr>
          <w:b/>
          <w:bCs/>
        </w:rPr>
        <w:t>newItem</w:t>
      </w:r>
      <w:proofErr w:type="spellEnd"/>
      <w:r>
        <w:t>.</w:t>
      </w:r>
    </w:p>
    <w:p w:rsidR="00FE3F5B" w:rsidP="00FE3F5B" w:rsidRDefault="00FE3F5B" w14:paraId="5A776D19" w14:textId="30BD04AA">
      <w:pPr>
        <w:pStyle w:val="SubStepNum"/>
      </w:pPr>
      <w:r>
        <w:t xml:space="preserve">Use an </w:t>
      </w:r>
      <w:r w:rsidRPr="00FE3F5B">
        <w:rPr>
          <w:b/>
          <w:bCs/>
        </w:rPr>
        <w:t>if</w:t>
      </w:r>
      <w:r>
        <w:t xml:space="preserve"> statement that breaks the loop if the user types </w:t>
      </w:r>
      <w:r w:rsidRPr="00FE3F5B">
        <w:rPr>
          <w:b/>
          <w:bCs/>
        </w:rPr>
        <w:t>exit</w:t>
      </w:r>
      <w:r>
        <w:t xml:space="preserve"> and prints the statement "All done!".</w:t>
      </w:r>
    </w:p>
    <w:p w:rsidR="00FE3F5B" w:rsidP="00FE3F5B" w:rsidRDefault="00FE3F5B" w14:paraId="704696E6" w14:textId="2004CFD3">
      <w:pPr>
        <w:pStyle w:val="SubStepNum"/>
      </w:pPr>
      <w:r>
        <w:t xml:space="preserve">Use the command </w:t>
      </w:r>
      <w:proofErr w:type="spellStart"/>
      <w:proofErr w:type="gramStart"/>
      <w:r w:rsidRPr="00FE3F5B">
        <w:rPr>
          <w:b/>
          <w:bCs/>
        </w:rPr>
        <w:t>file.write</w:t>
      </w:r>
      <w:proofErr w:type="spellEnd"/>
      <w:proofErr w:type="gramEnd"/>
      <w:r w:rsidRPr="00FE3F5B">
        <w:rPr>
          <w:b/>
          <w:bCs/>
        </w:rPr>
        <w:t>(</w:t>
      </w:r>
      <w:proofErr w:type="spellStart"/>
      <w:r w:rsidRPr="00FE3F5B">
        <w:rPr>
          <w:b/>
          <w:bCs/>
        </w:rPr>
        <w:t>newItem</w:t>
      </w:r>
      <w:proofErr w:type="spellEnd"/>
      <w:r w:rsidRPr="00FE3F5B">
        <w:rPr>
          <w:b/>
          <w:bCs/>
        </w:rPr>
        <w:t xml:space="preserve"> + “\n”)</w:t>
      </w:r>
      <w:r>
        <w:t xml:space="preserve"> to add the new user provided device.</w:t>
      </w:r>
    </w:p>
    <w:p w:rsidR="005204E3" w:rsidP="00FE3F5B" w:rsidRDefault="00E04537" w14:paraId="73A586D9" w14:textId="230881A9">
      <w:pPr>
        <w:pStyle w:val="SubStepNum"/>
      </w:pPr>
      <w:r>
        <w:t>Close the file to release it from computer memory.</w:t>
      </w:r>
    </w:p>
    <w:p w:rsidR="00FE3F5B" w:rsidP="00FE3F5B" w:rsidRDefault="00FE3F5B" w14:paraId="5334DD33" w14:textId="004FE8DB">
      <w:pPr>
        <w:pStyle w:val="BodyTextL25"/>
      </w:pPr>
      <w:r>
        <w:t xml:space="preserve">Run and troubleshoot your script until you get output </w:t>
      </w:r>
      <w:proofErr w:type="gramStart"/>
      <w:r>
        <w:t>similar to</w:t>
      </w:r>
      <w:proofErr w:type="gramEnd"/>
      <w:r>
        <w:t xml:space="preserve"> the following.</w:t>
      </w:r>
    </w:p>
    <w:p w:rsidR="00984DA5" w:rsidP="00984DA5" w:rsidRDefault="00D209AF" w14:paraId="375F127A" w14:textId="6B99ABF0">
      <w:pPr>
        <w:pStyle w:val="CMD"/>
      </w:pPr>
      <w:proofErr w:type="spellStart"/>
      <w:r>
        <w:t>devasc@</w:t>
      </w:r>
      <w:proofErr w:type="gramStart"/>
      <w:r>
        <w:t>labvm</w:t>
      </w:r>
      <w:proofErr w:type="spellEnd"/>
      <w:r>
        <w:t>:~</w:t>
      </w:r>
      <w:proofErr w:type="gramEnd"/>
      <w:r>
        <w:t>/labs/</w:t>
      </w:r>
      <w:proofErr w:type="spellStart"/>
      <w:r>
        <w:t>devnet-</w:t>
      </w:r>
      <w:r w:rsidR="008F1FA3">
        <w:t>src</w:t>
      </w:r>
      <w:proofErr w:type="spellEnd"/>
      <w:r w:rsidR="008F1FA3">
        <w:t>/</w:t>
      </w:r>
      <w:r w:rsidR="00984DA5">
        <w:t xml:space="preserve">python$ </w:t>
      </w:r>
      <w:r w:rsidRPr="00984DA5" w:rsidR="00984DA5">
        <w:rPr>
          <w:b/>
          <w:bCs/>
        </w:rPr>
        <w:t>python3 file-access-input.py</w:t>
      </w:r>
      <w:r w:rsidR="00984DA5">
        <w:t xml:space="preserve"> </w:t>
      </w:r>
    </w:p>
    <w:p w:rsidR="00984DA5" w:rsidP="00984DA5" w:rsidRDefault="00984DA5" w14:paraId="55549C6C" w14:textId="77777777">
      <w:pPr>
        <w:pStyle w:val="CMDOutput"/>
      </w:pPr>
      <w:r>
        <w:t xml:space="preserve">Enter device name: </w:t>
      </w:r>
      <w:r w:rsidRPr="00984DA5">
        <w:rPr>
          <w:b/>
          <w:bCs/>
        </w:rPr>
        <w:t>Cisco 1941 Router</w:t>
      </w:r>
    </w:p>
    <w:p w:rsidR="00984DA5" w:rsidP="00984DA5" w:rsidRDefault="00984DA5" w14:paraId="2A01CDBA" w14:textId="279D0146">
      <w:pPr>
        <w:pStyle w:val="CMDOutput"/>
      </w:pPr>
      <w:r>
        <w:t xml:space="preserve">Enter device name: </w:t>
      </w:r>
      <w:r w:rsidRPr="00984DA5">
        <w:rPr>
          <w:b/>
          <w:bCs/>
        </w:rPr>
        <w:t>Cisco 2950 Catalyst Switch</w:t>
      </w:r>
      <w:r w:rsidR="00CB6822">
        <w:rPr>
          <w:b/>
          <w:bCs/>
        </w:rPr>
        <w:t xml:space="preserve"> </w:t>
      </w:r>
    </w:p>
    <w:p w:rsidR="00984DA5" w:rsidP="00984DA5" w:rsidRDefault="00984DA5" w14:paraId="223E2107" w14:textId="77777777">
      <w:pPr>
        <w:pStyle w:val="CMDOutput"/>
      </w:pPr>
      <w:r>
        <w:t xml:space="preserve">Enter device name: </w:t>
      </w:r>
      <w:r w:rsidRPr="00984DA5">
        <w:rPr>
          <w:b/>
          <w:bCs/>
        </w:rPr>
        <w:t>exit</w:t>
      </w:r>
    </w:p>
    <w:p w:rsidR="00984DA5" w:rsidP="00984DA5" w:rsidRDefault="00984DA5" w14:paraId="4485D5D2" w14:textId="77777777">
      <w:pPr>
        <w:pStyle w:val="CMDOutput"/>
      </w:pPr>
      <w:r>
        <w:t>All done!</w:t>
      </w:r>
    </w:p>
    <w:p w:rsidRPr="00984DA5" w:rsidR="00984DA5" w:rsidP="00984DA5" w:rsidRDefault="00D209AF" w14:paraId="734087D0" w14:textId="420EA7C0">
      <w:pPr>
        <w:pStyle w:val="CMD"/>
      </w:pPr>
      <w:proofErr w:type="spellStart"/>
      <w:r>
        <w:t>devasc@</w:t>
      </w:r>
      <w:proofErr w:type="gramStart"/>
      <w:r>
        <w:t>labvm</w:t>
      </w:r>
      <w:proofErr w:type="spellEnd"/>
      <w:r>
        <w:t>:~</w:t>
      </w:r>
      <w:proofErr w:type="gramEnd"/>
      <w:r>
        <w:t>/labs/</w:t>
      </w:r>
      <w:proofErr w:type="spellStart"/>
      <w:r>
        <w:t>devnet-</w:t>
      </w:r>
      <w:r w:rsidR="008F1FA3">
        <w:t>src</w:t>
      </w:r>
      <w:proofErr w:type="spellEnd"/>
      <w:r w:rsidR="008F1FA3">
        <w:t>/</w:t>
      </w:r>
      <w:r w:rsidRPr="00984DA5" w:rsidR="00984DA5">
        <w:t>python$</w:t>
      </w:r>
    </w:p>
    <w:p w:rsidR="000A1C47" w:rsidP="004427FD" w:rsidRDefault="004427FD" w14:paraId="2684D14A" w14:textId="338C0B0E">
      <w:pPr>
        <w:pStyle w:val="ConfigWindow"/>
      </w:pPr>
      <w:r>
        <w:t>End of document</w:t>
      </w:r>
    </w:p>
    <w:sectPr w:rsidR="000A1C47" w:rsidSect="009C3182">
      <w:headerReference w:type="default" r:id="rId11"/>
      <w:footerReference w:type="default" r:id="rId12"/>
      <w:headerReference w:type="first" r:id="rId13"/>
      <w:footerReference w:type="first" r:id="rId14"/>
      <w:pgSz w:w="12240" w:h="15840" w:orient="portrait"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C31D0" w:rsidP="00710659" w:rsidRDefault="00DC31D0" w14:paraId="10EF47AB" w14:textId="77777777">
      <w:pPr>
        <w:spacing w:after="0" w:line="240" w:lineRule="auto"/>
      </w:pPr>
      <w:r>
        <w:separator/>
      </w:r>
    </w:p>
    <w:p w:rsidR="00DC31D0" w:rsidRDefault="00DC31D0" w14:paraId="469D2A96" w14:textId="77777777"/>
  </w:endnote>
  <w:endnote w:type="continuationSeparator" w:id="0">
    <w:p w:rsidR="00DC31D0" w:rsidP="00710659" w:rsidRDefault="00DC31D0" w14:paraId="03F1B683" w14:textId="77777777">
      <w:pPr>
        <w:spacing w:after="0" w:line="240" w:lineRule="auto"/>
      </w:pPr>
      <w:r>
        <w:continuationSeparator/>
      </w:r>
    </w:p>
    <w:p w:rsidR="00DC31D0" w:rsidRDefault="00DC31D0" w14:paraId="6AF37D07" w14:textId="77777777"/>
  </w:endnote>
  <w:endnote w:type="continuationNotice" w:id="1">
    <w:p w:rsidR="00DC31D0" w:rsidRDefault="00DC31D0" w14:paraId="043175C2"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882B63" w:rsidR="00191B4F" w:rsidP="00E859E3" w:rsidRDefault="00191B4F" w14:paraId="136EE660" w14:textId="55F4D0D6">
    <w:pPr>
      <w:pStyle w:val="a5"/>
      <w:rPr>
        <w:szCs w:val="16"/>
      </w:rPr>
    </w:pPr>
    <w:r w:rsidRPr="00B31F19">
      <w:rPr>
        <w:rFonts w:ascii="Symbol" w:hAnsi="Symbol" w:eastAsia="Symbol" w:cs="Symbol"/>
      </w:rPr>
      <w:t>ã</w:t>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B544A4">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882B63" w:rsidR="00191B4F" w:rsidP="00E859E3" w:rsidRDefault="00191B4F" w14:paraId="5D5C9816" w14:textId="1859BDA4">
    <w:pPr>
      <w:pStyle w:val="a5"/>
      <w:rPr>
        <w:szCs w:val="16"/>
      </w:rPr>
    </w:pPr>
    <w:r w:rsidRPr="00B31F19">
      <w:rPr>
        <w:rFonts w:ascii="Symbol" w:hAnsi="Symbol" w:eastAsia="Symbol" w:cs="Symbol"/>
      </w:rPr>
      <w:t>ã</w:t>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B544A4">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C31D0" w:rsidP="00710659" w:rsidRDefault="00DC31D0" w14:paraId="2FDE652F" w14:textId="77777777">
      <w:pPr>
        <w:spacing w:after="0" w:line="240" w:lineRule="auto"/>
      </w:pPr>
      <w:r>
        <w:separator/>
      </w:r>
    </w:p>
    <w:p w:rsidR="00DC31D0" w:rsidRDefault="00DC31D0" w14:paraId="01DC8E80" w14:textId="77777777"/>
  </w:footnote>
  <w:footnote w:type="continuationSeparator" w:id="0">
    <w:p w:rsidR="00DC31D0" w:rsidP="00710659" w:rsidRDefault="00DC31D0" w14:paraId="6D0F106D" w14:textId="77777777">
      <w:pPr>
        <w:spacing w:after="0" w:line="240" w:lineRule="auto"/>
      </w:pPr>
      <w:r>
        <w:continuationSeparator/>
      </w:r>
    </w:p>
    <w:p w:rsidR="00DC31D0" w:rsidRDefault="00DC31D0" w14:paraId="75F60C16" w14:textId="77777777"/>
  </w:footnote>
  <w:footnote w:type="continuationNotice" w:id="1">
    <w:p w:rsidR="00DC31D0" w:rsidRDefault="00DC31D0" w14:paraId="14D791F7"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tag w:val=""/>
      <w:id w:val="-1711953976"/>
      <w:placeholder>
        <w:docPart w:val="E53C1E48A7F145F0A1B4871C02897E5D"/>
      </w:placeholder>
      <w:dataBinding w:prefixMappings="xmlns:ns0='http://purl.org/dc/elements/1.1/' xmlns:ns1='http://schemas.openxmlformats.org/package/2006/metadata/core-properties' " w:xpath="/ns1:coreProperties[1]/ns0:title[1]" w:storeItemID="{6C3C8BC8-F283-45AE-878A-BAB7291924A1}"/>
      <w:text/>
    </w:sdtPr>
    <w:sdtEndPr/>
    <w:sdtContent>
      <w:p w:rsidR="00191B4F" w:rsidP="008402F2" w:rsidRDefault="00191B4F" w14:paraId="2EE892D5" w14:textId="71BDD181">
        <w:pPr>
          <w:pStyle w:val="PageHead"/>
        </w:pPr>
        <w:r>
          <w:t>Lab - Python Programming Review</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191B4F" w:rsidP="006C3FCF" w:rsidRDefault="00191B4F" w14:paraId="373AE9AB" w14:textId="77777777">
    <w:pPr>
      <w:ind w:left="-288"/>
    </w:pPr>
    <w:r>
      <w:rPr>
        <w:noProof/>
      </w:rPr>
      <w:drawing>
        <wp:inline distT="0" distB="0" distL="0" distR="0" wp14:anchorId="4DF19289" wp14:editId="478F731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hint="default" w:ascii="Arial" w:hAnsi="Arial"/>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hint="default" w:ascii="Courier New" w:hAnsi="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1217228C"/>
    <w:multiLevelType w:val="multilevel"/>
    <w:tmpl w:val="CEE25F02"/>
    <w:styleLink w:val="SectionList"/>
    <w:lvl w:ilvl="0">
      <w:start w:val="1"/>
      <w:numFmt w:val="none"/>
      <w:pStyle w:val="1"/>
      <w:lvlText w:val=""/>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9127A5E"/>
    <w:multiLevelType w:val="multilevel"/>
    <w:tmpl w:val="538E07AA"/>
    <w:lvl w:ilvl="0">
      <w:start w:val="1"/>
      <w:numFmt w:val="decimal"/>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E03AD0EA"/>
    <w:styleLink w:val="LabList"/>
    <w:lvl w:ilvl="0">
      <w:start w:val="1"/>
      <w:numFmt w:val="none"/>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hint="default" w:ascii="Symbol" w:hAnsi="Symbol"/>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hint="default" w:ascii="Symbol" w:hAnsi="Symbol"/>
      </w:rPr>
    </w:lvl>
    <w:lvl w:ilvl="1">
      <w:start w:val="1"/>
      <w:numFmt w:val="none"/>
      <w:lvlText w:val="o"/>
      <w:lvlJc w:val="left"/>
      <w:pPr>
        <w:tabs>
          <w:tab w:val="num" w:pos="1080"/>
        </w:tabs>
        <w:ind w:left="1080" w:hanging="360"/>
      </w:pPr>
      <w:rPr>
        <w:rFonts w:hint="default" w:ascii="Arial" w:hAnsi="Arial"/>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7514660">
    <w:abstractNumId w:val="6"/>
  </w:num>
  <w:num w:numId="2" w16cid:durableId="231812440">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834294635">
    <w:abstractNumId w:val="2"/>
  </w:num>
  <w:num w:numId="4" w16cid:durableId="1020741065">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742291863">
    <w:abstractNumId w:val="4"/>
  </w:num>
  <w:num w:numId="6" w16cid:durableId="1159007120">
    <w:abstractNumId w:val="0"/>
  </w:num>
  <w:num w:numId="7" w16cid:durableId="241642419">
    <w:abstractNumId w:val="1"/>
  </w:num>
  <w:num w:numId="8" w16cid:durableId="977537280">
    <w:abstractNumId w:val="5"/>
    <w:lvlOverride w:ilvl="0">
      <w:lvl w:ilvl="0">
        <w:start w:val="1"/>
        <w:numFmt w:val="decimal"/>
        <w:lvlText w:val="Part %1:"/>
        <w:lvlJc w:val="left"/>
        <w:pPr>
          <w:tabs>
            <w:tab w:val="num" w:pos="1152"/>
          </w:tabs>
          <w:ind w:left="1152" w:hanging="792"/>
        </w:pPr>
        <w:rPr>
          <w:rFonts w:hint="default"/>
        </w:rPr>
      </w:lvl>
    </w:lvlOverride>
  </w:num>
  <w:num w:numId="9" w16cid:durableId="1438676007">
    <w:abstractNumId w:val="4"/>
    <w:lvlOverride w:ilvl="2">
      <w:lvl w:ilvl="2">
        <w:start w:val="1"/>
        <w:numFmt w:val="lowerLetter"/>
        <w:pStyle w:val="3"/>
        <w:lvlText w:val="%3."/>
        <w:lvlJc w:val="left"/>
        <w:pPr>
          <w:tabs>
            <w:tab w:val="num" w:pos="720"/>
          </w:tabs>
          <w:ind w:left="720" w:hanging="360"/>
        </w:pPr>
        <w:rPr>
          <w:rFonts w:hint="default"/>
          <w:b w:val="0"/>
        </w:rPr>
      </w:lvl>
    </w:lvlOverride>
  </w:num>
  <w:num w:numId="10" w16cid:durableId="1002928633">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1800948681">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16cid:durableId="5864478">
    <w:abstractNumId w:val="3"/>
  </w:num>
  <w:num w:numId="13" w16cid:durableId="1929340159">
    <w:abstractNumId w:val="3"/>
    <w:lvlOverride w:ilvl="2">
      <w:lvl w:ilvl="2">
        <w:start w:val="1"/>
        <w:numFmt w:val="lowerLetter"/>
        <w:lvlText w:val="%3."/>
        <w:lvlJc w:val="left"/>
        <w:pPr>
          <w:tabs>
            <w:tab w:val="num" w:pos="720"/>
          </w:tabs>
          <w:ind w:left="720" w:hanging="360"/>
        </w:pPr>
        <w:rPr>
          <w:rFonts w:hint="default"/>
          <w:b w:val="0"/>
        </w:rPr>
      </w:lvl>
    </w:lvlOverride>
  </w:num>
  <w:num w:numId="14" w16cid:durableId="585187383">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16cid:durableId="1210458979">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6" w16cid:durableId="166099961">
    <w:abstractNumId w:val="5"/>
    <w:lvlOverride w:ilvl="0">
      <w:lvl w:ilvl="0">
        <w:start w:val="1"/>
        <w:numFmt w:val="decimal"/>
        <w:lvlText w:val="Part %1:"/>
        <w:lvlJc w:val="left"/>
        <w:pPr>
          <w:tabs>
            <w:tab w:val="num" w:pos="1152"/>
          </w:tabs>
          <w:ind w:left="1152" w:hanging="792"/>
        </w:pPr>
        <w:rPr>
          <w:rFonts w:hint="default"/>
        </w:rPr>
      </w:lvl>
    </w:lvlOverride>
  </w:num>
  <w:num w:numId="17" w16cid:durableId="624968435">
    <w:abstractNumId w:val="4"/>
    <w:lvlOverride w:ilvl="2">
      <w:lvl w:ilvl="2">
        <w:start w:val="1"/>
        <w:numFmt w:val="lowerLetter"/>
        <w:pStyle w:val="3"/>
        <w:lvlText w:val="%3."/>
        <w:lvlJc w:val="left"/>
        <w:pPr>
          <w:tabs>
            <w:tab w:val="num" w:pos="720"/>
          </w:tabs>
          <w:ind w:left="720" w:hanging="360"/>
        </w:pPr>
        <w:rPr>
          <w:rFonts w:hint="default"/>
          <w:b w:val="0"/>
        </w:rPr>
      </w:lvl>
    </w:lvlOverride>
  </w:num>
  <w:num w:numId="18" w16cid:durableId="368575143">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16cid:durableId="1038772322">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0" w16cid:durableId="290014880">
    <w:abstractNumId w:val="3"/>
    <w:lvlOverride w:ilvl="2">
      <w:lvl w:ilvl="2">
        <w:start w:val="1"/>
        <w:numFmt w:val="lowerLetter"/>
        <w:lvlText w:val="%3."/>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attachedTemplate r:id="rId1"/>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F6"/>
    <w:rsid w:val="00001BDF"/>
    <w:rsid w:val="0000380F"/>
    <w:rsid w:val="00004175"/>
    <w:rsid w:val="000059C9"/>
    <w:rsid w:val="00012C22"/>
    <w:rsid w:val="000160F7"/>
    <w:rsid w:val="00016D5B"/>
    <w:rsid w:val="00016F30"/>
    <w:rsid w:val="0002047C"/>
    <w:rsid w:val="00020C29"/>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1C47"/>
    <w:rsid w:val="000A22C8"/>
    <w:rsid w:val="000B2344"/>
    <w:rsid w:val="000B7DE5"/>
    <w:rsid w:val="000C2118"/>
    <w:rsid w:val="000C333E"/>
    <w:rsid w:val="000C5EF2"/>
    <w:rsid w:val="000C6425"/>
    <w:rsid w:val="000C6E6E"/>
    <w:rsid w:val="000C7B7D"/>
    <w:rsid w:val="000D55B4"/>
    <w:rsid w:val="000D6EFB"/>
    <w:rsid w:val="000E65F0"/>
    <w:rsid w:val="000F072C"/>
    <w:rsid w:val="000F2074"/>
    <w:rsid w:val="000F31D7"/>
    <w:rsid w:val="000F6743"/>
    <w:rsid w:val="001005CD"/>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0D31"/>
    <w:rsid w:val="00162105"/>
    <w:rsid w:val="00162EEA"/>
    <w:rsid w:val="00163164"/>
    <w:rsid w:val="00165F5B"/>
    <w:rsid w:val="00166253"/>
    <w:rsid w:val="001704B7"/>
    <w:rsid w:val="001708A6"/>
    <w:rsid w:val="001710C0"/>
    <w:rsid w:val="00172AFB"/>
    <w:rsid w:val="001772B8"/>
    <w:rsid w:val="00180FBF"/>
    <w:rsid w:val="001813C3"/>
    <w:rsid w:val="00182CF4"/>
    <w:rsid w:val="00186CE1"/>
    <w:rsid w:val="00191B4F"/>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52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27F98"/>
    <w:rsid w:val="00231DCA"/>
    <w:rsid w:val="00234C42"/>
    <w:rsid w:val="00235792"/>
    <w:rsid w:val="00242E3A"/>
    <w:rsid w:val="00246492"/>
    <w:rsid w:val="002506CF"/>
    <w:rsid w:val="0025107F"/>
    <w:rsid w:val="00260CD4"/>
    <w:rsid w:val="00260E21"/>
    <w:rsid w:val="002639D8"/>
    <w:rsid w:val="00265F77"/>
    <w:rsid w:val="00266C83"/>
    <w:rsid w:val="00270FCC"/>
    <w:rsid w:val="00275ABD"/>
    <w:rsid w:val="002768DC"/>
    <w:rsid w:val="00283A8A"/>
    <w:rsid w:val="00294C8F"/>
    <w:rsid w:val="002A0B2E"/>
    <w:rsid w:val="002A0DC1"/>
    <w:rsid w:val="002A6C56"/>
    <w:rsid w:val="002A713E"/>
    <w:rsid w:val="002C04C4"/>
    <w:rsid w:val="002C090C"/>
    <w:rsid w:val="002C1243"/>
    <w:rsid w:val="002C1815"/>
    <w:rsid w:val="002C475E"/>
    <w:rsid w:val="002C6AD6"/>
    <w:rsid w:val="002D02BF"/>
    <w:rsid w:val="002D4E34"/>
    <w:rsid w:val="002D6C2A"/>
    <w:rsid w:val="002D7A86"/>
    <w:rsid w:val="002E1C8C"/>
    <w:rsid w:val="002F0AF6"/>
    <w:rsid w:val="002F45FF"/>
    <w:rsid w:val="002F66D3"/>
    <w:rsid w:val="002F6D17"/>
    <w:rsid w:val="00301699"/>
    <w:rsid w:val="00302887"/>
    <w:rsid w:val="003030F0"/>
    <w:rsid w:val="003056EB"/>
    <w:rsid w:val="003071FF"/>
    <w:rsid w:val="00310652"/>
    <w:rsid w:val="00311065"/>
    <w:rsid w:val="003119DA"/>
    <w:rsid w:val="0031371D"/>
    <w:rsid w:val="0031789F"/>
    <w:rsid w:val="00320788"/>
    <w:rsid w:val="003233A3"/>
    <w:rsid w:val="00334C33"/>
    <w:rsid w:val="0034218C"/>
    <w:rsid w:val="0034455D"/>
    <w:rsid w:val="00344C1D"/>
    <w:rsid w:val="0034604B"/>
    <w:rsid w:val="00346D17"/>
    <w:rsid w:val="00347972"/>
    <w:rsid w:val="0035469B"/>
    <w:rsid w:val="003559CC"/>
    <w:rsid w:val="00355A6F"/>
    <w:rsid w:val="00355D4B"/>
    <w:rsid w:val="003569D7"/>
    <w:rsid w:val="003608AC"/>
    <w:rsid w:val="00363A23"/>
    <w:rsid w:val="0036440C"/>
    <w:rsid w:val="0036465A"/>
    <w:rsid w:val="00390C38"/>
    <w:rsid w:val="00392748"/>
    <w:rsid w:val="00392C65"/>
    <w:rsid w:val="00392ED5"/>
    <w:rsid w:val="003956B1"/>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0DBD"/>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9C5"/>
    <w:rsid w:val="00426FA5"/>
    <w:rsid w:val="00431654"/>
    <w:rsid w:val="00434926"/>
    <w:rsid w:val="004427FD"/>
    <w:rsid w:val="00443ACE"/>
    <w:rsid w:val="00444217"/>
    <w:rsid w:val="004478F4"/>
    <w:rsid w:val="00450F7A"/>
    <w:rsid w:val="00452C6D"/>
    <w:rsid w:val="00455E0B"/>
    <w:rsid w:val="0045724D"/>
    <w:rsid w:val="00457934"/>
    <w:rsid w:val="00462B9F"/>
    <w:rsid w:val="004659EE"/>
    <w:rsid w:val="0046791C"/>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3D0A"/>
    <w:rsid w:val="004E6152"/>
    <w:rsid w:val="004F344A"/>
    <w:rsid w:val="004F4EC3"/>
    <w:rsid w:val="00504ED4"/>
    <w:rsid w:val="00505AEB"/>
    <w:rsid w:val="00510639"/>
    <w:rsid w:val="00511791"/>
    <w:rsid w:val="005139BE"/>
    <w:rsid w:val="00516142"/>
    <w:rsid w:val="0051681C"/>
    <w:rsid w:val="00520027"/>
    <w:rsid w:val="005203E1"/>
    <w:rsid w:val="005204E3"/>
    <w:rsid w:val="00520603"/>
    <w:rsid w:val="0052093C"/>
    <w:rsid w:val="00521B31"/>
    <w:rsid w:val="00522469"/>
    <w:rsid w:val="0052400A"/>
    <w:rsid w:val="00536277"/>
    <w:rsid w:val="0053677B"/>
    <w:rsid w:val="00536F43"/>
    <w:rsid w:val="00542616"/>
    <w:rsid w:val="00544A00"/>
    <w:rsid w:val="005468C1"/>
    <w:rsid w:val="00550CC7"/>
    <w:rsid w:val="005510BA"/>
    <w:rsid w:val="005538C8"/>
    <w:rsid w:val="00554B4E"/>
    <w:rsid w:val="00556C02"/>
    <w:rsid w:val="00561BB2"/>
    <w:rsid w:val="00562B7F"/>
    <w:rsid w:val="00563249"/>
    <w:rsid w:val="00570A65"/>
    <w:rsid w:val="005762B1"/>
    <w:rsid w:val="00580456"/>
    <w:rsid w:val="00580E73"/>
    <w:rsid w:val="00592329"/>
    <w:rsid w:val="00593386"/>
    <w:rsid w:val="00596998"/>
    <w:rsid w:val="0059790F"/>
    <w:rsid w:val="005A6E62"/>
    <w:rsid w:val="005B2FB3"/>
    <w:rsid w:val="005B32EE"/>
    <w:rsid w:val="005C6991"/>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44AD1"/>
    <w:rsid w:val="006464CA"/>
    <w:rsid w:val="00650697"/>
    <w:rsid w:val="006513FB"/>
    <w:rsid w:val="00656EEF"/>
    <w:rsid w:val="006576AF"/>
    <w:rsid w:val="00672919"/>
    <w:rsid w:val="00672F3F"/>
    <w:rsid w:val="00677544"/>
    <w:rsid w:val="00681687"/>
    <w:rsid w:val="00686295"/>
    <w:rsid w:val="00686587"/>
    <w:rsid w:val="006904CF"/>
    <w:rsid w:val="00695EE2"/>
    <w:rsid w:val="0069660B"/>
    <w:rsid w:val="00697514"/>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5A14"/>
    <w:rsid w:val="006D7590"/>
    <w:rsid w:val="006E372B"/>
    <w:rsid w:val="006E5FE9"/>
    <w:rsid w:val="006E6581"/>
    <w:rsid w:val="006E71DF"/>
    <w:rsid w:val="006F1616"/>
    <w:rsid w:val="006F1CC4"/>
    <w:rsid w:val="006F2A86"/>
    <w:rsid w:val="006F3163"/>
    <w:rsid w:val="006F7D3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4574"/>
    <w:rsid w:val="007657F6"/>
    <w:rsid w:val="00765E47"/>
    <w:rsid w:val="0077125A"/>
    <w:rsid w:val="0077180C"/>
    <w:rsid w:val="0078405B"/>
    <w:rsid w:val="00786F58"/>
    <w:rsid w:val="00787CC1"/>
    <w:rsid w:val="00792F4E"/>
    <w:rsid w:val="0079398D"/>
    <w:rsid w:val="00796C25"/>
    <w:rsid w:val="007A287C"/>
    <w:rsid w:val="007A3B2A"/>
    <w:rsid w:val="007B0C9D"/>
    <w:rsid w:val="007B5522"/>
    <w:rsid w:val="007C0EE0"/>
    <w:rsid w:val="007C1B71"/>
    <w:rsid w:val="007C2FBB"/>
    <w:rsid w:val="007C52FC"/>
    <w:rsid w:val="007C7164"/>
    <w:rsid w:val="007C7413"/>
    <w:rsid w:val="007D1984"/>
    <w:rsid w:val="007D2AFE"/>
    <w:rsid w:val="007D5F98"/>
    <w:rsid w:val="007D70C5"/>
    <w:rsid w:val="007E3264"/>
    <w:rsid w:val="007E3FEA"/>
    <w:rsid w:val="007E6402"/>
    <w:rsid w:val="007F0A0B"/>
    <w:rsid w:val="007F3A60"/>
    <w:rsid w:val="007F3D0B"/>
    <w:rsid w:val="007F7C94"/>
    <w:rsid w:val="00802FFA"/>
    <w:rsid w:val="00810E4B"/>
    <w:rsid w:val="008122EA"/>
    <w:rsid w:val="00814BAA"/>
    <w:rsid w:val="00816F0C"/>
    <w:rsid w:val="0082211C"/>
    <w:rsid w:val="00824295"/>
    <w:rsid w:val="008258CD"/>
    <w:rsid w:val="00826370"/>
    <w:rsid w:val="00827A65"/>
    <w:rsid w:val="00830473"/>
    <w:rsid w:val="008313F3"/>
    <w:rsid w:val="008402F2"/>
    <w:rsid w:val="00840469"/>
    <w:rsid w:val="008405BB"/>
    <w:rsid w:val="0084564F"/>
    <w:rsid w:val="0084594E"/>
    <w:rsid w:val="00846494"/>
    <w:rsid w:val="00847B20"/>
    <w:rsid w:val="00847E40"/>
    <w:rsid w:val="008509D3"/>
    <w:rsid w:val="00851732"/>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01D"/>
    <w:rsid w:val="008A2749"/>
    <w:rsid w:val="008A3A90"/>
    <w:rsid w:val="008B06D4"/>
    <w:rsid w:val="008B181A"/>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1FA3"/>
    <w:rsid w:val="008F340F"/>
    <w:rsid w:val="008F78AE"/>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3CBE"/>
    <w:rsid w:val="009453F7"/>
    <w:rsid w:val="0094629E"/>
    <w:rsid w:val="009476C0"/>
    <w:rsid w:val="00951DBA"/>
    <w:rsid w:val="00963811"/>
    <w:rsid w:val="00963E34"/>
    <w:rsid w:val="00964DFA"/>
    <w:rsid w:val="00970A69"/>
    <w:rsid w:val="0098155C"/>
    <w:rsid w:val="00981CCA"/>
    <w:rsid w:val="00983B77"/>
    <w:rsid w:val="00983CA2"/>
    <w:rsid w:val="00984DA5"/>
    <w:rsid w:val="00993BC7"/>
    <w:rsid w:val="00996053"/>
    <w:rsid w:val="00997E71"/>
    <w:rsid w:val="009A0B2F"/>
    <w:rsid w:val="009A1CF4"/>
    <w:rsid w:val="009A37D7"/>
    <w:rsid w:val="009A4E17"/>
    <w:rsid w:val="009A6955"/>
    <w:rsid w:val="009A762C"/>
    <w:rsid w:val="009B0697"/>
    <w:rsid w:val="009B341C"/>
    <w:rsid w:val="009B5747"/>
    <w:rsid w:val="009C0787"/>
    <w:rsid w:val="009C0B81"/>
    <w:rsid w:val="009C3182"/>
    <w:rsid w:val="009D2C27"/>
    <w:rsid w:val="009D3DF1"/>
    <w:rsid w:val="009D503E"/>
    <w:rsid w:val="009E2309"/>
    <w:rsid w:val="009E3C43"/>
    <w:rsid w:val="009E42B9"/>
    <w:rsid w:val="009E4E17"/>
    <w:rsid w:val="009E54B9"/>
    <w:rsid w:val="009F4C2E"/>
    <w:rsid w:val="009F5545"/>
    <w:rsid w:val="00A014A3"/>
    <w:rsid w:val="00A027CC"/>
    <w:rsid w:val="00A0412D"/>
    <w:rsid w:val="00A05A8D"/>
    <w:rsid w:val="00A15DF0"/>
    <w:rsid w:val="00A21211"/>
    <w:rsid w:val="00A30F8A"/>
    <w:rsid w:val="00A33890"/>
    <w:rsid w:val="00A33C0B"/>
    <w:rsid w:val="00A34E7F"/>
    <w:rsid w:val="00A46F0A"/>
    <w:rsid w:val="00A46F25"/>
    <w:rsid w:val="00A47CC2"/>
    <w:rsid w:val="00A502BA"/>
    <w:rsid w:val="00A52A76"/>
    <w:rsid w:val="00A55450"/>
    <w:rsid w:val="00A60146"/>
    <w:rsid w:val="00A601A9"/>
    <w:rsid w:val="00A60F6F"/>
    <w:rsid w:val="00A622C4"/>
    <w:rsid w:val="00A6283D"/>
    <w:rsid w:val="00A65939"/>
    <w:rsid w:val="00A676FF"/>
    <w:rsid w:val="00A73EBA"/>
    <w:rsid w:val="00A754B4"/>
    <w:rsid w:val="00A76665"/>
    <w:rsid w:val="00A76749"/>
    <w:rsid w:val="00A807C1"/>
    <w:rsid w:val="00A82658"/>
    <w:rsid w:val="00A83374"/>
    <w:rsid w:val="00A96172"/>
    <w:rsid w:val="00A96D52"/>
    <w:rsid w:val="00A97C5F"/>
    <w:rsid w:val="00AB0D6A"/>
    <w:rsid w:val="00AB2AA1"/>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493C"/>
    <w:rsid w:val="00AE56C0"/>
    <w:rsid w:val="00AE572B"/>
    <w:rsid w:val="00AF48A1"/>
    <w:rsid w:val="00AF7ACC"/>
    <w:rsid w:val="00B00914"/>
    <w:rsid w:val="00B02A8E"/>
    <w:rsid w:val="00B052EE"/>
    <w:rsid w:val="00B06664"/>
    <w:rsid w:val="00B1081F"/>
    <w:rsid w:val="00B2496B"/>
    <w:rsid w:val="00B27499"/>
    <w:rsid w:val="00B3010D"/>
    <w:rsid w:val="00B35151"/>
    <w:rsid w:val="00B35F46"/>
    <w:rsid w:val="00B433F2"/>
    <w:rsid w:val="00B458E8"/>
    <w:rsid w:val="00B47940"/>
    <w:rsid w:val="00B5397B"/>
    <w:rsid w:val="00B53EE9"/>
    <w:rsid w:val="00B544A4"/>
    <w:rsid w:val="00B6183E"/>
    <w:rsid w:val="00B62809"/>
    <w:rsid w:val="00B72F2A"/>
    <w:rsid w:val="00B74716"/>
    <w:rsid w:val="00B7675A"/>
    <w:rsid w:val="00B81898"/>
    <w:rsid w:val="00B82DED"/>
    <w:rsid w:val="00B8606B"/>
    <w:rsid w:val="00B878E7"/>
    <w:rsid w:val="00B879CC"/>
    <w:rsid w:val="00B92CB3"/>
    <w:rsid w:val="00B93438"/>
    <w:rsid w:val="00B97278"/>
    <w:rsid w:val="00B97943"/>
    <w:rsid w:val="00BA1D0B"/>
    <w:rsid w:val="00BA2B50"/>
    <w:rsid w:val="00BA6972"/>
    <w:rsid w:val="00BB1E0D"/>
    <w:rsid w:val="00BB26C8"/>
    <w:rsid w:val="00BB3AAF"/>
    <w:rsid w:val="00BB4D9B"/>
    <w:rsid w:val="00BB73FF"/>
    <w:rsid w:val="00BB7688"/>
    <w:rsid w:val="00BC25D6"/>
    <w:rsid w:val="00BC5E97"/>
    <w:rsid w:val="00BC7423"/>
    <w:rsid w:val="00BC7CAC"/>
    <w:rsid w:val="00BD2080"/>
    <w:rsid w:val="00BD6D76"/>
    <w:rsid w:val="00BE3A73"/>
    <w:rsid w:val="00BE56B3"/>
    <w:rsid w:val="00BE676D"/>
    <w:rsid w:val="00BF04E8"/>
    <w:rsid w:val="00BF16BF"/>
    <w:rsid w:val="00BF4D1F"/>
    <w:rsid w:val="00BF76BE"/>
    <w:rsid w:val="00C011F9"/>
    <w:rsid w:val="00C02A73"/>
    <w:rsid w:val="00C063D2"/>
    <w:rsid w:val="00C07FD9"/>
    <w:rsid w:val="00C10955"/>
    <w:rsid w:val="00C11C4D"/>
    <w:rsid w:val="00C162C0"/>
    <w:rsid w:val="00C1712C"/>
    <w:rsid w:val="00C20634"/>
    <w:rsid w:val="00C20D7D"/>
    <w:rsid w:val="00C212E0"/>
    <w:rsid w:val="00C23E16"/>
    <w:rsid w:val="00C27E37"/>
    <w:rsid w:val="00C30A9D"/>
    <w:rsid w:val="00C32713"/>
    <w:rsid w:val="00C337B8"/>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39A"/>
    <w:rsid w:val="00C73E03"/>
    <w:rsid w:val="00C77B29"/>
    <w:rsid w:val="00C87039"/>
    <w:rsid w:val="00C8718B"/>
    <w:rsid w:val="00C872E4"/>
    <w:rsid w:val="00C878D9"/>
    <w:rsid w:val="00C90311"/>
    <w:rsid w:val="00C91C26"/>
    <w:rsid w:val="00CA0CC6"/>
    <w:rsid w:val="00CA2BB2"/>
    <w:rsid w:val="00CA73D5"/>
    <w:rsid w:val="00CB2FC9"/>
    <w:rsid w:val="00CB5068"/>
    <w:rsid w:val="00CB6822"/>
    <w:rsid w:val="00CB7D2B"/>
    <w:rsid w:val="00CC1C87"/>
    <w:rsid w:val="00CC3000"/>
    <w:rsid w:val="00CC4859"/>
    <w:rsid w:val="00CC7A35"/>
    <w:rsid w:val="00CD072A"/>
    <w:rsid w:val="00CD1070"/>
    <w:rsid w:val="00CD40B1"/>
    <w:rsid w:val="00CD51E0"/>
    <w:rsid w:val="00CD5F89"/>
    <w:rsid w:val="00CD7F73"/>
    <w:rsid w:val="00CE26C5"/>
    <w:rsid w:val="00CE36AF"/>
    <w:rsid w:val="00CE47F3"/>
    <w:rsid w:val="00CE54DD"/>
    <w:rsid w:val="00CF0DA5"/>
    <w:rsid w:val="00CF26E3"/>
    <w:rsid w:val="00CF5D31"/>
    <w:rsid w:val="00CF5F3B"/>
    <w:rsid w:val="00CF7733"/>
    <w:rsid w:val="00CF7830"/>
    <w:rsid w:val="00CF791A"/>
    <w:rsid w:val="00D00513"/>
    <w:rsid w:val="00D00D7D"/>
    <w:rsid w:val="00D030AE"/>
    <w:rsid w:val="00D139C8"/>
    <w:rsid w:val="00D17F81"/>
    <w:rsid w:val="00D209AF"/>
    <w:rsid w:val="00D23B53"/>
    <w:rsid w:val="00D26B88"/>
    <w:rsid w:val="00D2758C"/>
    <w:rsid w:val="00D275CA"/>
    <w:rsid w:val="00D2789B"/>
    <w:rsid w:val="00D345AB"/>
    <w:rsid w:val="00D41566"/>
    <w:rsid w:val="00D452F4"/>
    <w:rsid w:val="00D458EC"/>
    <w:rsid w:val="00D501B0"/>
    <w:rsid w:val="00D52582"/>
    <w:rsid w:val="00D531D0"/>
    <w:rsid w:val="00D56A0E"/>
    <w:rsid w:val="00D579A7"/>
    <w:rsid w:val="00D57AD3"/>
    <w:rsid w:val="00D606DF"/>
    <w:rsid w:val="00D62F25"/>
    <w:rsid w:val="00D635FE"/>
    <w:rsid w:val="00D63F79"/>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31D0"/>
    <w:rsid w:val="00DC6050"/>
    <w:rsid w:val="00DC6445"/>
    <w:rsid w:val="00DD35E1"/>
    <w:rsid w:val="00DD43EA"/>
    <w:rsid w:val="00DE30A4"/>
    <w:rsid w:val="00DE6F44"/>
    <w:rsid w:val="00DF1B58"/>
    <w:rsid w:val="00DF7BF9"/>
    <w:rsid w:val="00E009DA"/>
    <w:rsid w:val="00E037D9"/>
    <w:rsid w:val="00E04537"/>
    <w:rsid w:val="00E04927"/>
    <w:rsid w:val="00E11A48"/>
    <w:rsid w:val="00E130EB"/>
    <w:rsid w:val="00E162CD"/>
    <w:rsid w:val="00E17FA5"/>
    <w:rsid w:val="00E21BFE"/>
    <w:rsid w:val="00E21C88"/>
    <w:rsid w:val="00E223AC"/>
    <w:rsid w:val="00E26930"/>
    <w:rsid w:val="00E27257"/>
    <w:rsid w:val="00E27F4F"/>
    <w:rsid w:val="00E33C65"/>
    <w:rsid w:val="00E4178F"/>
    <w:rsid w:val="00E4475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06B1"/>
    <w:rsid w:val="00EA3E0E"/>
    <w:rsid w:val="00EA486E"/>
    <w:rsid w:val="00EA4FA3"/>
    <w:rsid w:val="00EB001B"/>
    <w:rsid w:val="00EB3082"/>
    <w:rsid w:val="00EB4D45"/>
    <w:rsid w:val="00EB6C33"/>
    <w:rsid w:val="00EC1DEA"/>
    <w:rsid w:val="00EC6F62"/>
    <w:rsid w:val="00ED2EA2"/>
    <w:rsid w:val="00ED6019"/>
    <w:rsid w:val="00ED7830"/>
    <w:rsid w:val="00EE2BFF"/>
    <w:rsid w:val="00EE3909"/>
    <w:rsid w:val="00EF03A1"/>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5B85"/>
    <w:rsid w:val="00F4135D"/>
    <w:rsid w:val="00F41F1B"/>
    <w:rsid w:val="00F46BD9"/>
    <w:rsid w:val="00F60BE0"/>
    <w:rsid w:val="00F6280E"/>
    <w:rsid w:val="00F666EC"/>
    <w:rsid w:val="00F7050A"/>
    <w:rsid w:val="00F75533"/>
    <w:rsid w:val="00F77078"/>
    <w:rsid w:val="00F8036D"/>
    <w:rsid w:val="00F809DC"/>
    <w:rsid w:val="00F82641"/>
    <w:rsid w:val="00F86EB0"/>
    <w:rsid w:val="00F97DE7"/>
    <w:rsid w:val="00FA154B"/>
    <w:rsid w:val="00FA3811"/>
    <w:rsid w:val="00FA3B9F"/>
    <w:rsid w:val="00FA3F06"/>
    <w:rsid w:val="00FA4A26"/>
    <w:rsid w:val="00FA7084"/>
    <w:rsid w:val="00FA7BEF"/>
    <w:rsid w:val="00FB1105"/>
    <w:rsid w:val="00FB1929"/>
    <w:rsid w:val="00FB5C6E"/>
    <w:rsid w:val="00FB5FD9"/>
    <w:rsid w:val="00FB6713"/>
    <w:rsid w:val="00FB6DD3"/>
    <w:rsid w:val="00FB7FFE"/>
    <w:rsid w:val="00FC76B3"/>
    <w:rsid w:val="00FD1398"/>
    <w:rsid w:val="00FD33AB"/>
    <w:rsid w:val="00FD3BA4"/>
    <w:rsid w:val="00FD4491"/>
    <w:rsid w:val="00FD4724"/>
    <w:rsid w:val="00FD4A68"/>
    <w:rsid w:val="00FD68ED"/>
    <w:rsid w:val="00FD7E00"/>
    <w:rsid w:val="00FE2824"/>
    <w:rsid w:val="00FE2EA5"/>
    <w:rsid w:val="00FE2F0E"/>
    <w:rsid w:val="00FE3F5B"/>
    <w:rsid w:val="00FE53F2"/>
    <w:rsid w:val="00FE661F"/>
    <w:rsid w:val="00FF0400"/>
    <w:rsid w:val="00FF3D6B"/>
    <w:rsid w:val="00FF5407"/>
    <w:rsid w:val="039F098A"/>
    <w:rsid w:val="03B3E965"/>
    <w:rsid w:val="0535B656"/>
    <w:rsid w:val="06CD4E7F"/>
    <w:rsid w:val="0F5E65DD"/>
    <w:rsid w:val="12D8F112"/>
    <w:rsid w:val="130AF256"/>
    <w:rsid w:val="137847BB"/>
    <w:rsid w:val="15F3335D"/>
    <w:rsid w:val="29B38772"/>
    <w:rsid w:val="2EDF350E"/>
    <w:rsid w:val="30CC81F6"/>
    <w:rsid w:val="3B52E407"/>
    <w:rsid w:val="3CF7B7C2"/>
    <w:rsid w:val="3E417A33"/>
    <w:rsid w:val="43A0A7E0"/>
    <w:rsid w:val="46DC6D2E"/>
    <w:rsid w:val="49EB8197"/>
    <w:rsid w:val="4FA26D03"/>
    <w:rsid w:val="58CE386D"/>
    <w:rsid w:val="5B3E4C8A"/>
    <w:rsid w:val="5E285EEC"/>
    <w:rsid w:val="5EFE5A2B"/>
    <w:rsid w:val="5F678A6B"/>
    <w:rsid w:val="647E4CF9"/>
    <w:rsid w:val="6ECDEB5F"/>
    <w:rsid w:val="76F93D0B"/>
    <w:rsid w:val="7F7B92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7936C"/>
  <w15:docId w15:val="{873845E5-7AE0-476B-89C7-BBBD2FBE3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unhideWhenUsed/>
    <w:qFormat/>
    <w:rsid w:val="00020C29"/>
    <w:pPr>
      <w:spacing w:before="60" w:after="60" w:line="276" w:lineRule="auto"/>
    </w:pPr>
    <w:rPr>
      <w:sz w:val="22"/>
      <w:szCs w:val="22"/>
    </w:rPr>
  </w:style>
  <w:style w:type="paragraph" w:styleId="1">
    <w:name w:val="heading 1"/>
    <w:basedOn w:val="a"/>
    <w:next w:val="BodyTextL25"/>
    <w:link w:val="10"/>
    <w:uiPriority w:val="9"/>
    <w:unhideWhenUsed/>
    <w:qFormat/>
    <w:rsid w:val="002F0AF6"/>
    <w:pPr>
      <w:keepNext/>
      <w:keepLines/>
      <w:numPr>
        <w:numId w:val="3"/>
      </w:numPr>
      <w:spacing w:before="240" w:after="120" w:line="240" w:lineRule="auto"/>
      <w:outlineLvl w:val="0"/>
    </w:pPr>
    <w:rPr>
      <w:b/>
      <w:bCs/>
      <w:noProof/>
      <w:sz w:val="26"/>
      <w:szCs w:val="26"/>
    </w:rPr>
  </w:style>
  <w:style w:type="paragraph" w:styleId="2">
    <w:name w:val="heading 2"/>
    <w:basedOn w:val="a"/>
    <w:next w:val="BodyTextL25"/>
    <w:link w:val="20"/>
    <w:uiPriority w:val="9"/>
    <w:unhideWhenUsed/>
    <w:qFormat/>
    <w:rsid w:val="00020C29"/>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nhideWhenUsed/>
    <w:qFormat/>
    <w:rsid w:val="002F0AF6"/>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981CCA"/>
    <w:pPr>
      <w:keepNext/>
      <w:spacing w:before="0" w:after="0"/>
      <w:ind w:left="720"/>
      <w:outlineLvl w:val="3"/>
    </w:pPr>
    <w:rPr>
      <w:rFonts w:eastAsia="Times New Roman"/>
      <w:bCs/>
      <w:color w:val="984806" w:themeColor="accent6" w:themeShade="80"/>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Заголовок 1 Знак"/>
    <w:link w:val="1"/>
    <w:uiPriority w:val="9"/>
    <w:rsid w:val="002F0AF6"/>
    <w:rPr>
      <w:b/>
      <w:bCs/>
      <w:noProof/>
      <w:sz w:val="26"/>
      <w:szCs w:val="26"/>
    </w:rPr>
  </w:style>
  <w:style w:type="character" w:styleId="20" w:customStyle="1">
    <w:name w:val="Заголовок 2 Знак"/>
    <w:link w:val="2"/>
    <w:uiPriority w:val="9"/>
    <w:rsid w:val="00CF26E3"/>
    <w:rPr>
      <w:rFonts w:eastAsia="Times New Roman"/>
      <w:b/>
      <w:bCs/>
      <w:sz w:val="26"/>
      <w:szCs w:val="26"/>
    </w:rPr>
  </w:style>
  <w:style w:type="paragraph" w:styleId="ClientNote" w:customStyle="1">
    <w:name w:val="Client Note"/>
    <w:basedOn w:val="a"/>
    <w:next w:val="a"/>
    <w:autoRedefine/>
    <w:semiHidden/>
    <w:unhideWhenUsed/>
    <w:qFormat/>
    <w:rsid w:val="003C7902"/>
    <w:pPr>
      <w:spacing w:after="0" w:line="240" w:lineRule="auto"/>
    </w:pPr>
    <w:rPr>
      <w:i/>
      <w:color w:val="FF0000"/>
    </w:rPr>
  </w:style>
  <w:style w:type="paragraph" w:styleId="AnswerLineL25" w:customStyle="1">
    <w:name w:val="Answer Line L25"/>
    <w:basedOn w:val="BodyTextL25"/>
    <w:next w:val="BodyTextL25"/>
    <w:qFormat/>
    <w:rsid w:val="00E859E3"/>
    <w:rPr>
      <w:b/>
      <w:i/>
      <w:color w:val="808080" w:themeColor="background1" w:themeShade="80"/>
    </w:rPr>
  </w:style>
  <w:style w:type="paragraph" w:styleId="PageHead" w:customStyle="1">
    <w:name w:val="Page Head"/>
    <w:basedOn w:val="a"/>
    <w:qFormat/>
    <w:rsid w:val="00C52BA6"/>
    <w:pPr>
      <w:pBdr>
        <w:bottom w:val="single" w:color="auto" w:sz="18" w:space="1"/>
      </w:pBdr>
      <w:tabs>
        <w:tab w:val="right" w:pos="10080"/>
      </w:tabs>
    </w:pPr>
    <w:rPr>
      <w:b/>
      <w:sz w:val="20"/>
    </w:rPr>
  </w:style>
  <w:style w:type="paragraph" w:styleId="AnswerLineL50" w:customStyle="1">
    <w:name w:val="Answer Line L50"/>
    <w:basedOn w:val="AnswerLineL25"/>
    <w:next w:val="BodyTextL50"/>
    <w:qFormat/>
    <w:rsid w:val="00E859E3"/>
    <w:pPr>
      <w:ind w:left="720"/>
    </w:pPr>
  </w:style>
  <w:style w:type="paragraph" w:styleId="a3">
    <w:name w:val="header"/>
    <w:basedOn w:val="a"/>
    <w:link w:val="a4"/>
    <w:unhideWhenUsed/>
    <w:rsid w:val="008402F2"/>
    <w:pPr>
      <w:tabs>
        <w:tab w:val="center" w:pos="4680"/>
        <w:tab w:val="right" w:pos="9360"/>
      </w:tabs>
    </w:pPr>
  </w:style>
  <w:style w:type="character" w:styleId="a4" w:customStyle="1">
    <w:name w:val="Верхний колонтитул Знак"/>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styleId="a6" w:customStyle="1">
    <w:name w:val="Нижний колонтитул Знак"/>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styleId="a8" w:customStyle="1">
    <w:name w:val="Текст выноски Знак"/>
    <w:link w:val="a7"/>
    <w:uiPriority w:val="99"/>
    <w:semiHidden/>
    <w:rsid w:val="0090659A"/>
    <w:rPr>
      <w:rFonts w:ascii="Tahoma" w:hAnsi="Tahoma" w:cs="Tahoma"/>
      <w:sz w:val="16"/>
      <w:szCs w:val="16"/>
    </w:rPr>
  </w:style>
  <w:style w:type="paragraph" w:styleId="TableText" w:customStyle="1">
    <w:name w:val="Table Text"/>
    <w:basedOn w:val="a"/>
    <w:link w:val="TableTextChar"/>
    <w:qFormat/>
    <w:rsid w:val="008B68E7"/>
    <w:pPr>
      <w:spacing w:line="240" w:lineRule="auto"/>
    </w:pPr>
    <w:rPr>
      <w:sz w:val="20"/>
      <w:szCs w:val="20"/>
    </w:rPr>
  </w:style>
  <w:style w:type="character" w:styleId="TableTextChar" w:customStyle="1">
    <w:name w:val="Table Text Char"/>
    <w:link w:val="TableText"/>
    <w:rsid w:val="008B68E7"/>
  </w:style>
  <w:style w:type="table" w:styleId="a9">
    <w:name w:val="Table Grid"/>
    <w:basedOn w:val="a1"/>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ing" w:customStyle="1">
    <w:name w:val="Table Heading"/>
    <w:basedOn w:val="a"/>
    <w:qFormat/>
    <w:rsid w:val="00097163"/>
    <w:pPr>
      <w:keepNext/>
      <w:spacing w:before="120" w:after="120"/>
      <w:jc w:val="center"/>
    </w:pPr>
    <w:rPr>
      <w:b/>
      <w:sz w:val="20"/>
    </w:rPr>
  </w:style>
  <w:style w:type="paragraph" w:styleId="Bulletlevel1" w:customStyle="1">
    <w:name w:val="Bullet level 1"/>
    <w:basedOn w:val="BodyTextL25"/>
    <w:qFormat/>
    <w:rsid w:val="00457934"/>
    <w:pPr>
      <w:numPr>
        <w:numId w:val="1"/>
      </w:numPr>
    </w:pPr>
  </w:style>
  <w:style w:type="paragraph" w:styleId="Bulletlevel2" w:customStyle="1">
    <w:name w:val="Bullet level 2"/>
    <w:basedOn w:val="BodyTextL25"/>
    <w:qFormat/>
    <w:rsid w:val="0036440C"/>
    <w:pPr>
      <w:numPr>
        <w:numId w:val="7"/>
      </w:numPr>
      <w:ind w:left="1080"/>
    </w:pPr>
  </w:style>
  <w:style w:type="paragraph" w:styleId="InstNoteRed" w:customStyle="1">
    <w:name w:val="Inst Note Red"/>
    <w:basedOn w:val="a"/>
    <w:qFormat/>
    <w:rsid w:val="00D030AE"/>
    <w:pPr>
      <w:spacing w:line="240" w:lineRule="auto"/>
    </w:pPr>
    <w:rPr>
      <w:color w:val="EE0000"/>
      <w:sz w:val="20"/>
    </w:rPr>
  </w:style>
  <w:style w:type="paragraph" w:styleId="ConfigWindow" w:customStyle="1">
    <w:name w:val="Config Window"/>
    <w:basedOn w:val="aa"/>
    <w:next w:val="BodyTextL25"/>
    <w:qFormat/>
    <w:rsid w:val="004427FD"/>
    <w:pPr>
      <w:spacing w:before="0" w:after="0"/>
    </w:pPr>
    <w:rPr>
      <w:i/>
      <w:color w:val="FFFFFF" w:themeColor="background1"/>
      <w:sz w:val="6"/>
    </w:rPr>
  </w:style>
  <w:style w:type="paragraph" w:styleId="SubStepAlpha" w:customStyle="1">
    <w:name w:val="SubStep Alpha"/>
    <w:basedOn w:val="BodyTextL25"/>
    <w:qFormat/>
    <w:rsid w:val="00A76665"/>
    <w:pPr>
      <w:numPr>
        <w:ilvl w:val="3"/>
        <w:numId w:val="5"/>
      </w:numPr>
    </w:pPr>
  </w:style>
  <w:style w:type="paragraph" w:styleId="CMD" w:customStyle="1">
    <w:name w:val="CMD"/>
    <w:basedOn w:val="BodyTextL25"/>
    <w:link w:val="CMDChar"/>
    <w:qFormat/>
    <w:rsid w:val="0010436E"/>
    <w:pPr>
      <w:spacing w:before="60" w:after="60"/>
      <w:ind w:left="720"/>
    </w:pPr>
    <w:rPr>
      <w:rFonts w:ascii="Courier New" w:hAnsi="Courier New"/>
    </w:rPr>
  </w:style>
  <w:style w:type="paragraph" w:styleId="BodyTextL50" w:customStyle="1">
    <w:name w:val="Body Text L50"/>
    <w:basedOn w:val="a"/>
    <w:qFormat/>
    <w:rsid w:val="00166253"/>
    <w:pPr>
      <w:spacing w:before="120" w:after="120" w:line="240" w:lineRule="auto"/>
      <w:ind w:left="720"/>
    </w:pPr>
    <w:rPr>
      <w:sz w:val="20"/>
    </w:rPr>
  </w:style>
  <w:style w:type="paragraph" w:styleId="BodyTextL25" w:customStyle="1">
    <w:name w:val="Body Text L25"/>
    <w:basedOn w:val="a"/>
    <w:link w:val="BodyTextL25Char"/>
    <w:qFormat/>
    <w:rsid w:val="00D778DF"/>
    <w:pPr>
      <w:spacing w:before="120" w:after="120" w:line="240" w:lineRule="auto"/>
      <w:ind w:left="360"/>
    </w:pPr>
    <w:rPr>
      <w:sz w:val="20"/>
    </w:rPr>
  </w:style>
  <w:style w:type="paragraph" w:styleId="InstNoteRedL50" w:customStyle="1">
    <w:name w:val="Inst Note Red L50"/>
    <w:basedOn w:val="InstNoteRed"/>
    <w:next w:val="a"/>
    <w:qFormat/>
    <w:rsid w:val="00D030AE"/>
    <w:pPr>
      <w:spacing w:before="120" w:after="120"/>
      <w:ind w:left="720"/>
    </w:pPr>
  </w:style>
  <w:style w:type="paragraph" w:styleId="DevConfigs" w:customStyle="1">
    <w:name w:val="DevConfigs"/>
    <w:basedOn w:val="a"/>
    <w:qFormat/>
    <w:rsid w:val="00215665"/>
    <w:pPr>
      <w:spacing w:before="0" w:after="0"/>
    </w:pPr>
    <w:rPr>
      <w:rFonts w:ascii="Courier New" w:hAnsi="Courier New"/>
      <w:sz w:val="20"/>
    </w:rPr>
  </w:style>
  <w:style w:type="paragraph" w:styleId="Visual" w:customStyle="1">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styleId="ac" w:customStyle="1">
    <w:name w:val="Схема документа Знак"/>
    <w:link w:val="ab"/>
    <w:uiPriority w:val="99"/>
    <w:semiHidden/>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bdr w:val="none" w:color="auto" w:sz="0" w:space="0"/>
      <w:shd w:val="clear" w:color="auto" w:fill="BFBFBF"/>
    </w:rPr>
  </w:style>
  <w:style w:type="character" w:styleId="LabSectionGray" w:customStyle="1">
    <w:name w:val="Lab Section Gray"/>
    <w:uiPriority w:val="1"/>
    <w:qFormat/>
    <w:rsid w:val="00BE3A73"/>
    <w:rPr>
      <w:rFonts w:ascii="Arial" w:hAnsi="Arial"/>
      <w:b w:val="0"/>
      <w:sz w:val="24"/>
      <w:bdr w:val="none" w:color="auto" w:sz="0" w:space="0"/>
      <w:shd w:val="clear" w:color="auto" w:fill="BFBFBF"/>
    </w:rPr>
  </w:style>
  <w:style w:type="paragraph" w:styleId="SubStepNum" w:customStyle="1">
    <w:name w:val="SubStep Num"/>
    <w:basedOn w:val="BodyTextL25"/>
    <w:qFormat/>
    <w:rsid w:val="00A76665"/>
    <w:pPr>
      <w:numPr>
        <w:ilvl w:val="4"/>
        <w:numId w:val="5"/>
      </w:numPr>
    </w:pPr>
  </w:style>
  <w:style w:type="table" w:styleId="LightList-Accent11" w:customStyle="1">
    <w:name w:val="Light List - Accent 11"/>
    <w:basedOn w:val="a1"/>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abTableStyle" w:customStyle="1">
    <w:name w:val="Lab_Table_Style"/>
    <w:basedOn w:val="a1"/>
    <w:uiPriority w:val="99"/>
    <w:qFormat/>
    <w:rsid w:val="00E87D62"/>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DevConfigGray" w:customStyle="1">
    <w:name w:val="DevConfig Gray"/>
    <w:uiPriority w:val="1"/>
    <w:qFormat/>
    <w:rsid w:val="00AD761F"/>
    <w:rPr>
      <w:rFonts w:ascii="Courier New" w:hAnsi="Courier New"/>
      <w:b/>
      <w:color w:val="auto"/>
      <w:sz w:val="20"/>
      <w:bdr w:val="none" w:color="auto" w:sz="0" w:space="0"/>
      <w:shd w:val="clear" w:color="auto" w:fill="BFBFBF"/>
    </w:rPr>
  </w:style>
  <w:style w:type="numbering" w:styleId="BulletList" w:customStyle="1">
    <w:name w:val="Bullet_List"/>
    <w:basedOn w:val="a2"/>
    <w:uiPriority w:val="99"/>
    <w:rsid w:val="00457934"/>
    <w:pPr>
      <w:numPr>
        <w:numId w:val="1"/>
      </w:numPr>
    </w:pPr>
  </w:style>
  <w:style w:type="numbering" w:styleId="LabList" w:customStyle="1">
    <w:name w:val="Lab List"/>
    <w:basedOn w:val="a2"/>
    <w:uiPriority w:val="99"/>
    <w:rsid w:val="00020C29"/>
    <w:pPr>
      <w:numPr>
        <w:numId w:val="5"/>
      </w:numPr>
    </w:pPr>
  </w:style>
  <w:style w:type="paragraph" w:styleId="CMDOutput" w:customStyle="1">
    <w:name w:val="CMD Output"/>
    <w:basedOn w:val="BodyTextL25"/>
    <w:link w:val="CMDOutputChar"/>
    <w:qFormat/>
    <w:rsid w:val="00CB2FC9"/>
    <w:pPr>
      <w:spacing w:before="60" w:after="60"/>
      <w:ind w:left="720"/>
    </w:pPr>
    <w:rPr>
      <w:rFonts w:ascii="Courier New" w:hAnsi="Courier New"/>
      <w:sz w:val="18"/>
    </w:rPr>
  </w:style>
  <w:style w:type="paragraph" w:styleId="InstNoteRedL25" w:customStyle="1">
    <w:name w:val="Inst Note Red L25"/>
    <w:basedOn w:val="BodyTextL25"/>
    <w:next w:val="BodyTextL25"/>
    <w:qFormat/>
    <w:rsid w:val="00D030AE"/>
    <w:rPr>
      <w:color w:val="EE0000"/>
    </w:rPr>
  </w:style>
  <w:style w:type="paragraph" w:styleId="BodyTextL25Bold" w:customStyle="1">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character" w:styleId="HTML0" w:customStyle="1">
    <w:name w:val="Стандартный HTML Знак"/>
    <w:link w:val="HTML"/>
    <w:uiPriority w:val="99"/>
    <w:semiHidden/>
    <w:rsid w:val="00C6495E"/>
    <w:rPr>
      <w:rFonts w:ascii="Courier New" w:hAnsi="Courier New" w:eastAsia="Times New Roman"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styleId="af" w:customStyle="1">
    <w:name w:val="Текст примечания Знак"/>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styleId="af1" w:customStyle="1">
    <w:name w:val="Тема примечания Знак"/>
    <w:link w:val="af0"/>
    <w:uiPriority w:val="99"/>
    <w:semiHidden/>
    <w:rsid w:val="000B2344"/>
    <w:rPr>
      <w:b/>
      <w:bCs/>
    </w:rPr>
  </w:style>
  <w:style w:type="paragraph" w:styleId="ReflectionQ" w:customStyle="1">
    <w:name w:val="Reflection Q"/>
    <w:basedOn w:val="BodyTextL25"/>
    <w:qFormat/>
    <w:rsid w:val="00270FCC"/>
    <w:pPr>
      <w:keepNext/>
      <w:ind w:left="0"/>
    </w:pPr>
  </w:style>
  <w:style w:type="numbering" w:styleId="SectionList" w:customStyle="1">
    <w:name w:val="Section_List"/>
    <w:basedOn w:val="a2"/>
    <w:uiPriority w:val="99"/>
    <w:rsid w:val="00596998"/>
    <w:pPr>
      <w:numPr>
        <w:numId w:val="3"/>
      </w:numPr>
    </w:pPr>
  </w:style>
  <w:style w:type="character" w:styleId="40" w:customStyle="1">
    <w:name w:val="Заголовок 4 Знак"/>
    <w:basedOn w:val="a0"/>
    <w:link w:val="4"/>
    <w:rsid w:val="00981CCA"/>
    <w:rPr>
      <w:rFonts w:eastAsia="Times New Roman"/>
      <w:bCs/>
      <w:color w:val="984806" w:themeColor="accent6" w:themeShade="80"/>
      <w:szCs w:val="28"/>
    </w:rPr>
  </w:style>
  <w:style w:type="character" w:styleId="50" w:customStyle="1">
    <w:name w:val="Заголовок 5 Знак"/>
    <w:basedOn w:val="a0"/>
    <w:link w:val="5"/>
    <w:semiHidden/>
    <w:rsid w:val="00BF76BE"/>
    <w:rPr>
      <w:rFonts w:eastAsia="Times New Roman"/>
      <w:b/>
      <w:bCs/>
      <w:i/>
      <w:iCs/>
      <w:sz w:val="26"/>
      <w:szCs w:val="26"/>
    </w:rPr>
  </w:style>
  <w:style w:type="character" w:styleId="60" w:customStyle="1">
    <w:name w:val="Заголовок 6 Знак"/>
    <w:basedOn w:val="a0"/>
    <w:link w:val="6"/>
    <w:semiHidden/>
    <w:rsid w:val="00BF76BE"/>
    <w:rPr>
      <w:rFonts w:eastAsia="Times New Roman"/>
      <w:b/>
      <w:bCs/>
      <w:sz w:val="22"/>
      <w:szCs w:val="22"/>
    </w:rPr>
  </w:style>
  <w:style w:type="character" w:styleId="70" w:customStyle="1">
    <w:name w:val="Заголовок 7 Знак"/>
    <w:basedOn w:val="a0"/>
    <w:link w:val="7"/>
    <w:semiHidden/>
    <w:rsid w:val="00BF76BE"/>
    <w:rPr>
      <w:rFonts w:eastAsia="Times New Roman"/>
      <w:szCs w:val="24"/>
    </w:rPr>
  </w:style>
  <w:style w:type="character" w:styleId="80" w:customStyle="1">
    <w:name w:val="Заголовок 8 Знак"/>
    <w:basedOn w:val="a0"/>
    <w:link w:val="8"/>
    <w:semiHidden/>
    <w:rsid w:val="00BF76BE"/>
    <w:rPr>
      <w:rFonts w:eastAsia="Times New Roman"/>
      <w:i/>
      <w:iCs/>
      <w:szCs w:val="24"/>
    </w:rPr>
  </w:style>
  <w:style w:type="character" w:styleId="90" w:customStyle="1">
    <w:name w:val="Заголовок 9 Знак"/>
    <w:basedOn w:val="a0"/>
    <w:link w:val="9"/>
    <w:semiHidden/>
    <w:rsid w:val="00BF76BE"/>
    <w:rPr>
      <w:rFonts w:eastAsia="Times New Roman" w:cs="Arial"/>
      <w:sz w:val="22"/>
      <w:szCs w:val="22"/>
    </w:rPr>
  </w:style>
  <w:style w:type="character" w:styleId="30" w:customStyle="1">
    <w:name w:val="Заголовок 3 Знак"/>
    <w:link w:val="3"/>
    <w:rsid w:val="002F0AF6"/>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styleId="af3" w:customStyle="1">
    <w:name w:val="Текст концевой сноски Знак"/>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styleId="af5" w:customStyle="1">
    <w:name w:val="Текст сноски Знак"/>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rPr>
  </w:style>
  <w:style w:type="character" w:styleId="af8" w:customStyle="1">
    <w:name w:val="Текст макроса Знак"/>
    <w:basedOn w:val="a0"/>
    <w:link w:val="af7"/>
    <w:semiHidden/>
    <w:rsid w:val="00231DCA"/>
    <w:rPr>
      <w:rFonts w:ascii="Courier New" w:hAnsi="Courier New" w:eastAsia="Times New Roman"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styleId="afc" w:customStyle="1">
    <w:name w:val="Основной текст Знак"/>
    <w:link w:val="aa"/>
    <w:rsid w:val="00603503"/>
    <w:rPr>
      <w:rFonts w:eastAsia="Times New Roman"/>
      <w:szCs w:val="24"/>
    </w:rPr>
  </w:style>
  <w:style w:type="paragraph" w:styleId="ColorfulShading-Accent11" w:customStyle="1">
    <w:name w:val="Colorful Shading - Accent 11"/>
    <w:hidden/>
    <w:semiHidden/>
    <w:rsid w:val="00231DCA"/>
    <w:rPr>
      <w:rFonts w:eastAsia="Times New Roman" w:cs="Arial"/>
    </w:rPr>
  </w:style>
  <w:style w:type="paragraph" w:styleId="BodyTextBold" w:customStyle="1">
    <w:name w:val="Body Text Bold"/>
    <w:basedOn w:val="aa"/>
    <w:next w:val="BodyTextL25"/>
    <w:link w:val="BodyTextBoldChar"/>
    <w:qFormat/>
    <w:rsid w:val="00C73E03"/>
    <w:rPr>
      <w:b/>
    </w:rPr>
  </w:style>
  <w:style w:type="character" w:styleId="CMDChar" w:customStyle="1">
    <w:name w:val="CMD Char"/>
    <w:basedOn w:val="a0"/>
    <w:link w:val="CMD"/>
    <w:rsid w:val="0010436E"/>
    <w:rPr>
      <w:rFonts w:ascii="Courier New" w:hAnsi="Courier New"/>
      <w:szCs w:val="22"/>
    </w:rPr>
  </w:style>
  <w:style w:type="character" w:styleId="BodyTextBoldChar" w:customStyle="1">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styleId="afe" w:customStyle="1">
    <w:name w:val="Заголовок Знак"/>
    <w:basedOn w:val="a0"/>
    <w:link w:val="afd"/>
    <w:rsid w:val="00A33890"/>
    <w:rPr>
      <w:rFonts w:eastAsiaTheme="majorEastAsia" w:cstheme="majorBidi"/>
      <w:b/>
      <w:kern w:val="28"/>
      <w:sz w:val="32"/>
      <w:szCs w:val="56"/>
    </w:rPr>
  </w:style>
  <w:style w:type="table" w:styleId="LabTableStyle1" w:customStyle="1">
    <w:name w:val="Lab_Table_Style1"/>
    <w:basedOn w:val="a1"/>
    <w:uiPriority w:val="99"/>
    <w:qFormat/>
    <w:rsid w:val="00C77B2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styleId="CMDRed" w:customStyle="1">
    <w:name w:val="CMD Red"/>
    <w:basedOn w:val="CMD"/>
    <w:link w:val="CMDRedChar"/>
    <w:qFormat/>
    <w:rsid w:val="00490807"/>
    <w:rPr>
      <w:color w:val="EE0000"/>
    </w:rPr>
  </w:style>
  <w:style w:type="character" w:styleId="CMDRedChar" w:customStyle="1">
    <w:name w:val="CMD Red Char"/>
    <w:basedOn w:val="CMDChar"/>
    <w:link w:val="CMDRed"/>
    <w:rsid w:val="00490807"/>
    <w:rPr>
      <w:rFonts w:ascii="Courier New" w:hAnsi="Courier New"/>
      <w:color w:val="EE0000"/>
      <w:szCs w:val="22"/>
    </w:rPr>
  </w:style>
  <w:style w:type="paragraph" w:styleId="CMDOutputRed" w:customStyle="1">
    <w:name w:val="CMD Output Red"/>
    <w:basedOn w:val="CMDOutput"/>
    <w:link w:val="CMDOutputRedChar"/>
    <w:qFormat/>
    <w:rsid w:val="00490807"/>
    <w:rPr>
      <w:color w:val="EE0000"/>
    </w:rPr>
  </w:style>
  <w:style w:type="character" w:styleId="BodyTextL25Char" w:customStyle="1">
    <w:name w:val="Body Text L25 Char"/>
    <w:basedOn w:val="a0"/>
    <w:link w:val="BodyTextL25"/>
    <w:rsid w:val="00490807"/>
    <w:rPr>
      <w:szCs w:val="22"/>
    </w:rPr>
  </w:style>
  <w:style w:type="character" w:styleId="CMDOutputChar" w:customStyle="1">
    <w:name w:val="CMD Output Char"/>
    <w:basedOn w:val="BodyTextL25Char"/>
    <w:link w:val="CMDOutput"/>
    <w:rsid w:val="00490807"/>
    <w:rPr>
      <w:rFonts w:ascii="Courier New" w:hAnsi="Courier New"/>
      <w:sz w:val="18"/>
      <w:szCs w:val="22"/>
    </w:rPr>
  </w:style>
  <w:style w:type="character" w:styleId="CMDOutputRedChar" w:customStyle="1">
    <w:name w:val="CMD Output Red Char"/>
    <w:basedOn w:val="CMDOutputChar"/>
    <w:link w:val="CMDOutputRed"/>
    <w:rsid w:val="00490807"/>
    <w:rPr>
      <w:rFonts w:ascii="Courier New" w:hAnsi="Courier New"/>
      <w:color w:val="EE0000"/>
      <w:sz w:val="18"/>
      <w:szCs w:val="22"/>
    </w:rPr>
  </w:style>
  <w:style w:type="paragraph" w:styleId="LabTitle" w:customStyle="1">
    <w:name w:val="Lab Title"/>
    <w:basedOn w:val="a"/>
    <w:link w:val="LabTitleChar"/>
    <w:qFormat/>
    <w:rsid w:val="002F0AF6"/>
    <w:rPr>
      <w:b/>
      <w:sz w:val="32"/>
    </w:rPr>
  </w:style>
  <w:style w:type="paragraph" w:styleId="TaskHead" w:customStyle="1">
    <w:name w:val="Task Head"/>
    <w:basedOn w:val="a"/>
    <w:next w:val="BodyTextL25"/>
    <w:rsid w:val="00191B4F"/>
    <w:pPr>
      <w:keepNext/>
      <w:numPr>
        <w:ilvl w:val="1"/>
        <w:numId w:val="18"/>
      </w:numPr>
      <w:spacing w:before="240" w:line="240" w:lineRule="auto"/>
      <w:outlineLvl w:val="1"/>
    </w:pPr>
    <w:rPr>
      <w:sz w:val="24"/>
    </w:rPr>
  </w:style>
  <w:style w:type="character" w:styleId="LabTitleChar" w:customStyle="1">
    <w:name w:val="Lab Title Char"/>
    <w:link w:val="LabTitle"/>
    <w:rsid w:val="002F0AF6"/>
    <w:rPr>
      <w:b/>
      <w:sz w:val="32"/>
      <w:szCs w:val="22"/>
    </w:rPr>
  </w:style>
  <w:style w:type="paragraph" w:styleId="CMDBold" w:customStyle="1">
    <w:name w:val="CMD Bold"/>
    <w:basedOn w:val="CMD"/>
    <w:next w:val="BodyTextL50"/>
    <w:link w:val="CMDBoldChar"/>
    <w:qFormat/>
    <w:rsid w:val="002F0AF6"/>
    <w:rPr>
      <w:b/>
    </w:rPr>
  </w:style>
  <w:style w:type="character" w:styleId="CMDBoldChar" w:customStyle="1">
    <w:name w:val="CMD Bold Char"/>
    <w:basedOn w:val="CMDChar"/>
    <w:link w:val="CMDBold"/>
    <w:rsid w:val="002F0AF6"/>
    <w:rPr>
      <w:rFonts w:ascii="Courier New" w:hAnsi="Courier New"/>
      <w:b/>
      <w:szCs w:val="22"/>
    </w:rPr>
  </w:style>
  <w:style w:type="character" w:styleId="aff0">
    <w:name w:val="Hyperlink"/>
    <w:basedOn w:val="a0"/>
    <w:uiPriority w:val="99"/>
    <w:semiHidden/>
    <w:unhideWhenUsed/>
    <w:rsid w:val="008F78AE"/>
    <w:rPr>
      <w:color w:val="0000FF"/>
      <w:u w:val="single"/>
    </w:rPr>
  </w:style>
  <w:style w:type="character" w:styleId="aff1">
    <w:name w:val="FollowedHyperlink"/>
    <w:basedOn w:val="a0"/>
    <w:semiHidden/>
    <w:unhideWhenUsed/>
    <w:rsid w:val="00A33C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917058">
      <w:bodyDiv w:val="1"/>
      <w:marLeft w:val="0"/>
      <w:marRight w:val="0"/>
      <w:marTop w:val="0"/>
      <w:marBottom w:val="0"/>
      <w:divBdr>
        <w:top w:val="none" w:sz="0" w:space="0" w:color="auto"/>
        <w:left w:val="none" w:sz="0" w:space="0" w:color="auto"/>
        <w:bottom w:val="none" w:sz="0" w:space="0" w:color="auto"/>
        <w:right w:val="none" w:sz="0" w:space="0" w:color="auto"/>
      </w:divBdr>
    </w:div>
    <w:div w:id="318968175">
      <w:bodyDiv w:val="1"/>
      <w:marLeft w:val="0"/>
      <w:marRight w:val="0"/>
      <w:marTop w:val="0"/>
      <w:marBottom w:val="0"/>
      <w:divBdr>
        <w:top w:val="none" w:sz="0" w:space="0" w:color="auto"/>
        <w:left w:val="none" w:sz="0" w:space="0" w:color="auto"/>
        <w:bottom w:val="none" w:sz="0" w:space="0" w:color="auto"/>
        <w:right w:val="none" w:sz="0" w:space="0" w:color="auto"/>
      </w:divBdr>
    </w:div>
    <w:div w:id="591009849">
      <w:bodyDiv w:val="1"/>
      <w:marLeft w:val="0"/>
      <w:marRight w:val="0"/>
      <w:marTop w:val="0"/>
      <w:marBottom w:val="0"/>
      <w:divBdr>
        <w:top w:val="none" w:sz="0" w:space="0" w:color="auto"/>
        <w:left w:val="none" w:sz="0" w:space="0" w:color="auto"/>
        <w:bottom w:val="none" w:sz="0" w:space="0" w:color="auto"/>
        <w:right w:val="none" w:sz="0" w:space="0" w:color="auto"/>
      </w:divBdr>
    </w:div>
    <w:div w:id="819923920">
      <w:bodyDiv w:val="1"/>
      <w:marLeft w:val="0"/>
      <w:marRight w:val="0"/>
      <w:marTop w:val="0"/>
      <w:marBottom w:val="0"/>
      <w:divBdr>
        <w:top w:val="none" w:sz="0" w:space="0" w:color="auto"/>
        <w:left w:val="none" w:sz="0" w:space="0" w:color="auto"/>
        <w:bottom w:val="none" w:sz="0" w:space="0" w:color="auto"/>
        <w:right w:val="none" w:sz="0" w:space="0" w:color="auto"/>
      </w:divBdr>
    </w:div>
    <w:div w:id="1106071543">
      <w:bodyDiv w:val="1"/>
      <w:marLeft w:val="0"/>
      <w:marRight w:val="0"/>
      <w:marTop w:val="0"/>
      <w:marBottom w:val="0"/>
      <w:divBdr>
        <w:top w:val="none" w:sz="0" w:space="0" w:color="auto"/>
        <w:left w:val="none" w:sz="0" w:space="0" w:color="auto"/>
        <w:bottom w:val="none" w:sz="0" w:space="0" w:color="auto"/>
        <w:right w:val="none" w:sz="0" w:space="0" w:color="auto"/>
      </w:divBdr>
    </w:div>
    <w:div w:id="118864503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glossaryDocument" Target="glossary/document.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SVN\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53C1E48A7F145F0A1B4871C02897E5D"/>
        <w:category>
          <w:name w:val="General"/>
          <w:gallery w:val="placeholder"/>
        </w:category>
        <w:types>
          <w:type w:val="bbPlcHdr"/>
        </w:types>
        <w:behaviors>
          <w:behavior w:val="content"/>
        </w:behaviors>
        <w:guid w:val="{1099BB2E-EAD9-46EB-B42A-D9D28628A6C8}"/>
      </w:docPartPr>
      <w:docPartBody>
        <w:p w:rsidR="00881C4A" w:rsidRDefault="009F6432">
          <w:pPr>
            <w:pStyle w:val="E53C1E48A7F145F0A1B4871C02897E5D"/>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432"/>
    <w:rsid w:val="001C7B03"/>
    <w:rsid w:val="006B3310"/>
    <w:rsid w:val="006B49BB"/>
    <w:rsid w:val="006C6CA0"/>
    <w:rsid w:val="00726EFF"/>
    <w:rsid w:val="0077180C"/>
    <w:rsid w:val="00881C4A"/>
    <w:rsid w:val="009F6432"/>
    <w:rsid w:val="00A163BD"/>
    <w:rsid w:val="00A21451"/>
    <w:rsid w:val="00AD06C7"/>
    <w:rsid w:val="00B06302"/>
    <w:rsid w:val="00BE2682"/>
    <w:rsid w:val="00CA108E"/>
    <w:rsid w:val="00D03905"/>
    <w:rsid w:val="00D42A8E"/>
    <w:rsid w:val="00D579A7"/>
    <w:rsid w:val="00D65038"/>
    <w:rsid w:val="00F74EB7"/>
    <w:rsid w:val="00FD35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E53C1E48A7F145F0A1B4871C02897E5D">
    <w:name w:val="E53C1E48A7F145F0A1B4871C02897E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mac-cyrillic"/>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B9FCACD256B14B4190340E471CE6FF8C" ma:contentTypeVersion="8" ma:contentTypeDescription="Создание документа." ma:contentTypeScope="" ma:versionID="e70026266c5d31b813028a0a9b2e020b">
  <xsd:schema xmlns:xsd="http://www.w3.org/2001/XMLSchema" xmlns:xs="http://www.w3.org/2001/XMLSchema" xmlns:p="http://schemas.microsoft.com/office/2006/metadata/properties" xmlns:ns2="2a1bacc0-90cb-44b4-abff-d447d7dc31ad" xmlns:ns3="3319ea74-2185-40fe-83d9-bc08e54498b3" targetNamespace="http://schemas.microsoft.com/office/2006/metadata/properties" ma:root="true" ma:fieldsID="cc530392d4256eea05238c5a3cef318c" ns2:_="" ns3:_="">
    <xsd:import namespace="2a1bacc0-90cb-44b4-abff-d447d7dc31ad"/>
    <xsd:import namespace="3319ea74-2185-40fe-83d9-bc08e54498b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SearchPropertie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1bacc0-90cb-44b4-abff-d447d7dc3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19ea74-2185-40fe-83d9-bc08e54498b3" elementFormDefault="qualified">
    <xsd:import namespace="http://schemas.microsoft.com/office/2006/documentManagement/types"/>
    <xsd:import namespace="http://schemas.microsoft.com/office/infopath/2007/PartnerControls"/>
    <xsd:element name="SharedWithUsers" ma:index="13"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Совместно с подробностям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703F4F-E681-416F-BB78-5640F084F4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1bacc0-90cb-44b4-abff-d447d7dc31ad"/>
    <ds:schemaRef ds:uri="3319ea74-2185-40fe-83d9-bc08e5449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C52EA3-8502-4F2E-9CFA-EAD9B637B3EF}">
  <ds:schemaRefs>
    <ds:schemaRef ds:uri="http://schemas.openxmlformats.org/officeDocument/2006/bibliography"/>
  </ds:schemaRefs>
</ds:datastoreItem>
</file>

<file path=customXml/itemProps3.xml><?xml version="1.0" encoding="utf-8"?>
<ds:datastoreItem xmlns:ds="http://schemas.openxmlformats.org/officeDocument/2006/customXml" ds:itemID="{0BC7ADAD-D7A6-4330-9B2B-0EFD88F9D215}">
  <ds:schemaRefs>
    <ds:schemaRef ds:uri="http://schemas.microsoft.com/sharepoint/v3/contenttype/forms"/>
  </ds:schemaRefs>
</ds:datastoreItem>
</file>

<file path=customXml/itemProps4.xml><?xml version="1.0" encoding="utf-8"?>
<ds:datastoreItem xmlns:ds="http://schemas.openxmlformats.org/officeDocument/2006/customXml" ds:itemID="{EFEEAF1C-9C99-4FB1-8842-5B49870459DB}">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Lab_Template%20-%20ILM_2019_Accessibility.dotx</ap:Template>
  <ap:Application>Microsoft Word for the web</ap:Application>
  <ap:DocSecurity>0</ap:DocSecurity>
  <ap:ScaleCrop>false</ap:ScaleCrop>
  <ap:Company>Cisco Systems,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Lab - Python Programming Review</dc:title>
  <dc:subject/>
  <dc:creator>DH</dc:creator>
  <keywords/>
  <dc:description>2020</dc:description>
  <lastModifiedBy>Tahirzhan Ushurov</lastModifiedBy>
  <revision>12</revision>
  <lastPrinted>2020-07-18T12:39:00.0000000Z</lastPrinted>
  <dcterms:created xsi:type="dcterms:W3CDTF">2025-01-29T20:19:00.0000000Z</dcterms:created>
  <dcterms:modified xsi:type="dcterms:W3CDTF">2025-02-08T09:24:28.8559985Z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0x010100B9FCACD256B14B4190340E471CE6FF8C</vt:lpwstr>
  </property>
</Properties>
</file>
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358B2" w14:textId="1491D75D" w:rsidR="004D36D7" w:rsidRPr="00FD4A68" w:rsidRDefault="00000000" w:rsidP="00B47940">
      <w:pPr>
        <w:pStyle w:val="afd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70F56151E30242D09FA83003AA45719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7746EA">
            <w:t>Lab - Python Classes</w:t>
          </w:r>
          <w:r w:rsidR="00CC3BED">
            <w:t xml:space="preserve"> Review</w:t>
          </w:r>
        </w:sdtContent>
      </w:sdt>
    </w:p>
    <w:p w14:paraId="1FFECA65" w14:textId="77777777" w:rsidR="00F62F37" w:rsidRPr="002F0AF6" w:rsidRDefault="00F62F37" w:rsidP="00F62F37">
      <w:pPr>
        <w:pStyle w:val="1"/>
        <w:tabs>
          <w:tab w:val="num" w:pos="0"/>
        </w:tabs>
      </w:pPr>
      <w:r w:rsidRPr="002F0AF6">
        <w:t>Objectives</w:t>
      </w:r>
    </w:p>
    <w:p w14:paraId="0CA75073" w14:textId="0590AAED" w:rsidR="00F62F37" w:rsidRDefault="00F62F37" w:rsidP="00F62F37">
      <w:pPr>
        <w:pStyle w:val="BodyTextL25Bold"/>
      </w:pPr>
      <w:r>
        <w:t xml:space="preserve">Part 1: </w:t>
      </w:r>
      <w:r w:rsidR="00DF6C47">
        <w:t>Launch the DEVASC VM</w:t>
      </w:r>
    </w:p>
    <w:p w14:paraId="19F9E6FE" w14:textId="0787F9A3" w:rsidR="00DF6C47" w:rsidRDefault="00DF6C47" w:rsidP="00F62F37">
      <w:pPr>
        <w:pStyle w:val="BodyTextL25Bold"/>
      </w:pPr>
      <w:r>
        <w:t>Part 2: Review Functions, Methods, and Classes</w:t>
      </w:r>
    </w:p>
    <w:p w14:paraId="63FEEA54" w14:textId="0687FD9A" w:rsidR="00021D65" w:rsidRDefault="00DF6C47" w:rsidP="00F62F37">
      <w:pPr>
        <w:pStyle w:val="BodyTextL25Bold"/>
      </w:pPr>
      <w:r>
        <w:t xml:space="preserve">Part 3: </w:t>
      </w:r>
      <w:r w:rsidR="00021D65">
        <w:t>Define a Function</w:t>
      </w:r>
    </w:p>
    <w:p w14:paraId="7A760CD8" w14:textId="4AC0665F" w:rsidR="00021D65" w:rsidRDefault="00021D65" w:rsidP="00F62F37">
      <w:pPr>
        <w:pStyle w:val="BodyTextL25Bold"/>
      </w:pPr>
      <w:r>
        <w:t>Part 4: Define a Class with Methods</w:t>
      </w:r>
    </w:p>
    <w:p w14:paraId="35596E23" w14:textId="5224319D" w:rsidR="00F62F37" w:rsidRPr="004C0909" w:rsidRDefault="00021D65" w:rsidP="00F62F37">
      <w:pPr>
        <w:pStyle w:val="BodyTextL25Bold"/>
      </w:pPr>
      <w:r>
        <w:t xml:space="preserve">Part 5: </w:t>
      </w:r>
      <w:r w:rsidR="00DF6C47">
        <w:t>Review the circleClass.py Script</w:t>
      </w:r>
    </w:p>
    <w:p w14:paraId="42E30A5C" w14:textId="77777777" w:rsidR="00F62F37" w:rsidRDefault="00F62F37" w:rsidP="00F62F37">
      <w:pPr>
        <w:pStyle w:val="1"/>
      </w:pPr>
      <w:r w:rsidRPr="00E70096">
        <w:t>Background / Scenario</w:t>
      </w:r>
    </w:p>
    <w:p w14:paraId="50DD2DFA" w14:textId="23DBF412" w:rsidR="00DF6C47" w:rsidRDefault="00F62F37" w:rsidP="00F62F37">
      <w:pPr>
        <w:pStyle w:val="BodyTextL25"/>
        <w:rPr>
          <w:rFonts w:eastAsia="Arial"/>
          <w:b/>
        </w:rPr>
      </w:pPr>
      <w:r>
        <w:t>In this lab, you review Python methods, functions, and classes.</w:t>
      </w:r>
      <w:r w:rsidR="00021D65">
        <w:t xml:space="preserve"> You then create a class and instantiate it several times with different values. Finally, you review the </w:t>
      </w:r>
      <w:r w:rsidR="00021D65" w:rsidRPr="00021D65">
        <w:rPr>
          <w:b/>
          <w:bCs/>
        </w:rPr>
        <w:t>Circle</w:t>
      </w:r>
      <w:r w:rsidR="00021D65">
        <w:t xml:space="preserve"> class example used in the course.</w:t>
      </w:r>
    </w:p>
    <w:p w14:paraId="7653E904" w14:textId="77777777" w:rsidR="00F62F37" w:rsidRPr="00E70096" w:rsidRDefault="00F62F37" w:rsidP="00F62F37">
      <w:pPr>
        <w:pStyle w:val="1"/>
      </w:pPr>
      <w:r w:rsidRPr="00E70096">
        <w:t>Required Resources</w:t>
      </w:r>
    </w:p>
    <w:p w14:paraId="0C1F35F8" w14:textId="77777777" w:rsidR="00F62F37" w:rsidRDefault="00F62F37" w:rsidP="00F62F37">
      <w:pPr>
        <w:pStyle w:val="Bulletlevel1"/>
      </w:pPr>
      <w:r>
        <w:t>1 PC with operating system of your choice</w:t>
      </w:r>
    </w:p>
    <w:p w14:paraId="246613C8" w14:textId="77777777" w:rsidR="00F62F37" w:rsidRDefault="00F62F37" w:rsidP="00F62F37">
      <w:pPr>
        <w:pStyle w:val="Bulletlevel1"/>
      </w:pPr>
      <w:r>
        <w:t>Virtual Box or VMWare</w:t>
      </w:r>
    </w:p>
    <w:p w14:paraId="6C5B52D9" w14:textId="002097A3" w:rsidR="004123E3" w:rsidRDefault="00F62F37" w:rsidP="004123E3">
      <w:pPr>
        <w:pStyle w:val="Bulletlevel1"/>
      </w:pPr>
      <w:r>
        <w:t>DEVASC Virtual Machine</w:t>
      </w:r>
    </w:p>
    <w:p w14:paraId="6FE6C740" w14:textId="7D65F59E" w:rsidR="00F62F37" w:rsidRDefault="00F62F37" w:rsidP="00F62F37">
      <w:pPr>
        <w:pStyle w:val="1"/>
        <w:tabs>
          <w:tab w:val="num" w:pos="0"/>
        </w:tabs>
      </w:pPr>
      <w:r>
        <w:t>Instructions</w:t>
      </w:r>
    </w:p>
    <w:p w14:paraId="72668E74" w14:textId="77777777" w:rsidR="004123E3" w:rsidRPr="004123E3" w:rsidRDefault="004123E3" w:rsidP="004123E3">
      <w:pPr>
        <w:pStyle w:val="2"/>
      </w:pPr>
      <w:r w:rsidRPr="004123E3">
        <w:t>Launch the DEVASC VM</w:t>
      </w:r>
    </w:p>
    <w:p w14:paraId="4B8CB173" w14:textId="5FADC793" w:rsidR="004123E3" w:rsidRPr="004123E3" w:rsidRDefault="004123E3" w:rsidP="004123E3">
      <w:pPr>
        <w:pStyle w:val="BodyTextL25"/>
      </w:pPr>
      <w:r w:rsidRPr="0096687F">
        <w:t xml:space="preserve">If you have not already completed the </w:t>
      </w:r>
      <w:r w:rsidRPr="00A03D0E">
        <w:rPr>
          <w:b/>
          <w:bCs/>
        </w:rPr>
        <w:t>Lab - Install the Virtual Machine Lab Environment</w:t>
      </w:r>
      <w:r w:rsidRPr="0096687F">
        <w:t>, do so now. If you have already completed that lab, launch the DEVASC VM now.</w:t>
      </w:r>
    </w:p>
    <w:p w14:paraId="0376C755" w14:textId="402D595F" w:rsidR="00103401" w:rsidRDefault="00F62F37" w:rsidP="00103401">
      <w:pPr>
        <w:pStyle w:val="2"/>
      </w:pPr>
      <w:r>
        <w:t>Review Functions</w:t>
      </w:r>
      <w:r w:rsidR="00DF6C47">
        <w:t>, Methods, and Classes</w:t>
      </w:r>
    </w:p>
    <w:p w14:paraId="1F308ABA" w14:textId="4AC10C29" w:rsidR="0001370D" w:rsidRDefault="0001370D" w:rsidP="00F62F37">
      <w:pPr>
        <w:pStyle w:val="BodyTextL25"/>
      </w:pPr>
      <w:r>
        <w:t>In this part, you review the difference between functions and methods. You also review the basic structure of a class.</w:t>
      </w:r>
    </w:p>
    <w:p w14:paraId="711FEE36" w14:textId="744CFDDF" w:rsidR="0001370D" w:rsidRDefault="0001370D" w:rsidP="0001370D">
      <w:pPr>
        <w:pStyle w:val="3"/>
      </w:pPr>
      <w:r>
        <w:t>What is a function?</w:t>
      </w:r>
    </w:p>
    <w:p w14:paraId="04C6A4C5" w14:textId="6AFC6E4A" w:rsidR="00694B3F" w:rsidRDefault="002D0E4F" w:rsidP="0001370D">
      <w:pPr>
        <w:pStyle w:val="BodyTextL25"/>
      </w:pPr>
      <w:r>
        <w:t xml:space="preserve">As a quick review, </w:t>
      </w:r>
      <w:r w:rsidR="00694B3F">
        <w:t>recall that a function is an independently defined block of code that is called by name. In the following example</w:t>
      </w:r>
      <w:r w:rsidR="006C0115">
        <w:t>, t</w:t>
      </w:r>
      <w:r w:rsidR="00694B3F">
        <w:t xml:space="preserve">he function called </w:t>
      </w:r>
      <w:proofErr w:type="spellStart"/>
      <w:r w:rsidR="00694B3F" w:rsidRPr="00694B3F">
        <w:rPr>
          <w:b/>
          <w:bCs/>
        </w:rPr>
        <w:t>functionName</w:t>
      </w:r>
      <w:proofErr w:type="spellEnd"/>
      <w:r w:rsidR="00694B3F">
        <w:t xml:space="preserve"> is defined and then called. Notice that it is an independent block of code. It is not encapsulated in any other code.</w:t>
      </w:r>
    </w:p>
    <w:p w14:paraId="623F5D50" w14:textId="77777777" w:rsidR="00694B3F" w:rsidRDefault="00694B3F" w:rsidP="00694B3F">
      <w:pPr>
        <w:pStyle w:val="CMD"/>
      </w:pPr>
      <w:r>
        <w:t># Define the function</w:t>
      </w:r>
    </w:p>
    <w:p w14:paraId="33EBB39C" w14:textId="77777777" w:rsidR="00694B3F" w:rsidRDefault="00694B3F" w:rsidP="00694B3F">
      <w:pPr>
        <w:pStyle w:val="CMD"/>
      </w:pPr>
      <w:r>
        <w:t xml:space="preserve">def </w:t>
      </w:r>
      <w:proofErr w:type="spellStart"/>
      <w:r>
        <w:t>functionName</w:t>
      </w:r>
      <w:proofErr w:type="spellEnd"/>
      <w:r>
        <w:t>:</w:t>
      </w:r>
    </w:p>
    <w:p w14:paraId="74563093" w14:textId="2B89E841" w:rsidR="00694B3F" w:rsidRDefault="00694B3F" w:rsidP="00694B3F">
      <w:pPr>
        <w:pStyle w:val="CMD"/>
      </w:pPr>
      <w:r>
        <w:t xml:space="preserve">  </w:t>
      </w:r>
      <w:r w:rsidR="006C0115">
        <w:t xml:space="preserve">  </w:t>
      </w:r>
      <w:r>
        <w:t>...blocks of code...</w:t>
      </w:r>
    </w:p>
    <w:p w14:paraId="29926D7E" w14:textId="77777777" w:rsidR="00694B3F" w:rsidRDefault="00694B3F" w:rsidP="00694B3F">
      <w:pPr>
        <w:pStyle w:val="CMD"/>
      </w:pPr>
    </w:p>
    <w:p w14:paraId="717F3870" w14:textId="77777777" w:rsidR="00694B3F" w:rsidRDefault="00694B3F" w:rsidP="00694B3F">
      <w:pPr>
        <w:pStyle w:val="CMD"/>
      </w:pPr>
      <w:r>
        <w:t># Call the function</w:t>
      </w:r>
    </w:p>
    <w:p w14:paraId="7FCF1D35" w14:textId="38A50D56" w:rsidR="00694B3F" w:rsidRDefault="00694B3F" w:rsidP="00694B3F">
      <w:pPr>
        <w:pStyle w:val="CMD"/>
      </w:pPr>
      <w:proofErr w:type="spellStart"/>
      <w:proofErr w:type="gramStart"/>
      <w:r>
        <w:t>functionName</w:t>
      </w:r>
      <w:proofErr w:type="spellEnd"/>
      <w:r>
        <w:t>(</w:t>
      </w:r>
      <w:proofErr w:type="gramEnd"/>
      <w:r>
        <w:t>)</w:t>
      </w:r>
    </w:p>
    <w:p w14:paraId="6DF05DA1" w14:textId="18CB249D" w:rsidR="0001370D" w:rsidRDefault="0001370D" w:rsidP="0001370D">
      <w:pPr>
        <w:pStyle w:val="3"/>
      </w:pPr>
      <w:r>
        <w:lastRenderedPageBreak/>
        <w:t>What is a method?</w:t>
      </w:r>
    </w:p>
    <w:p w14:paraId="3D460513" w14:textId="3C2AEB38" w:rsidR="00694B3F" w:rsidRDefault="00694B3F" w:rsidP="0001370D">
      <w:pPr>
        <w:pStyle w:val="BodyTextL25"/>
      </w:pPr>
      <w:r>
        <w:t xml:space="preserve">A method, however, cannot be called by itself. It is dependent on the </w:t>
      </w:r>
      <w:r w:rsidR="0001370D">
        <w:t>object</w:t>
      </w:r>
      <w:r>
        <w:t xml:space="preserve"> in which it is defined.</w:t>
      </w:r>
      <w:r w:rsidR="006C0115">
        <w:t xml:space="preserve"> In the following example, the class </w:t>
      </w:r>
      <w:proofErr w:type="spellStart"/>
      <w:r w:rsidR="006C0115" w:rsidRPr="00166FAF">
        <w:rPr>
          <w:b/>
          <w:bCs/>
        </w:rPr>
        <w:t>className</w:t>
      </w:r>
      <w:proofErr w:type="spellEnd"/>
      <w:r w:rsidR="006C0115">
        <w:t xml:space="preserve"> is declare</w:t>
      </w:r>
      <w:r w:rsidR="0001370D">
        <w:t>d</w:t>
      </w:r>
      <w:r w:rsidR="006C0115">
        <w:t xml:space="preserve"> and three methods are defined. </w:t>
      </w:r>
      <w:r w:rsidR="00166FAF">
        <w:t>The class is instantiated and then each method of the class is called.</w:t>
      </w:r>
    </w:p>
    <w:p w14:paraId="0B0F41D2" w14:textId="6B633941" w:rsidR="00166FAF" w:rsidRDefault="00166FAF" w:rsidP="0001370D">
      <w:pPr>
        <w:pStyle w:val="BodyTextL25"/>
      </w:pPr>
      <w:r w:rsidRPr="00166FAF">
        <w:rPr>
          <w:b/>
          <w:bCs/>
        </w:rPr>
        <w:t>Note</w:t>
      </w:r>
      <w:r>
        <w:t xml:space="preserve">: This pseudo-code does not explicitly show the class constructor </w:t>
      </w:r>
      <w:r w:rsidRPr="00166FAF">
        <w:rPr>
          <w:b/>
          <w:bCs/>
        </w:rPr>
        <w:t>__</w:t>
      </w:r>
      <w:proofErr w:type="spellStart"/>
      <w:r w:rsidRPr="00166FAF">
        <w:rPr>
          <w:b/>
          <w:bCs/>
        </w:rPr>
        <w:t>init</w:t>
      </w:r>
      <w:proofErr w:type="spellEnd"/>
      <w:r w:rsidRPr="00166FAF">
        <w:rPr>
          <w:b/>
          <w:bCs/>
        </w:rPr>
        <w:t>__</w:t>
      </w:r>
      <w:r>
        <w:t xml:space="preserve"> method with the </w:t>
      </w:r>
      <w:proofErr w:type="spellStart"/>
      <w:r w:rsidRPr="00166FAF">
        <w:rPr>
          <w:b/>
          <w:bCs/>
        </w:rPr>
        <w:t>self</w:t>
      </w:r>
      <w:r>
        <w:t xml:space="preserve"> variable</w:t>
      </w:r>
      <w:proofErr w:type="spellEnd"/>
      <w:r>
        <w:t xml:space="preserve">. This special method </w:t>
      </w:r>
      <w:r w:rsidR="004478C9">
        <w:t>is reviewed below</w:t>
      </w:r>
      <w:r>
        <w:t>.</w:t>
      </w:r>
    </w:p>
    <w:p w14:paraId="74AAE5AD" w14:textId="771DAB4C" w:rsidR="00694B3F" w:rsidRDefault="00694B3F" w:rsidP="006C0115">
      <w:pPr>
        <w:pStyle w:val="CMD"/>
      </w:pPr>
      <w:r>
        <w:t># Define the class</w:t>
      </w:r>
    </w:p>
    <w:p w14:paraId="4841880E" w14:textId="220F019A" w:rsidR="00694B3F" w:rsidRDefault="00694B3F" w:rsidP="006C0115">
      <w:pPr>
        <w:pStyle w:val="CMD"/>
      </w:pPr>
      <w:r>
        <w:t xml:space="preserve">class </w:t>
      </w:r>
      <w:proofErr w:type="spellStart"/>
      <w:r>
        <w:t>className</w:t>
      </w:r>
      <w:proofErr w:type="spellEnd"/>
    </w:p>
    <w:p w14:paraId="34BD3847" w14:textId="5A24D2A2" w:rsidR="00694B3F" w:rsidRDefault="00694B3F" w:rsidP="006C0115">
      <w:pPr>
        <w:pStyle w:val="CMD"/>
      </w:pPr>
    </w:p>
    <w:p w14:paraId="51B17EB2" w14:textId="17B7049F" w:rsidR="00694B3F" w:rsidRDefault="00694B3F" w:rsidP="006C0115">
      <w:pPr>
        <w:pStyle w:val="CMD"/>
      </w:pPr>
      <w:r>
        <w:t xml:space="preserve">    # Define </w:t>
      </w:r>
      <w:r w:rsidR="00166FAF">
        <w:t>a</w:t>
      </w:r>
      <w:r>
        <w:t xml:space="preserve"> method</w:t>
      </w:r>
    </w:p>
    <w:p w14:paraId="681875C2" w14:textId="649FCF57" w:rsidR="00694B3F" w:rsidRDefault="00694B3F" w:rsidP="006C0115">
      <w:pPr>
        <w:pStyle w:val="CMD"/>
      </w:pPr>
      <w:r>
        <w:t xml:space="preserve">    def method</w:t>
      </w:r>
      <w:r w:rsidR="006C0115">
        <w:t>1</w:t>
      </w:r>
      <w:r>
        <w:t>Name</w:t>
      </w:r>
    </w:p>
    <w:p w14:paraId="61E2329E" w14:textId="032C5B38" w:rsidR="006C0115" w:rsidRDefault="006C0115" w:rsidP="006C0115">
      <w:pPr>
        <w:pStyle w:val="CMD"/>
      </w:pPr>
      <w:r>
        <w:t xml:space="preserve">        ...blocks of code</w:t>
      </w:r>
    </w:p>
    <w:p w14:paraId="57B4362E" w14:textId="378F5D74" w:rsidR="006C0115" w:rsidRDefault="006C0115" w:rsidP="006C0115">
      <w:pPr>
        <w:pStyle w:val="CMD"/>
      </w:pPr>
    </w:p>
    <w:p w14:paraId="1CE1E039" w14:textId="1F8497AE" w:rsidR="006C0115" w:rsidRDefault="006C0115" w:rsidP="006C0115">
      <w:pPr>
        <w:pStyle w:val="CMD"/>
      </w:pPr>
      <w:r>
        <w:t xml:space="preserve">    # Define </w:t>
      </w:r>
      <w:r w:rsidR="00166FAF">
        <w:t>another</w:t>
      </w:r>
      <w:r>
        <w:t xml:space="preserve"> method</w:t>
      </w:r>
    </w:p>
    <w:p w14:paraId="2063B257" w14:textId="0826385A" w:rsidR="006C0115" w:rsidRDefault="006C0115" w:rsidP="006C0115">
      <w:pPr>
        <w:pStyle w:val="CMD"/>
      </w:pPr>
      <w:r>
        <w:t xml:space="preserve">    def method2Name</w:t>
      </w:r>
    </w:p>
    <w:p w14:paraId="2BBD7FF5" w14:textId="77777777" w:rsidR="006C0115" w:rsidRDefault="006C0115" w:rsidP="006C0115">
      <w:pPr>
        <w:pStyle w:val="CMD"/>
      </w:pPr>
      <w:r>
        <w:t xml:space="preserve">        ...blocks of code</w:t>
      </w:r>
    </w:p>
    <w:p w14:paraId="1200F459" w14:textId="77777777" w:rsidR="006C0115" w:rsidRDefault="006C0115" w:rsidP="006C0115">
      <w:pPr>
        <w:pStyle w:val="CMD"/>
      </w:pPr>
    </w:p>
    <w:p w14:paraId="3D4C9463" w14:textId="346312AC" w:rsidR="006C0115" w:rsidRDefault="006C0115" w:rsidP="006C0115">
      <w:pPr>
        <w:pStyle w:val="CMD"/>
      </w:pPr>
      <w:r>
        <w:t xml:space="preserve">    # Define </w:t>
      </w:r>
      <w:r w:rsidR="00166FAF">
        <w:t>yet another</w:t>
      </w:r>
      <w:r>
        <w:t xml:space="preserve"> method</w:t>
      </w:r>
    </w:p>
    <w:p w14:paraId="3DE55C94" w14:textId="7D4BE2C9" w:rsidR="006C0115" w:rsidRDefault="006C0115" w:rsidP="006C0115">
      <w:pPr>
        <w:pStyle w:val="CMD"/>
      </w:pPr>
      <w:r>
        <w:t xml:space="preserve">    def method</w:t>
      </w:r>
      <w:r w:rsidR="00166FAF">
        <w:t>3</w:t>
      </w:r>
      <w:r>
        <w:t>Name</w:t>
      </w:r>
    </w:p>
    <w:p w14:paraId="231D5F9A" w14:textId="57D02FDE" w:rsidR="006C0115" w:rsidRDefault="006C0115" w:rsidP="006C0115">
      <w:pPr>
        <w:pStyle w:val="CMD"/>
      </w:pPr>
      <w:r>
        <w:t xml:space="preserve">        ...blocks of code</w:t>
      </w:r>
    </w:p>
    <w:p w14:paraId="68C93A40" w14:textId="77777777" w:rsidR="00166FAF" w:rsidRDefault="00166FAF" w:rsidP="006C0115">
      <w:pPr>
        <w:pStyle w:val="CMD"/>
      </w:pPr>
    </w:p>
    <w:p w14:paraId="2A7A7523" w14:textId="0F2F7A79" w:rsidR="006C0115" w:rsidRDefault="006C0115" w:rsidP="00166FAF">
      <w:pPr>
        <w:pStyle w:val="CMD"/>
      </w:pPr>
      <w:r>
        <w:t># Instantiate the class</w:t>
      </w:r>
    </w:p>
    <w:p w14:paraId="59F56614" w14:textId="0B163EAB" w:rsidR="006C0115" w:rsidRDefault="006C0115" w:rsidP="00166FAF">
      <w:pPr>
        <w:pStyle w:val="CMD"/>
      </w:pPr>
      <w:proofErr w:type="spellStart"/>
      <w:r>
        <w:t>myClass</w:t>
      </w:r>
      <w:proofErr w:type="spellEnd"/>
      <w:r>
        <w:t xml:space="preserve"> = </w:t>
      </w:r>
      <w:proofErr w:type="spellStart"/>
      <w:proofErr w:type="gramStart"/>
      <w:r>
        <w:t>className</w:t>
      </w:r>
      <w:proofErr w:type="spellEnd"/>
      <w:r>
        <w:t>(</w:t>
      </w:r>
      <w:proofErr w:type="gramEnd"/>
      <w:r>
        <w:t>)</w:t>
      </w:r>
    </w:p>
    <w:p w14:paraId="6F6EDEB0" w14:textId="0B620B77" w:rsidR="006C0115" w:rsidRDefault="006C0115" w:rsidP="00166FAF">
      <w:pPr>
        <w:pStyle w:val="CMD"/>
      </w:pPr>
    </w:p>
    <w:p w14:paraId="4B5E7BB8" w14:textId="0C24513C" w:rsidR="006C0115" w:rsidRDefault="006C0115" w:rsidP="00166FAF">
      <w:pPr>
        <w:pStyle w:val="CMD"/>
      </w:pPr>
      <w:r>
        <w:t>#</w:t>
      </w:r>
      <w:r w:rsidR="00166FAF">
        <w:t xml:space="preserve"> Call the instantiation and associated methods</w:t>
      </w:r>
    </w:p>
    <w:p w14:paraId="684D2F21" w14:textId="0BF5AE65" w:rsidR="00166FAF" w:rsidRDefault="00166FAF" w:rsidP="00166FAF">
      <w:pPr>
        <w:pStyle w:val="CMD"/>
      </w:pPr>
      <w:r>
        <w:t>myClass.method1</w:t>
      </w:r>
      <w:proofErr w:type="gramStart"/>
      <w:r>
        <w:t>Name(</w:t>
      </w:r>
      <w:proofErr w:type="gramEnd"/>
      <w:r>
        <w:t>)</w:t>
      </w:r>
    </w:p>
    <w:p w14:paraId="6B30002D" w14:textId="454CA096" w:rsidR="00166FAF" w:rsidRDefault="00166FAF" w:rsidP="00166FAF">
      <w:pPr>
        <w:pStyle w:val="CMD"/>
      </w:pPr>
      <w:r>
        <w:t>myClass.method2</w:t>
      </w:r>
      <w:proofErr w:type="gramStart"/>
      <w:r>
        <w:t>Name(</w:t>
      </w:r>
      <w:proofErr w:type="gramEnd"/>
      <w:r>
        <w:t>)</w:t>
      </w:r>
    </w:p>
    <w:p w14:paraId="27B969FE" w14:textId="6180B737" w:rsidR="00166FAF" w:rsidRDefault="00166FAF" w:rsidP="00166FAF">
      <w:pPr>
        <w:pStyle w:val="CMD"/>
      </w:pPr>
      <w:r>
        <w:t>myClass.method3</w:t>
      </w:r>
      <w:proofErr w:type="gramStart"/>
      <w:r>
        <w:t>Name(</w:t>
      </w:r>
      <w:proofErr w:type="gramEnd"/>
      <w:r>
        <w:t>)</w:t>
      </w:r>
    </w:p>
    <w:p w14:paraId="4BE7E3A8" w14:textId="05940CE5" w:rsidR="0001370D" w:rsidRPr="0001370D" w:rsidRDefault="0001370D" w:rsidP="0001370D">
      <w:pPr>
        <w:pStyle w:val="2"/>
      </w:pPr>
      <w:r>
        <w:t>Define a Function</w:t>
      </w:r>
    </w:p>
    <w:p w14:paraId="5D07A844" w14:textId="01899E4E" w:rsidR="00694B3F" w:rsidRDefault="0001370D" w:rsidP="0001370D">
      <w:pPr>
        <w:pStyle w:val="BodyTextL25"/>
      </w:pPr>
      <w:r>
        <w:t>In this part, you will d</w:t>
      </w:r>
      <w:r w:rsidR="00514AD2">
        <w:t xml:space="preserve">efine a function </w:t>
      </w:r>
      <w:r w:rsidR="004123E3">
        <w:t>with arguments and then call the function.</w:t>
      </w:r>
    </w:p>
    <w:p w14:paraId="752BAA1E" w14:textId="79C417F2" w:rsidR="00433185" w:rsidRDefault="004123E3" w:rsidP="00B32739">
      <w:pPr>
        <w:pStyle w:val="SubStepAlpha"/>
      </w:pPr>
      <w:r>
        <w:t xml:space="preserve">Open </w:t>
      </w:r>
      <w:r w:rsidR="00B32739">
        <w:t xml:space="preserve">a new text file and save it as </w:t>
      </w:r>
      <w:r w:rsidR="00B32739" w:rsidRPr="00B32739">
        <w:rPr>
          <w:b/>
          <w:bCs/>
        </w:rPr>
        <w:t>myCity.py</w:t>
      </w:r>
      <w:r w:rsidR="0001370D">
        <w:t xml:space="preserve"> in your </w:t>
      </w:r>
      <w:r w:rsidR="00F21AE9" w:rsidRPr="00F21AE9">
        <w:rPr>
          <w:b/>
          <w:bCs/>
        </w:rPr>
        <w:t>~/labs/</w:t>
      </w:r>
      <w:proofErr w:type="spellStart"/>
      <w:r w:rsidR="00F21AE9" w:rsidRPr="00F21AE9">
        <w:rPr>
          <w:b/>
          <w:bCs/>
        </w:rPr>
        <w:t>devnet-src</w:t>
      </w:r>
      <w:proofErr w:type="spellEnd"/>
      <w:r w:rsidR="00F21AE9" w:rsidRPr="00F21AE9">
        <w:rPr>
          <w:b/>
          <w:bCs/>
        </w:rPr>
        <w:t>/python</w:t>
      </w:r>
      <w:r w:rsidR="0001370D">
        <w:t xml:space="preserve"> directory.</w:t>
      </w:r>
    </w:p>
    <w:p w14:paraId="4348A0D0" w14:textId="502C66CF" w:rsidR="004123E3" w:rsidRDefault="00433185" w:rsidP="004123E3">
      <w:pPr>
        <w:pStyle w:val="SubStepAlpha"/>
      </w:pPr>
      <w:r>
        <w:t xml:space="preserve">Define the function </w:t>
      </w:r>
      <w:proofErr w:type="spellStart"/>
      <w:r w:rsidRPr="00433185">
        <w:rPr>
          <w:b/>
          <w:bCs/>
        </w:rPr>
        <w:t>myCity</w:t>
      </w:r>
      <w:proofErr w:type="spellEnd"/>
      <w:r>
        <w:t xml:space="preserve"> with the argument </w:t>
      </w:r>
      <w:r w:rsidR="0086106A">
        <w:rPr>
          <w:b/>
          <w:bCs/>
        </w:rPr>
        <w:t>city</w:t>
      </w:r>
      <w:r>
        <w:t xml:space="preserve"> for city name. When the function is called with a specified city name, it prints a statement that includes the city name.</w:t>
      </w:r>
    </w:p>
    <w:p w14:paraId="63A46119" w14:textId="42AC4CE1" w:rsidR="00325443" w:rsidRPr="00B32739" w:rsidRDefault="00325443" w:rsidP="00325443">
      <w:pPr>
        <w:pStyle w:val="CMD"/>
      </w:pPr>
      <w:r w:rsidRPr="00B32739">
        <w:t xml:space="preserve">def </w:t>
      </w:r>
      <w:proofErr w:type="spellStart"/>
      <w:r w:rsidRPr="00B32739">
        <w:t>myCity</w:t>
      </w:r>
      <w:proofErr w:type="spellEnd"/>
      <w:r w:rsidRPr="00B32739">
        <w:t>(</w:t>
      </w:r>
      <w:r w:rsidR="0086106A">
        <w:t>city</w:t>
      </w:r>
      <w:r w:rsidRPr="00B32739">
        <w:t>):</w:t>
      </w:r>
    </w:p>
    <w:p w14:paraId="342DEDC0" w14:textId="2C45DAB2" w:rsidR="00325443" w:rsidRPr="00B32739" w:rsidRDefault="00325443" w:rsidP="00325443">
      <w:pPr>
        <w:pStyle w:val="CMD"/>
      </w:pPr>
      <w:r w:rsidRPr="00B32739">
        <w:t xml:space="preserve">     </w:t>
      </w:r>
      <w:proofErr w:type="gramStart"/>
      <w:r w:rsidRPr="00B32739">
        <w:t>print(</w:t>
      </w:r>
      <w:proofErr w:type="gramEnd"/>
      <w:r w:rsidRPr="00B32739">
        <w:t xml:space="preserve">"I live in " + </w:t>
      </w:r>
      <w:r w:rsidR="0086106A">
        <w:t>city</w:t>
      </w:r>
      <w:r w:rsidRPr="00B32739">
        <w:t xml:space="preserve"> + ".")</w:t>
      </w:r>
    </w:p>
    <w:p w14:paraId="6106A747" w14:textId="66B8CB06" w:rsidR="00325443" w:rsidRDefault="00325443" w:rsidP="00325443">
      <w:pPr>
        <w:pStyle w:val="CMD"/>
      </w:pPr>
    </w:p>
    <w:p w14:paraId="26066AE6" w14:textId="3D7EE653" w:rsidR="00325443" w:rsidRDefault="00325443" w:rsidP="00325443">
      <w:pPr>
        <w:pStyle w:val="SubStepAlpha"/>
      </w:pPr>
      <w:r>
        <w:t xml:space="preserve">Call the function </w:t>
      </w:r>
      <w:proofErr w:type="spellStart"/>
      <w:r w:rsidRPr="00325443">
        <w:rPr>
          <w:b/>
          <w:bCs/>
        </w:rPr>
        <w:t>myCity</w:t>
      </w:r>
      <w:proofErr w:type="spellEnd"/>
      <w:r>
        <w:t xml:space="preserve"> passing it different values for </w:t>
      </w:r>
      <w:r w:rsidR="0086106A">
        <w:rPr>
          <w:b/>
          <w:bCs/>
        </w:rPr>
        <w:t>city</w:t>
      </w:r>
      <w:r>
        <w:t>, as shown in the following examples.</w:t>
      </w:r>
    </w:p>
    <w:p w14:paraId="18AFE818" w14:textId="5A5184C9" w:rsidR="00325443" w:rsidRPr="00B32739" w:rsidRDefault="00325443" w:rsidP="00325443">
      <w:pPr>
        <w:pStyle w:val="CMD"/>
      </w:pPr>
      <w:proofErr w:type="spellStart"/>
      <w:r w:rsidRPr="00B32739">
        <w:t>myCity</w:t>
      </w:r>
      <w:proofErr w:type="spellEnd"/>
      <w:r w:rsidRPr="00B32739">
        <w:t>("Austin")</w:t>
      </w:r>
    </w:p>
    <w:p w14:paraId="34EF055A" w14:textId="04600A89" w:rsidR="00325443" w:rsidRPr="00B32739" w:rsidRDefault="00325443" w:rsidP="00325443">
      <w:pPr>
        <w:pStyle w:val="CMD"/>
      </w:pPr>
      <w:proofErr w:type="spellStart"/>
      <w:r w:rsidRPr="00B32739">
        <w:t>myCity</w:t>
      </w:r>
      <w:proofErr w:type="spellEnd"/>
      <w:r w:rsidRPr="00B32739">
        <w:t>("Tokyo")</w:t>
      </w:r>
    </w:p>
    <w:p w14:paraId="1D93474A" w14:textId="7380D261" w:rsidR="00325443" w:rsidRPr="00B32739" w:rsidRDefault="00325443" w:rsidP="00325443">
      <w:pPr>
        <w:pStyle w:val="CMD"/>
      </w:pPr>
      <w:proofErr w:type="spellStart"/>
      <w:r w:rsidRPr="00B32739">
        <w:t>myCity</w:t>
      </w:r>
      <w:proofErr w:type="spellEnd"/>
      <w:r w:rsidRPr="00B32739">
        <w:t>("Salzburg")</w:t>
      </w:r>
    </w:p>
    <w:p w14:paraId="04035173" w14:textId="7B21CEC9" w:rsidR="00433185" w:rsidRDefault="00B32739" w:rsidP="004123E3">
      <w:pPr>
        <w:pStyle w:val="SubStepAlpha"/>
      </w:pPr>
      <w:r>
        <w:t xml:space="preserve">Save and run the </w:t>
      </w:r>
      <w:r w:rsidRPr="0086106A">
        <w:rPr>
          <w:b/>
          <w:bCs/>
        </w:rPr>
        <w:t>myCity.py</w:t>
      </w:r>
      <w:r>
        <w:t xml:space="preserve"> file. You should get the following output.</w:t>
      </w:r>
    </w:p>
    <w:p w14:paraId="4FAF01D9" w14:textId="32E39C81" w:rsidR="00B32739" w:rsidRDefault="00B32739" w:rsidP="00B32739">
      <w:pPr>
        <w:pStyle w:val="CMD"/>
      </w:pPr>
      <w:proofErr w:type="spellStart"/>
      <w:r>
        <w:t>devasc@</w:t>
      </w:r>
      <w:proofErr w:type="gramStart"/>
      <w:r>
        <w:t>labvm</w:t>
      </w:r>
      <w:proofErr w:type="spellEnd"/>
      <w:r>
        <w:t>:~</w:t>
      </w:r>
      <w:proofErr w:type="gramEnd"/>
      <w:r w:rsidR="00E2219B">
        <w:t>/labs/</w:t>
      </w:r>
      <w:proofErr w:type="spellStart"/>
      <w:r w:rsidR="00E2219B">
        <w:t>devnet-src</w:t>
      </w:r>
      <w:proofErr w:type="spellEnd"/>
      <w:r>
        <w:t xml:space="preserve">/python$ </w:t>
      </w:r>
      <w:r w:rsidRPr="00B32739">
        <w:rPr>
          <w:b/>
          <w:bCs/>
        </w:rPr>
        <w:t>python3 myCity.py</w:t>
      </w:r>
      <w:r>
        <w:t xml:space="preserve"> </w:t>
      </w:r>
    </w:p>
    <w:p w14:paraId="07E6C0B2" w14:textId="77777777" w:rsidR="00B32739" w:rsidRDefault="00B32739" w:rsidP="00B32739">
      <w:pPr>
        <w:pStyle w:val="CMDOutput"/>
      </w:pPr>
      <w:r>
        <w:t>I live in Austin.</w:t>
      </w:r>
    </w:p>
    <w:p w14:paraId="3A7B1E7E" w14:textId="77777777" w:rsidR="00B32739" w:rsidRDefault="00B32739" w:rsidP="00B32739">
      <w:pPr>
        <w:pStyle w:val="CMDOutput"/>
      </w:pPr>
      <w:r>
        <w:lastRenderedPageBreak/>
        <w:t>I live in Tokyo.</w:t>
      </w:r>
    </w:p>
    <w:p w14:paraId="204D9999" w14:textId="77777777" w:rsidR="00B32739" w:rsidRDefault="00B32739" w:rsidP="00B32739">
      <w:pPr>
        <w:pStyle w:val="CMDOutput"/>
      </w:pPr>
      <w:r>
        <w:t>I live in Salzburg.</w:t>
      </w:r>
    </w:p>
    <w:p w14:paraId="7E9AA106" w14:textId="60F7D707" w:rsidR="002D0E4F" w:rsidRPr="00F62F37" w:rsidRDefault="00B32739" w:rsidP="00F47E87">
      <w:pPr>
        <w:pStyle w:val="CMD"/>
      </w:pPr>
      <w:proofErr w:type="spellStart"/>
      <w:r>
        <w:t>devasc@</w:t>
      </w:r>
      <w:proofErr w:type="gramStart"/>
      <w:r>
        <w:t>labvm</w:t>
      </w:r>
      <w:proofErr w:type="spellEnd"/>
      <w:r>
        <w:t>:~</w:t>
      </w:r>
      <w:proofErr w:type="gramEnd"/>
      <w:r w:rsidR="00E2219B">
        <w:t>/labs/</w:t>
      </w:r>
      <w:proofErr w:type="spellStart"/>
      <w:r w:rsidR="00E2219B">
        <w:t>devnet-src</w:t>
      </w:r>
      <w:proofErr w:type="spellEnd"/>
      <w:r>
        <w:t>/python$</w:t>
      </w:r>
    </w:p>
    <w:p w14:paraId="7A09DE09" w14:textId="292C80FF" w:rsidR="0001370D" w:rsidRDefault="0001370D" w:rsidP="0001370D">
      <w:pPr>
        <w:pStyle w:val="2"/>
      </w:pPr>
      <w:r>
        <w:t>Define a Class with Methods</w:t>
      </w:r>
    </w:p>
    <w:p w14:paraId="2B5D920D" w14:textId="09B7E390" w:rsidR="0001370D" w:rsidRPr="0001370D" w:rsidRDefault="0001370D" w:rsidP="0001370D">
      <w:pPr>
        <w:pStyle w:val="BodyTextL25"/>
      </w:pPr>
      <w:r>
        <w:t>In this part, you will define a class, use the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 function</w:t>
      </w:r>
      <w:r w:rsidR="006C696E">
        <w:t xml:space="preserve"> to</w:t>
      </w:r>
      <w:r>
        <w:t xml:space="preserve"> define a method for the class</w:t>
      </w:r>
      <w:r w:rsidR="00697E20">
        <w:t>,</w:t>
      </w:r>
      <w:r>
        <w:t xml:space="preserve"> and then create instances of the class.</w:t>
      </w:r>
    </w:p>
    <w:p w14:paraId="0A11F37B" w14:textId="1DA16E64" w:rsidR="009F2D9B" w:rsidRPr="009F2D9B" w:rsidRDefault="009F2D9B" w:rsidP="009F2D9B">
      <w:pPr>
        <w:pStyle w:val="3"/>
      </w:pPr>
      <w:r>
        <w:t>Define an</w:t>
      </w:r>
      <w:r w:rsidR="000A68FC">
        <w:t>d</w:t>
      </w:r>
      <w:r>
        <w:t xml:space="preserve"> then instantiate a class </w:t>
      </w:r>
      <w:r w:rsidR="00F47E87">
        <w:t>with</w:t>
      </w:r>
      <w:r>
        <w:t xml:space="preserve"> the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) </w:t>
      </w:r>
      <w:r w:rsidR="00386508">
        <w:t>method</w:t>
      </w:r>
      <w:r>
        <w:t>.</w:t>
      </w:r>
    </w:p>
    <w:p w14:paraId="0E166099" w14:textId="76106656" w:rsidR="000A68FC" w:rsidRDefault="009F2D9B" w:rsidP="00CB7D2B">
      <w:pPr>
        <w:pStyle w:val="BodyTextL25"/>
      </w:pPr>
      <w:r>
        <w:t xml:space="preserve">A Python class is used to create objects that have properties and methods. All Python classes typically include an explicitly defined </w:t>
      </w:r>
      <w:r w:rsidRPr="009F2D9B">
        <w:rPr>
          <w:b/>
          <w:bCs/>
        </w:rPr>
        <w:t>__</w:t>
      </w:r>
      <w:proofErr w:type="spellStart"/>
      <w:r w:rsidRPr="009F2D9B">
        <w:rPr>
          <w:b/>
          <w:bCs/>
        </w:rPr>
        <w:t>init</w:t>
      </w:r>
      <w:proofErr w:type="spellEnd"/>
      <w:r w:rsidRPr="009F2D9B">
        <w:rPr>
          <w:b/>
          <w:bCs/>
        </w:rPr>
        <w:t>_</w:t>
      </w:r>
      <w:proofErr w:type="gramStart"/>
      <w:r w:rsidRPr="009F2D9B">
        <w:rPr>
          <w:b/>
          <w:bCs/>
        </w:rPr>
        <w:t>_(</w:t>
      </w:r>
      <w:proofErr w:type="gramEnd"/>
      <w:r w:rsidRPr="009F2D9B">
        <w:rPr>
          <w:b/>
          <w:bCs/>
        </w:rPr>
        <w:t>)</w:t>
      </w:r>
      <w:r>
        <w:t xml:space="preserve"> function</w:t>
      </w:r>
      <w:r w:rsidR="000A68FC">
        <w:t>, although you can create a class without defining one</w:t>
      </w:r>
      <w:r>
        <w:t xml:space="preserve">. The </w:t>
      </w:r>
      <w:r w:rsidRPr="009F2D9B">
        <w:rPr>
          <w:b/>
          <w:bCs/>
        </w:rPr>
        <w:t>__</w:t>
      </w:r>
      <w:proofErr w:type="spellStart"/>
      <w:r w:rsidRPr="009F2D9B">
        <w:rPr>
          <w:b/>
          <w:bCs/>
        </w:rPr>
        <w:t>init</w:t>
      </w:r>
      <w:proofErr w:type="spellEnd"/>
      <w:r w:rsidRPr="009F2D9B">
        <w:rPr>
          <w:b/>
          <w:bCs/>
        </w:rPr>
        <w:t>_</w:t>
      </w:r>
      <w:proofErr w:type="gramStart"/>
      <w:r w:rsidRPr="009F2D9B">
        <w:rPr>
          <w:b/>
          <w:bCs/>
        </w:rPr>
        <w:t>_(</w:t>
      </w:r>
      <w:proofErr w:type="gramEnd"/>
      <w:r w:rsidRPr="009F2D9B">
        <w:rPr>
          <w:b/>
          <w:bCs/>
        </w:rPr>
        <w:t>)</w:t>
      </w:r>
      <w:r>
        <w:t xml:space="preserve"> function is always </w:t>
      </w:r>
      <w:r w:rsidRPr="009F2D9B">
        <w:rPr>
          <w:b/>
          <w:bCs/>
        </w:rPr>
        <w:t>init</w:t>
      </w:r>
      <w:r>
        <w:t xml:space="preserve">iated when a class is instantiated. </w:t>
      </w:r>
      <w:r w:rsidR="000A68FC">
        <w:t>Instantiating a class creates a copy of the class which inherits all the class variables and methods.</w:t>
      </w:r>
    </w:p>
    <w:p w14:paraId="6E32D6FE" w14:textId="6DA6DD0F" w:rsidR="00070E3C" w:rsidRDefault="00070E3C" w:rsidP="00CB7D2B">
      <w:pPr>
        <w:pStyle w:val="BodyTextL25"/>
      </w:pPr>
      <w:r w:rsidRPr="00831AC7">
        <w:rPr>
          <w:b/>
          <w:bCs/>
        </w:rPr>
        <w:t>Note</w:t>
      </w:r>
      <w:r>
        <w:t xml:space="preserve">: Although it is </w:t>
      </w:r>
      <w:r w:rsidR="00386508">
        <w:t>sometimes</w:t>
      </w:r>
      <w:r>
        <w:t xml:space="preserve"> called the </w:t>
      </w:r>
      <w:r w:rsidRPr="00831AC7">
        <w:rPr>
          <w:b/>
          <w:bCs/>
        </w:rPr>
        <w:t>__</w:t>
      </w:r>
      <w:proofErr w:type="spellStart"/>
      <w:r w:rsidRPr="00831AC7">
        <w:rPr>
          <w:b/>
          <w:bCs/>
        </w:rPr>
        <w:t>init</w:t>
      </w:r>
      <w:proofErr w:type="spellEnd"/>
      <w:r w:rsidRPr="00831AC7">
        <w:rPr>
          <w:b/>
          <w:bCs/>
        </w:rPr>
        <w:t>_</w:t>
      </w:r>
      <w:proofErr w:type="gramStart"/>
      <w:r w:rsidRPr="00831AC7">
        <w:rPr>
          <w:b/>
          <w:bCs/>
        </w:rPr>
        <w:t>_(</w:t>
      </w:r>
      <w:proofErr w:type="gramEnd"/>
      <w:r w:rsidRPr="00831AC7">
        <w:rPr>
          <w:b/>
          <w:bCs/>
        </w:rPr>
        <w:t>)</w:t>
      </w:r>
      <w:r>
        <w:t xml:space="preserve"> function, it is </w:t>
      </w:r>
      <w:r w:rsidR="00831AC7">
        <w:t>dependent on the class. Therefore, it is technically a method.</w:t>
      </w:r>
      <w:r w:rsidR="00397642">
        <w:t xml:space="preserve"> </w:t>
      </w:r>
    </w:p>
    <w:p w14:paraId="0575EE9B" w14:textId="77777777" w:rsidR="004C1F1D" w:rsidRDefault="004C1F1D" w:rsidP="000A68FC">
      <w:pPr>
        <w:pStyle w:val="SubStepAlpha"/>
      </w:pPr>
      <w:r>
        <w:t xml:space="preserve">Open a new text file and save it as </w:t>
      </w:r>
      <w:r w:rsidRPr="004C1F1D">
        <w:rPr>
          <w:b/>
          <w:bCs/>
        </w:rPr>
        <w:t>myLocation.py</w:t>
      </w:r>
      <w:r>
        <w:t xml:space="preserve">. </w:t>
      </w:r>
    </w:p>
    <w:p w14:paraId="0261AD3B" w14:textId="6BA721F3" w:rsidR="000A68FC" w:rsidRDefault="004C1F1D" w:rsidP="000A68FC">
      <w:pPr>
        <w:pStyle w:val="SubStepAlpha"/>
      </w:pPr>
      <w:r>
        <w:t>Define</w:t>
      </w:r>
      <w:r w:rsidR="000A68FC">
        <w:t xml:space="preserve"> a class</w:t>
      </w:r>
      <w:r>
        <w:t xml:space="preserve"> with the</w:t>
      </w:r>
      <w:r w:rsidR="000A68FC">
        <w:t xml:space="preserve"> name</w:t>
      </w:r>
      <w:r>
        <w:t xml:space="preserve"> </w:t>
      </w:r>
      <w:r w:rsidRPr="004C1F1D">
        <w:rPr>
          <w:b/>
          <w:bCs/>
        </w:rPr>
        <w:t>Location</w:t>
      </w:r>
      <w:r>
        <w:t xml:space="preserve"> and press Enter. If you are working is VS Code, then the text editor should automatically indent four spaces.</w:t>
      </w:r>
    </w:p>
    <w:p w14:paraId="05CE5979" w14:textId="3A9F0F71" w:rsidR="004C1F1D" w:rsidRDefault="004C1F1D" w:rsidP="004C1F1D">
      <w:pPr>
        <w:pStyle w:val="CMD"/>
      </w:pPr>
      <w:r w:rsidRPr="004C1F1D">
        <w:t>class Location:</w:t>
      </w:r>
    </w:p>
    <w:p w14:paraId="25538A44" w14:textId="28DE3133" w:rsidR="00371397" w:rsidRDefault="004C1F1D" w:rsidP="004C1F1D">
      <w:pPr>
        <w:pStyle w:val="CMDOutput"/>
      </w:pPr>
      <w:r>
        <w:t xml:space="preserve">    |&lt;-- cursor should now be here</w:t>
      </w:r>
    </w:p>
    <w:p w14:paraId="77AA6178" w14:textId="21214924" w:rsidR="00371397" w:rsidRDefault="00371397" w:rsidP="000A68FC">
      <w:pPr>
        <w:pStyle w:val="SubStepAlpha"/>
      </w:pPr>
      <w:r>
        <w:t xml:space="preserve">Next, define the </w:t>
      </w:r>
      <w:r w:rsidRPr="004C1F1D">
        <w:rPr>
          <w:b/>
          <w:bCs/>
        </w:rPr>
        <w:t>__</w:t>
      </w:r>
      <w:proofErr w:type="spellStart"/>
      <w:r w:rsidRPr="004C1F1D">
        <w:rPr>
          <w:b/>
          <w:bCs/>
        </w:rPr>
        <w:t>init</w:t>
      </w:r>
      <w:proofErr w:type="spellEnd"/>
      <w:r w:rsidRPr="004C1F1D">
        <w:rPr>
          <w:b/>
          <w:bCs/>
        </w:rPr>
        <w:t>_</w:t>
      </w:r>
      <w:proofErr w:type="gramStart"/>
      <w:r w:rsidRPr="004C1F1D">
        <w:rPr>
          <w:b/>
          <w:bCs/>
        </w:rPr>
        <w:t>_(</w:t>
      </w:r>
      <w:proofErr w:type="gramEnd"/>
      <w:r w:rsidRPr="004C1F1D">
        <w:rPr>
          <w:b/>
          <w:bCs/>
        </w:rPr>
        <w:t>)</w:t>
      </w:r>
      <w:r>
        <w:t xml:space="preserve"> function. By convention, the first parameter is called </w:t>
      </w:r>
      <w:r w:rsidRPr="00371397">
        <w:rPr>
          <w:b/>
          <w:bCs/>
        </w:rPr>
        <w:t>self</w:t>
      </w:r>
      <w:r>
        <w:t xml:space="preserve">. The </w:t>
      </w:r>
      <w:proofErr w:type="spellStart"/>
      <w:r w:rsidRPr="004C1F1D">
        <w:rPr>
          <w:b/>
          <w:bCs/>
        </w:rPr>
        <w:t>self</w:t>
      </w:r>
      <w:r>
        <w:t xml:space="preserve"> parameter</w:t>
      </w:r>
      <w:proofErr w:type="spellEnd"/>
      <w:r>
        <w:t xml:space="preserve"> is a reference to the current instance of the class itself and is used to </w:t>
      </w:r>
      <w:r w:rsidR="004C1F1D">
        <w:t>access</w:t>
      </w:r>
      <w:r>
        <w:t xml:space="preserve"> variables that belong to the entire class.</w:t>
      </w:r>
      <w:r w:rsidR="00CD4E5F">
        <w:t xml:space="preserve"> The </w:t>
      </w:r>
      <w:r w:rsidR="00CD4E5F" w:rsidRPr="00F47E87">
        <w:rPr>
          <w:b/>
          <w:bCs/>
        </w:rPr>
        <w:t>__</w:t>
      </w:r>
      <w:proofErr w:type="spellStart"/>
      <w:r w:rsidR="00CD4E5F" w:rsidRPr="00F47E87">
        <w:rPr>
          <w:b/>
          <w:bCs/>
        </w:rPr>
        <w:t>init</w:t>
      </w:r>
      <w:proofErr w:type="spellEnd"/>
      <w:r w:rsidR="00CD4E5F" w:rsidRPr="00F47E87">
        <w:rPr>
          <w:b/>
          <w:bCs/>
        </w:rPr>
        <w:t>_</w:t>
      </w:r>
      <w:proofErr w:type="gramStart"/>
      <w:r w:rsidR="00CD4E5F" w:rsidRPr="00F47E87">
        <w:rPr>
          <w:b/>
          <w:bCs/>
        </w:rPr>
        <w:t>_(</w:t>
      </w:r>
      <w:proofErr w:type="gramEnd"/>
      <w:r w:rsidR="00CD4E5F" w:rsidRPr="00F47E87">
        <w:rPr>
          <w:b/>
          <w:bCs/>
        </w:rPr>
        <w:t>)</w:t>
      </w:r>
      <w:r w:rsidR="00CD4E5F">
        <w:t xml:space="preserve"> function is then assigned any variables the entire class needs. In the following example, define a name and country variable. Press Enter twice and then backspace twice to the left margin.</w:t>
      </w:r>
    </w:p>
    <w:p w14:paraId="0A7B7C98" w14:textId="77777777" w:rsidR="00CD4E5F" w:rsidRDefault="00CD4E5F" w:rsidP="00CD4E5F">
      <w:pPr>
        <w:pStyle w:val="CMD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country):</w:t>
      </w:r>
    </w:p>
    <w:p w14:paraId="3E67899E" w14:textId="77777777" w:rsidR="00CD4E5F" w:rsidRDefault="00CD4E5F" w:rsidP="00CD4E5F">
      <w:pPr>
        <w:pStyle w:val="CMD"/>
      </w:pPr>
      <w:r>
        <w:t xml:space="preserve">        self.name = name</w:t>
      </w:r>
    </w:p>
    <w:p w14:paraId="5CCEF220" w14:textId="14FFA7BF" w:rsidR="00CD4E5F" w:rsidRDefault="00CD4E5F" w:rsidP="00CD4E5F">
      <w:pPr>
        <w:pStyle w:val="CMD"/>
      </w:pPr>
      <w:r>
        <w:t xml:space="preserve">        </w:t>
      </w:r>
      <w:proofErr w:type="spellStart"/>
      <w:proofErr w:type="gramStart"/>
      <w:r>
        <w:t>self.country</w:t>
      </w:r>
      <w:proofErr w:type="spellEnd"/>
      <w:proofErr w:type="gramEnd"/>
      <w:r>
        <w:t xml:space="preserve"> = country</w:t>
      </w:r>
    </w:p>
    <w:p w14:paraId="2ED310AC" w14:textId="7233587E" w:rsidR="00CD4E5F" w:rsidRDefault="00CD4E5F" w:rsidP="00CD4E5F">
      <w:pPr>
        <w:pStyle w:val="CMD"/>
      </w:pPr>
    </w:p>
    <w:p w14:paraId="36D6DAF3" w14:textId="4A8AFCC0" w:rsidR="00CD4E5F" w:rsidRDefault="00CD4E5F" w:rsidP="00CD4E5F">
      <w:pPr>
        <w:pStyle w:val="CMD"/>
      </w:pPr>
      <w:r>
        <w:t>|</w:t>
      </w:r>
      <w:r w:rsidRPr="00CD4E5F">
        <w:t>&lt;-- cursor should now be here</w:t>
      </w:r>
    </w:p>
    <w:p w14:paraId="35715CEB" w14:textId="580212AC" w:rsidR="004C1F1D" w:rsidRDefault="004C1F1D" w:rsidP="00CD4E5F">
      <w:pPr>
        <w:pStyle w:val="SubStepAlpha"/>
      </w:pPr>
      <w:r>
        <w:t xml:space="preserve">You can test that this class is now ready to use. Instantiate the class by </w:t>
      </w:r>
      <w:r w:rsidR="00CD4E5F">
        <w:t>assigning it a</w:t>
      </w:r>
      <w:r>
        <w:t xml:space="preserve"> name of your choice. Then specify the values for the required class variables </w:t>
      </w:r>
      <w:r w:rsidRPr="00CD4E5F">
        <w:rPr>
          <w:b/>
          <w:bCs/>
        </w:rPr>
        <w:t>name</w:t>
      </w:r>
      <w:r>
        <w:t xml:space="preserve"> and </w:t>
      </w:r>
      <w:r w:rsidRPr="00CD4E5F">
        <w:rPr>
          <w:b/>
          <w:bCs/>
        </w:rPr>
        <w:t>country</w:t>
      </w:r>
      <w:r>
        <w:t xml:space="preserve">. </w:t>
      </w:r>
      <w:r w:rsidR="00CD4E5F">
        <w:t xml:space="preserve">The following example uses the Location class to instantiate a class called </w:t>
      </w:r>
      <w:r w:rsidR="00CD4E5F" w:rsidRPr="00CD4E5F">
        <w:rPr>
          <w:b/>
          <w:bCs/>
        </w:rPr>
        <w:t>loc</w:t>
      </w:r>
      <w:r w:rsidR="00CD4E5F">
        <w:t xml:space="preserve"> with a </w:t>
      </w:r>
      <w:r w:rsidR="00CD4E5F" w:rsidRPr="00CD4E5F">
        <w:rPr>
          <w:b/>
          <w:bCs/>
        </w:rPr>
        <w:t>name</w:t>
      </w:r>
      <w:r w:rsidR="00CD4E5F">
        <w:t xml:space="preserve"> and </w:t>
      </w:r>
      <w:r w:rsidR="00CD4E5F" w:rsidRPr="00CD4E5F">
        <w:rPr>
          <w:b/>
          <w:bCs/>
        </w:rPr>
        <w:t>country</w:t>
      </w:r>
      <w:r w:rsidR="00CD4E5F">
        <w:t xml:space="preserve"> specified by you. Use your name and country.</w:t>
      </w:r>
    </w:p>
    <w:p w14:paraId="59556BF7" w14:textId="3D8B1C21" w:rsidR="00CD4E5F" w:rsidRDefault="00CD4E5F" w:rsidP="00CD4E5F">
      <w:pPr>
        <w:pStyle w:val="CMD"/>
      </w:pPr>
      <w:r w:rsidRPr="00CD4E5F">
        <w:t xml:space="preserve">loc = </w:t>
      </w:r>
      <w:proofErr w:type="gramStart"/>
      <w:r w:rsidRPr="00CD4E5F">
        <w:t>Location(</w:t>
      </w:r>
      <w:proofErr w:type="gramEnd"/>
      <w:r w:rsidRPr="00CD4E5F">
        <w:t>"</w:t>
      </w:r>
      <w:proofErr w:type="spellStart"/>
      <w:r>
        <w:t>Your_Name</w:t>
      </w:r>
      <w:proofErr w:type="spellEnd"/>
      <w:r w:rsidRPr="00CD4E5F">
        <w:t>", "</w:t>
      </w:r>
      <w:proofErr w:type="spellStart"/>
      <w:r>
        <w:t>Your_Country</w:t>
      </w:r>
      <w:proofErr w:type="spellEnd"/>
      <w:r w:rsidRPr="00CD4E5F">
        <w:t>")</w:t>
      </w:r>
    </w:p>
    <w:p w14:paraId="2B0D7064" w14:textId="244E27F6" w:rsidR="004C1F1D" w:rsidRDefault="004C1F1D" w:rsidP="000A68FC">
      <w:pPr>
        <w:pStyle w:val="SubStepAlpha"/>
      </w:pPr>
      <w:r>
        <w:t xml:space="preserve">To </w:t>
      </w:r>
      <w:r w:rsidR="00CD4E5F">
        <w:t xml:space="preserve">verify that the instantiated </w:t>
      </w:r>
      <w:r w:rsidR="00CD4E5F" w:rsidRPr="00CD4E5F">
        <w:rPr>
          <w:b/>
          <w:bCs/>
        </w:rPr>
        <w:t>loc</w:t>
      </w:r>
      <w:r w:rsidR="00CD4E5F">
        <w:t xml:space="preserve"> class now has </w:t>
      </w:r>
      <w:r w:rsidR="00F47E87">
        <w:t>your assigned name and country, add print statements to your script.</w:t>
      </w:r>
      <w:r w:rsidR="00CD4E5F">
        <w:t xml:space="preserve"> </w:t>
      </w:r>
      <w:r>
        <w:t xml:space="preserve"> </w:t>
      </w:r>
    </w:p>
    <w:p w14:paraId="6FA1F304" w14:textId="77777777" w:rsidR="00F47E87" w:rsidRDefault="00F47E87" w:rsidP="00F47E87">
      <w:pPr>
        <w:pStyle w:val="CMD"/>
      </w:pPr>
      <w:r>
        <w:t>print(loc.name)</w:t>
      </w:r>
    </w:p>
    <w:p w14:paraId="655FC32F" w14:textId="32F4C695" w:rsidR="00F47E87" w:rsidRDefault="00F47E87" w:rsidP="00F47E87">
      <w:pPr>
        <w:pStyle w:val="CMD"/>
      </w:pPr>
      <w:r>
        <w:t>print(</w:t>
      </w:r>
      <w:proofErr w:type="spellStart"/>
      <w:proofErr w:type="gramStart"/>
      <w:r>
        <w:t>loc.country</w:t>
      </w:r>
      <w:proofErr w:type="spellEnd"/>
      <w:proofErr w:type="gramEnd"/>
      <w:r>
        <w:t>)</w:t>
      </w:r>
    </w:p>
    <w:p w14:paraId="1F97E6B4" w14:textId="53C245C3" w:rsidR="00F47E87" w:rsidRDefault="00F47E87" w:rsidP="000A68FC">
      <w:pPr>
        <w:pStyle w:val="SubStepAlpha"/>
      </w:pPr>
      <w:r>
        <w:t xml:space="preserve">To verify the loc is indeed a class, add the following print statement that will print the data type for </w:t>
      </w:r>
      <w:r w:rsidRPr="00F47E87">
        <w:rPr>
          <w:b/>
          <w:bCs/>
        </w:rPr>
        <w:t>loc</w:t>
      </w:r>
      <w:r>
        <w:t>.</w:t>
      </w:r>
    </w:p>
    <w:p w14:paraId="0A9C8C57" w14:textId="58ED0996" w:rsidR="00F47E87" w:rsidRDefault="00F47E87" w:rsidP="00F47E87">
      <w:pPr>
        <w:pStyle w:val="CMD"/>
      </w:pPr>
      <w:r w:rsidRPr="00F47E87">
        <w:t>print(type(loc))</w:t>
      </w:r>
    </w:p>
    <w:p w14:paraId="1938947A" w14:textId="434F56AE" w:rsidR="00CD4E5F" w:rsidRDefault="00CD4E5F" w:rsidP="000A68FC">
      <w:pPr>
        <w:pStyle w:val="SubStepAlpha"/>
      </w:pPr>
      <w:r>
        <w:t>Save and run your script. You should get the following output</w:t>
      </w:r>
      <w:r w:rsidR="00F47E87">
        <w:t xml:space="preserve"> except with your supplied name and country.</w:t>
      </w:r>
    </w:p>
    <w:p w14:paraId="2E1A535C" w14:textId="6EA1C72D" w:rsidR="00F47E87" w:rsidRDefault="00F47E87" w:rsidP="00F47E87">
      <w:pPr>
        <w:pStyle w:val="CMD"/>
      </w:pPr>
      <w:proofErr w:type="spellStart"/>
      <w:r>
        <w:t>devasc@</w:t>
      </w:r>
      <w:proofErr w:type="gramStart"/>
      <w:r>
        <w:t>labvm</w:t>
      </w:r>
      <w:proofErr w:type="spellEnd"/>
      <w:r>
        <w:t>:~</w:t>
      </w:r>
      <w:proofErr w:type="gramEnd"/>
      <w:r w:rsidR="00E2219B">
        <w:t>/labs/</w:t>
      </w:r>
      <w:proofErr w:type="spellStart"/>
      <w:r w:rsidR="00E2219B">
        <w:t>devnet-src</w:t>
      </w:r>
      <w:proofErr w:type="spellEnd"/>
      <w:r>
        <w:t xml:space="preserve">/python$ </w:t>
      </w:r>
      <w:r w:rsidRPr="00F47E87">
        <w:rPr>
          <w:b/>
          <w:bCs/>
        </w:rPr>
        <w:t>python3 myLocation.py</w:t>
      </w:r>
      <w:r>
        <w:t xml:space="preserve"> </w:t>
      </w:r>
    </w:p>
    <w:p w14:paraId="42FCAB2A" w14:textId="77777777" w:rsidR="00F47E87" w:rsidRDefault="00F47E87" w:rsidP="00F47E87">
      <w:pPr>
        <w:pStyle w:val="CMDOutput"/>
      </w:pPr>
      <w:proofErr w:type="spellStart"/>
      <w:r>
        <w:t>Your_Name</w:t>
      </w:r>
      <w:proofErr w:type="spellEnd"/>
    </w:p>
    <w:p w14:paraId="723F53AE" w14:textId="77777777" w:rsidR="00F47E87" w:rsidRDefault="00F47E87" w:rsidP="00F47E87">
      <w:pPr>
        <w:pStyle w:val="CMDOutput"/>
      </w:pPr>
      <w:proofErr w:type="spellStart"/>
      <w:r>
        <w:lastRenderedPageBreak/>
        <w:t>Your_Country</w:t>
      </w:r>
      <w:proofErr w:type="spellEnd"/>
    </w:p>
    <w:p w14:paraId="027A29DC" w14:textId="77777777" w:rsidR="00F47E87" w:rsidRDefault="00F47E87" w:rsidP="00F47E87">
      <w:pPr>
        <w:pStyle w:val="CMDOutput"/>
      </w:pPr>
      <w:r>
        <w:t>&lt;class '__</w:t>
      </w:r>
      <w:proofErr w:type="spellStart"/>
      <w:r>
        <w:t>main_</w:t>
      </w:r>
      <w:proofErr w:type="gramStart"/>
      <w:r>
        <w:t>_.Location</w:t>
      </w:r>
      <w:proofErr w:type="spellEnd"/>
      <w:proofErr w:type="gramEnd"/>
      <w:r>
        <w:t>'&gt;</w:t>
      </w:r>
    </w:p>
    <w:p w14:paraId="55BD2F65" w14:textId="4F630E92" w:rsidR="00F47E87" w:rsidRDefault="00F47E87" w:rsidP="00F47E87">
      <w:pPr>
        <w:pStyle w:val="CMD"/>
      </w:pPr>
      <w:proofErr w:type="spellStart"/>
      <w:r>
        <w:t>devasc@</w:t>
      </w:r>
      <w:proofErr w:type="gramStart"/>
      <w:r>
        <w:t>labvm</w:t>
      </w:r>
      <w:proofErr w:type="spellEnd"/>
      <w:r>
        <w:t>:~</w:t>
      </w:r>
      <w:proofErr w:type="gramEnd"/>
      <w:r w:rsidR="00E2219B">
        <w:t>/labs/</w:t>
      </w:r>
      <w:proofErr w:type="spellStart"/>
      <w:r w:rsidR="00E2219B">
        <w:t>devnet-src</w:t>
      </w:r>
      <w:proofErr w:type="spellEnd"/>
      <w:r>
        <w:t>/python$</w:t>
      </w:r>
    </w:p>
    <w:p w14:paraId="5E76A6DA" w14:textId="58F99C64" w:rsidR="00CD4E5F" w:rsidRDefault="002A583B" w:rsidP="002A583B">
      <w:pPr>
        <w:pStyle w:val="3"/>
      </w:pPr>
      <w:r>
        <w:t>Add a method to the Location class.</w:t>
      </w:r>
    </w:p>
    <w:p w14:paraId="11050794" w14:textId="2087C874" w:rsidR="002A583B" w:rsidRPr="002A583B" w:rsidRDefault="002A583B" w:rsidP="002A583B">
      <w:pPr>
        <w:pStyle w:val="BodyTextL25"/>
      </w:pPr>
      <w:r>
        <w:t xml:space="preserve">Now add a method to the </w:t>
      </w:r>
      <w:r w:rsidRPr="002A583B">
        <w:rPr>
          <w:b/>
          <w:bCs/>
        </w:rPr>
        <w:t>Location</w:t>
      </w:r>
      <w:r>
        <w:t xml:space="preserve"> class that can be called by a programmer when the class is instantiated. In this simple example, create a method to print the statement, “My </w:t>
      </w:r>
      <w:r w:rsidRPr="002A583B">
        <w:t>name</w:t>
      </w:r>
      <w:r>
        <w:t xml:space="preserve"> is [name] and I live in [country].”</w:t>
      </w:r>
    </w:p>
    <w:p w14:paraId="77D33189" w14:textId="3FEBE325" w:rsidR="000A68FC" w:rsidRDefault="004844D1" w:rsidP="004844D1">
      <w:pPr>
        <w:pStyle w:val="SubStepAlpha"/>
      </w:pPr>
      <w:r>
        <w:t xml:space="preserve">Delete the code the begins with the instantiation of the </w:t>
      </w:r>
      <w:r w:rsidRPr="004844D1">
        <w:rPr>
          <w:b/>
          <w:bCs/>
        </w:rPr>
        <w:t>loc</w:t>
      </w:r>
      <w:r>
        <w:t xml:space="preserve"> class. Your </w:t>
      </w:r>
      <w:r w:rsidRPr="004844D1">
        <w:rPr>
          <w:b/>
          <w:bCs/>
        </w:rPr>
        <w:t>myLocation.py</w:t>
      </w:r>
      <w:r>
        <w:t xml:space="preserve"> script should now only include the following code.</w:t>
      </w:r>
    </w:p>
    <w:p w14:paraId="4C8772EE" w14:textId="77777777" w:rsidR="004844D1" w:rsidRDefault="004844D1" w:rsidP="004844D1">
      <w:pPr>
        <w:pStyle w:val="CMD"/>
      </w:pPr>
      <w:r>
        <w:t>class Location:</w:t>
      </w:r>
    </w:p>
    <w:p w14:paraId="0350F13A" w14:textId="77777777" w:rsidR="004844D1" w:rsidRDefault="004844D1" w:rsidP="004844D1">
      <w:pPr>
        <w:pStyle w:val="CMD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country):</w:t>
      </w:r>
    </w:p>
    <w:p w14:paraId="5342EC9A" w14:textId="77777777" w:rsidR="004844D1" w:rsidRDefault="004844D1" w:rsidP="004844D1">
      <w:pPr>
        <w:pStyle w:val="CMD"/>
      </w:pPr>
      <w:r>
        <w:t xml:space="preserve">        self.name = name</w:t>
      </w:r>
    </w:p>
    <w:p w14:paraId="4ADB179D" w14:textId="497BA212" w:rsidR="004844D1" w:rsidRDefault="004844D1" w:rsidP="004844D1">
      <w:pPr>
        <w:pStyle w:val="CMD"/>
      </w:pPr>
      <w:r>
        <w:t xml:space="preserve">        </w:t>
      </w:r>
      <w:proofErr w:type="spellStart"/>
      <w:proofErr w:type="gramStart"/>
      <w:r>
        <w:t>self.country</w:t>
      </w:r>
      <w:proofErr w:type="spellEnd"/>
      <w:proofErr w:type="gramEnd"/>
      <w:r>
        <w:t xml:space="preserve"> = country</w:t>
      </w:r>
    </w:p>
    <w:p w14:paraId="7A2DC3B2" w14:textId="0F0F330B" w:rsidR="004844D1" w:rsidRDefault="004844D1" w:rsidP="004844D1">
      <w:pPr>
        <w:pStyle w:val="SubStepAlpha"/>
      </w:pPr>
      <w:r>
        <w:t xml:space="preserve">With your cursor at the end of the line </w:t>
      </w:r>
      <w:proofErr w:type="spellStart"/>
      <w:proofErr w:type="gramStart"/>
      <w:r>
        <w:rPr>
          <w:b/>
          <w:bCs/>
        </w:rPr>
        <w:t>self.country</w:t>
      </w:r>
      <w:proofErr w:type="spellEnd"/>
      <w:proofErr w:type="gramEnd"/>
      <w:r>
        <w:rPr>
          <w:b/>
          <w:bCs/>
        </w:rPr>
        <w:t xml:space="preserve"> = country</w:t>
      </w:r>
      <w:r>
        <w:t>, press the Enter key twice and backspace once.</w:t>
      </w:r>
    </w:p>
    <w:p w14:paraId="7F4E419F" w14:textId="77777777" w:rsidR="004844D1" w:rsidRDefault="004844D1" w:rsidP="004844D1">
      <w:pPr>
        <w:pStyle w:val="CMD"/>
      </w:pPr>
      <w:r>
        <w:t xml:space="preserve">        </w:t>
      </w:r>
      <w:proofErr w:type="spellStart"/>
      <w:proofErr w:type="gramStart"/>
      <w:r>
        <w:t>self.country</w:t>
      </w:r>
      <w:proofErr w:type="spellEnd"/>
      <w:proofErr w:type="gramEnd"/>
      <w:r>
        <w:t xml:space="preserve"> = country</w:t>
      </w:r>
    </w:p>
    <w:p w14:paraId="78387216" w14:textId="77777777" w:rsidR="004844D1" w:rsidRDefault="004844D1" w:rsidP="004844D1">
      <w:pPr>
        <w:pStyle w:val="CMD"/>
      </w:pPr>
    </w:p>
    <w:p w14:paraId="5525E26B" w14:textId="74A6FA39" w:rsidR="004844D1" w:rsidRDefault="004844D1" w:rsidP="004844D1">
      <w:pPr>
        <w:pStyle w:val="CMD"/>
      </w:pPr>
      <w:r>
        <w:t xml:space="preserve">    |&lt;--Your cursor should be here</w:t>
      </w:r>
    </w:p>
    <w:p w14:paraId="24286B11" w14:textId="140BCFB8" w:rsidR="004844D1" w:rsidRDefault="004844D1" w:rsidP="004844D1">
      <w:pPr>
        <w:pStyle w:val="SubStepAlpha"/>
      </w:pPr>
      <w:r>
        <w:t xml:space="preserve">Define a new method call </w:t>
      </w:r>
      <w:proofErr w:type="spellStart"/>
      <w:r w:rsidRPr="004844D1">
        <w:rPr>
          <w:b/>
          <w:bCs/>
        </w:rPr>
        <w:t>myLocation</w:t>
      </w:r>
      <w:proofErr w:type="spellEnd"/>
      <w:r w:rsidRPr="004844D1">
        <w:rPr>
          <w:b/>
          <w:bCs/>
        </w:rPr>
        <w:t xml:space="preserve"> </w:t>
      </w:r>
      <w:r>
        <w:t xml:space="preserve">and assigned it the </w:t>
      </w:r>
      <w:proofErr w:type="spellStart"/>
      <w:r w:rsidRPr="004844D1">
        <w:rPr>
          <w:b/>
          <w:bCs/>
        </w:rPr>
        <w:t>self</w:t>
      </w:r>
      <w:r>
        <w:t xml:space="preserve"> </w:t>
      </w:r>
      <w:r w:rsidR="003F2547">
        <w:t>parameter</w:t>
      </w:r>
      <w:proofErr w:type="spellEnd"/>
      <w:r w:rsidR="003F2547">
        <w:t xml:space="preserve"> </w:t>
      </w:r>
      <w:r>
        <w:t xml:space="preserve">so that </w:t>
      </w:r>
      <w:r w:rsidR="003F2547">
        <w:t xml:space="preserve">the new method </w:t>
      </w:r>
      <w:r>
        <w:t xml:space="preserve">can access the variables defined in the </w:t>
      </w:r>
      <w:r w:rsidRPr="003F2547">
        <w:rPr>
          <w:b/>
          <w:bCs/>
        </w:rPr>
        <w:t>__</w:t>
      </w:r>
      <w:proofErr w:type="spellStart"/>
      <w:r w:rsidRPr="003F2547">
        <w:rPr>
          <w:b/>
          <w:bCs/>
        </w:rPr>
        <w:t>in</w:t>
      </w:r>
      <w:r w:rsidR="00F90F8B">
        <w:rPr>
          <w:b/>
          <w:bCs/>
        </w:rPr>
        <w:t>it</w:t>
      </w:r>
      <w:proofErr w:type="spellEnd"/>
      <w:r w:rsidRPr="003F2547">
        <w:rPr>
          <w:b/>
          <w:bCs/>
        </w:rPr>
        <w:t>_</w:t>
      </w:r>
      <w:proofErr w:type="gramStart"/>
      <w:r w:rsidRPr="003F2547">
        <w:rPr>
          <w:b/>
          <w:bCs/>
        </w:rPr>
        <w:t>_(</w:t>
      </w:r>
      <w:proofErr w:type="gramEnd"/>
      <w:r w:rsidRPr="003F2547">
        <w:rPr>
          <w:b/>
          <w:bCs/>
        </w:rPr>
        <w:t>)</w:t>
      </w:r>
      <w:r>
        <w:t xml:space="preserve"> function.</w:t>
      </w:r>
      <w:r w:rsidR="00127C4C">
        <w:t xml:space="preserve"> Then, </w:t>
      </w:r>
      <w:r w:rsidR="00127C4C" w:rsidRPr="00127C4C">
        <w:t>define a print statement to print out the string specified above.</w:t>
      </w:r>
    </w:p>
    <w:p w14:paraId="12E24103" w14:textId="47DA569F" w:rsidR="00127C4C" w:rsidRDefault="00127C4C" w:rsidP="00127C4C">
      <w:pPr>
        <w:pStyle w:val="BodyTextL50"/>
      </w:pPr>
      <w:r w:rsidRPr="00127C4C">
        <w:rPr>
          <w:b/>
          <w:bCs/>
        </w:rPr>
        <w:t>Note</w:t>
      </w:r>
      <w:r>
        <w:t>: The print statement should be on one line.</w:t>
      </w:r>
    </w:p>
    <w:p w14:paraId="7C9C7063" w14:textId="77777777" w:rsidR="00127C4C" w:rsidRDefault="00127C4C" w:rsidP="00127C4C">
      <w:pPr>
        <w:pStyle w:val="CMD"/>
      </w:pPr>
      <w:r>
        <w:t xml:space="preserve">    def </w:t>
      </w:r>
      <w:proofErr w:type="spellStart"/>
      <w:r>
        <w:t>myLocation</w:t>
      </w:r>
      <w:proofErr w:type="spellEnd"/>
      <w:r>
        <w:t>(self):</w:t>
      </w:r>
    </w:p>
    <w:p w14:paraId="64F9372A" w14:textId="189088F1" w:rsidR="00127C4C" w:rsidRDefault="00127C4C" w:rsidP="00127C4C">
      <w:pPr>
        <w:pStyle w:val="CMD"/>
      </w:pPr>
      <w:r>
        <w:t xml:space="preserve">        </w:t>
      </w:r>
      <w:proofErr w:type="gramStart"/>
      <w:r>
        <w:t>print(</w:t>
      </w:r>
      <w:proofErr w:type="gramEnd"/>
      <w:r>
        <w:t xml:space="preserve">"Hi, my name is " + self.name + " and I live in " + </w:t>
      </w:r>
      <w:proofErr w:type="spellStart"/>
      <w:r>
        <w:t>self.country</w:t>
      </w:r>
      <w:proofErr w:type="spellEnd"/>
      <w:r>
        <w:t xml:space="preserve"> + ".")</w:t>
      </w:r>
    </w:p>
    <w:p w14:paraId="62E49DD5" w14:textId="696190F9" w:rsidR="003F2547" w:rsidRDefault="003F2547" w:rsidP="004844D1">
      <w:pPr>
        <w:pStyle w:val="SubStepAlpha"/>
      </w:pPr>
      <w:r>
        <w:t>Press the Enter key twice and backspace twice.</w:t>
      </w:r>
    </w:p>
    <w:p w14:paraId="5F038589" w14:textId="501903DF" w:rsidR="003F2547" w:rsidRDefault="003F2547" w:rsidP="004844D1">
      <w:pPr>
        <w:pStyle w:val="SubStepAlpha"/>
      </w:pPr>
      <w:r>
        <w:t>Save and run your script</w:t>
      </w:r>
      <w:r w:rsidR="009851A4">
        <w:t xml:space="preserve"> to make sure there are no errors</w:t>
      </w:r>
      <w:r>
        <w:t>. You will not get any output yet</w:t>
      </w:r>
      <w:r w:rsidR="009851A4">
        <w:t>.</w:t>
      </w:r>
    </w:p>
    <w:p w14:paraId="799286F5" w14:textId="2632CF62" w:rsidR="003F2547" w:rsidRDefault="003F2547" w:rsidP="003F2547">
      <w:pPr>
        <w:pStyle w:val="3"/>
      </w:pPr>
      <w:r>
        <w:t xml:space="preserve">Instantiate the Location class multiple times and call the </w:t>
      </w:r>
      <w:proofErr w:type="spellStart"/>
      <w:r>
        <w:t>myLocation</w:t>
      </w:r>
      <w:proofErr w:type="spellEnd"/>
      <w:r>
        <w:t xml:space="preserve"> method.</w:t>
      </w:r>
    </w:p>
    <w:p w14:paraId="37643A9F" w14:textId="4B605C9C" w:rsidR="00127C4C" w:rsidRDefault="00127C4C" w:rsidP="009851A4">
      <w:pPr>
        <w:pStyle w:val="BodyTextL25"/>
      </w:pPr>
      <w:r>
        <w:t>Now that you have a class, you can instantiate it as many times as you like providing different values for the class variables each time.</w:t>
      </w:r>
    </w:p>
    <w:p w14:paraId="15AA7075" w14:textId="0D152561" w:rsidR="00127C4C" w:rsidRDefault="00127C4C" w:rsidP="00127C4C">
      <w:pPr>
        <w:pStyle w:val="SubStepAlpha"/>
      </w:pPr>
      <w:r>
        <w:t xml:space="preserve">Add the following code to your </w:t>
      </w:r>
      <w:r w:rsidRPr="00127C4C">
        <w:rPr>
          <w:b/>
          <w:bCs/>
        </w:rPr>
        <w:t>myLocation.py</w:t>
      </w:r>
      <w:r>
        <w:t xml:space="preserve"> script to instantiate </w:t>
      </w:r>
      <w:r w:rsidRPr="00127C4C">
        <w:rPr>
          <w:b/>
          <w:bCs/>
        </w:rPr>
        <w:t>Location</w:t>
      </w:r>
      <w:r>
        <w:t xml:space="preserve"> class </w:t>
      </w:r>
      <w:r w:rsidR="009851A4">
        <w:t>and call the method</w:t>
      </w:r>
      <w:r>
        <w:t>.</w:t>
      </w:r>
      <w:r w:rsidR="009851A4">
        <w:t xml:space="preserve"> You do not need to add the comments.</w:t>
      </w:r>
    </w:p>
    <w:p w14:paraId="6E133E1D" w14:textId="77777777" w:rsidR="009851A4" w:rsidRDefault="009851A4" w:rsidP="009851A4">
      <w:pPr>
        <w:pStyle w:val="CMD"/>
      </w:pPr>
      <w:r>
        <w:t xml:space="preserve"># First instantiation of the class Location </w:t>
      </w:r>
    </w:p>
    <w:p w14:paraId="7342C57C" w14:textId="77777777" w:rsidR="009851A4" w:rsidRDefault="009851A4" w:rsidP="009851A4">
      <w:pPr>
        <w:pStyle w:val="CMD"/>
      </w:pPr>
      <w:r>
        <w:t xml:space="preserve">loc1 = </w:t>
      </w:r>
      <w:proofErr w:type="gramStart"/>
      <w:r>
        <w:t>Location(</w:t>
      </w:r>
      <w:proofErr w:type="gramEnd"/>
      <w:r>
        <w:t>"Tomas", "Portugal")</w:t>
      </w:r>
    </w:p>
    <w:p w14:paraId="639F1610" w14:textId="77777777" w:rsidR="009851A4" w:rsidRDefault="009851A4" w:rsidP="009851A4">
      <w:pPr>
        <w:pStyle w:val="CMD"/>
      </w:pPr>
      <w:r>
        <w:t># Call a method from the instantiated class</w:t>
      </w:r>
    </w:p>
    <w:p w14:paraId="7543CACA" w14:textId="4ACDB8F1" w:rsidR="00127C4C" w:rsidRDefault="009851A4" w:rsidP="00127C4C">
      <w:pPr>
        <w:pStyle w:val="CMD"/>
      </w:pPr>
      <w:r>
        <w:t>loc1.myLocation()</w:t>
      </w:r>
    </w:p>
    <w:p w14:paraId="2FB78A83" w14:textId="52DC4035" w:rsidR="00127C4C" w:rsidRDefault="00127C4C" w:rsidP="00127C4C">
      <w:pPr>
        <w:pStyle w:val="SubStepAlpha"/>
      </w:pPr>
      <w:r>
        <w:t>Save and run your script. You should get the following output.</w:t>
      </w:r>
    </w:p>
    <w:p w14:paraId="3C5B577D" w14:textId="064A9C00" w:rsidR="009851A4" w:rsidRDefault="009851A4" w:rsidP="009851A4">
      <w:pPr>
        <w:pStyle w:val="CMD"/>
      </w:pPr>
      <w:proofErr w:type="spellStart"/>
      <w:r>
        <w:t>devasc@</w:t>
      </w:r>
      <w:proofErr w:type="gramStart"/>
      <w:r>
        <w:t>labvm</w:t>
      </w:r>
      <w:proofErr w:type="spellEnd"/>
      <w:r>
        <w:t>:~</w:t>
      </w:r>
      <w:proofErr w:type="gramEnd"/>
      <w:r w:rsidR="00E2219B">
        <w:t>/labs/</w:t>
      </w:r>
      <w:proofErr w:type="spellStart"/>
      <w:r w:rsidR="00E2219B">
        <w:t>devnet-src</w:t>
      </w:r>
      <w:proofErr w:type="spellEnd"/>
      <w:r>
        <w:t xml:space="preserve">/python$ </w:t>
      </w:r>
      <w:r w:rsidRPr="009851A4">
        <w:rPr>
          <w:b/>
          <w:bCs/>
        </w:rPr>
        <w:t>python3 myLocation.py</w:t>
      </w:r>
      <w:r>
        <w:t xml:space="preserve"> </w:t>
      </w:r>
    </w:p>
    <w:p w14:paraId="17381FD8" w14:textId="77777777" w:rsidR="009851A4" w:rsidRDefault="009851A4" w:rsidP="009851A4">
      <w:pPr>
        <w:pStyle w:val="CMDOutput"/>
      </w:pPr>
      <w:r>
        <w:t>Hi, my name is Tomas and I live in Portugal.</w:t>
      </w:r>
    </w:p>
    <w:p w14:paraId="66980BD7" w14:textId="774F64B8" w:rsidR="009851A4" w:rsidRDefault="009851A4" w:rsidP="009851A4">
      <w:pPr>
        <w:pStyle w:val="CMD"/>
      </w:pPr>
      <w:proofErr w:type="spellStart"/>
      <w:r>
        <w:t>devasc@</w:t>
      </w:r>
      <w:proofErr w:type="gramStart"/>
      <w:r>
        <w:t>labvm</w:t>
      </w:r>
      <w:proofErr w:type="spellEnd"/>
      <w:r>
        <w:t>:~</w:t>
      </w:r>
      <w:proofErr w:type="gramEnd"/>
      <w:r w:rsidR="00E2219B">
        <w:t>/labs/</w:t>
      </w:r>
      <w:proofErr w:type="spellStart"/>
      <w:r w:rsidR="00E2219B">
        <w:t>devnet-src</w:t>
      </w:r>
      <w:proofErr w:type="spellEnd"/>
      <w:r>
        <w:t>/python$</w:t>
      </w:r>
    </w:p>
    <w:p w14:paraId="27A1C1D6" w14:textId="448DFD21" w:rsidR="009851A4" w:rsidRDefault="009851A4" w:rsidP="00127C4C">
      <w:pPr>
        <w:pStyle w:val="SubStepAlpha"/>
      </w:pPr>
      <w:r>
        <w:t xml:space="preserve">Add two more instantiations and then a fourth one where you specify the name and values for </w:t>
      </w:r>
      <w:proofErr w:type="spellStart"/>
      <w:r w:rsidRPr="009851A4">
        <w:rPr>
          <w:b/>
          <w:bCs/>
        </w:rPr>
        <w:t>your_loc</w:t>
      </w:r>
      <w:proofErr w:type="spellEnd"/>
      <w:r>
        <w:t>.</w:t>
      </w:r>
    </w:p>
    <w:p w14:paraId="7E690579" w14:textId="77777777" w:rsidR="009851A4" w:rsidRDefault="009851A4" w:rsidP="009851A4">
      <w:pPr>
        <w:pStyle w:val="CMD"/>
      </w:pPr>
      <w:r>
        <w:t xml:space="preserve">loc2 = </w:t>
      </w:r>
      <w:proofErr w:type="gramStart"/>
      <w:r>
        <w:t>Location(</w:t>
      </w:r>
      <w:proofErr w:type="gramEnd"/>
      <w:r>
        <w:t>"Ying", "China")</w:t>
      </w:r>
    </w:p>
    <w:p w14:paraId="1E03E693" w14:textId="77777777" w:rsidR="009851A4" w:rsidRDefault="009851A4" w:rsidP="009851A4">
      <w:pPr>
        <w:pStyle w:val="CMD"/>
      </w:pPr>
      <w:r>
        <w:t xml:space="preserve">loc3 = </w:t>
      </w:r>
      <w:proofErr w:type="gramStart"/>
      <w:r>
        <w:t>Location(</w:t>
      </w:r>
      <w:proofErr w:type="gramEnd"/>
      <w:r>
        <w:t>"Amare", "Kenya")</w:t>
      </w:r>
    </w:p>
    <w:p w14:paraId="16B1535F" w14:textId="77777777" w:rsidR="009851A4" w:rsidRDefault="009851A4" w:rsidP="009851A4">
      <w:pPr>
        <w:pStyle w:val="CMD"/>
      </w:pPr>
      <w:r>
        <w:lastRenderedPageBreak/>
        <w:t>loc2.myLocation()</w:t>
      </w:r>
    </w:p>
    <w:p w14:paraId="2BD81F4E" w14:textId="77777777" w:rsidR="009851A4" w:rsidRDefault="009851A4" w:rsidP="009851A4">
      <w:pPr>
        <w:pStyle w:val="CMD"/>
      </w:pPr>
      <w:r>
        <w:t>loc3.myLocation()</w:t>
      </w:r>
    </w:p>
    <w:p w14:paraId="1D35CB3B" w14:textId="77777777" w:rsidR="009851A4" w:rsidRDefault="009851A4" w:rsidP="009851A4">
      <w:pPr>
        <w:pStyle w:val="CMD"/>
      </w:pPr>
      <w:proofErr w:type="spellStart"/>
      <w:r>
        <w:t>your_loc</w:t>
      </w:r>
      <w:proofErr w:type="spellEnd"/>
      <w:r>
        <w:t xml:space="preserve"> = </w:t>
      </w:r>
      <w:proofErr w:type="gramStart"/>
      <w:r>
        <w:t>Location(</w:t>
      </w:r>
      <w:proofErr w:type="gramEnd"/>
      <w:r>
        <w:t>"</w:t>
      </w:r>
      <w:proofErr w:type="spellStart"/>
      <w:r>
        <w:t>Your_Name</w:t>
      </w:r>
      <w:proofErr w:type="spellEnd"/>
      <w:r>
        <w:t>", "</w:t>
      </w:r>
      <w:proofErr w:type="spellStart"/>
      <w:r>
        <w:t>Your_Country</w:t>
      </w:r>
      <w:proofErr w:type="spellEnd"/>
      <w:r>
        <w:t>")</w:t>
      </w:r>
    </w:p>
    <w:p w14:paraId="1634BD86" w14:textId="33C24C62" w:rsidR="009851A4" w:rsidRDefault="009851A4" w:rsidP="009851A4">
      <w:pPr>
        <w:pStyle w:val="CMD"/>
      </w:pPr>
      <w:proofErr w:type="spellStart"/>
      <w:r>
        <w:t>your_</w:t>
      </w:r>
      <w:proofErr w:type="gramStart"/>
      <w:r>
        <w:t>loc.myLocation</w:t>
      </w:r>
      <w:proofErr w:type="spellEnd"/>
      <w:proofErr w:type="gramEnd"/>
      <w:r>
        <w:t>()</w:t>
      </w:r>
    </w:p>
    <w:p w14:paraId="1DF469DD" w14:textId="77777777" w:rsidR="009851A4" w:rsidRDefault="009851A4" w:rsidP="009851A4">
      <w:pPr>
        <w:pStyle w:val="SubStepAlpha"/>
      </w:pPr>
      <w:r>
        <w:t>Save and run your script. You should get the following output.</w:t>
      </w:r>
    </w:p>
    <w:p w14:paraId="2BD35981" w14:textId="3BD7D3F1" w:rsidR="009851A4" w:rsidRDefault="009851A4" w:rsidP="009851A4">
      <w:pPr>
        <w:pStyle w:val="CMD"/>
      </w:pPr>
      <w:proofErr w:type="spellStart"/>
      <w:r>
        <w:t>devasc@</w:t>
      </w:r>
      <w:proofErr w:type="gramStart"/>
      <w:r>
        <w:t>labvm</w:t>
      </w:r>
      <w:proofErr w:type="spellEnd"/>
      <w:r>
        <w:t>:~</w:t>
      </w:r>
      <w:proofErr w:type="gramEnd"/>
      <w:r w:rsidR="00E2219B">
        <w:t>/labs/</w:t>
      </w:r>
      <w:proofErr w:type="spellStart"/>
      <w:r w:rsidR="00E2219B">
        <w:t>devnet-src</w:t>
      </w:r>
      <w:proofErr w:type="spellEnd"/>
      <w:r>
        <w:t xml:space="preserve">/python$ </w:t>
      </w:r>
      <w:r w:rsidRPr="009851A4">
        <w:rPr>
          <w:b/>
          <w:bCs/>
        </w:rPr>
        <w:t>python3 myLocation.py</w:t>
      </w:r>
      <w:r>
        <w:t xml:space="preserve"> </w:t>
      </w:r>
    </w:p>
    <w:p w14:paraId="661D7FE1" w14:textId="77777777" w:rsidR="009851A4" w:rsidRDefault="009851A4" w:rsidP="009851A4">
      <w:pPr>
        <w:pStyle w:val="CMDOutput"/>
      </w:pPr>
      <w:r>
        <w:t>Hi, my name is Tomas and I live in Portugal.</w:t>
      </w:r>
    </w:p>
    <w:p w14:paraId="14BFC8A9" w14:textId="77777777" w:rsidR="009851A4" w:rsidRDefault="009851A4" w:rsidP="009851A4">
      <w:pPr>
        <w:pStyle w:val="CMDOutput"/>
      </w:pPr>
      <w:r>
        <w:t>Hi, my name is Ying and I live in China.</w:t>
      </w:r>
    </w:p>
    <w:p w14:paraId="1C81C0C8" w14:textId="77777777" w:rsidR="009851A4" w:rsidRDefault="009851A4" w:rsidP="009851A4">
      <w:pPr>
        <w:pStyle w:val="CMDOutput"/>
      </w:pPr>
      <w:r>
        <w:t>Hi, my name is Amare and I live in Kenya.</w:t>
      </w:r>
    </w:p>
    <w:p w14:paraId="38CD73C7" w14:textId="77777777" w:rsidR="009851A4" w:rsidRDefault="009851A4" w:rsidP="009851A4">
      <w:pPr>
        <w:pStyle w:val="CMDOutput"/>
      </w:pPr>
      <w:r>
        <w:t xml:space="preserve">Hi, my name is </w:t>
      </w:r>
      <w:proofErr w:type="spellStart"/>
      <w:r>
        <w:t>Your_Name</w:t>
      </w:r>
      <w:proofErr w:type="spellEnd"/>
      <w:r>
        <w:t xml:space="preserve"> and I live in </w:t>
      </w:r>
      <w:proofErr w:type="spellStart"/>
      <w:r>
        <w:t>Your_Country</w:t>
      </w:r>
      <w:proofErr w:type="spellEnd"/>
      <w:r>
        <w:t>.</w:t>
      </w:r>
    </w:p>
    <w:p w14:paraId="29B461F5" w14:textId="61EA8A02" w:rsidR="009851A4" w:rsidRPr="003F2547" w:rsidRDefault="009851A4" w:rsidP="009851A4">
      <w:pPr>
        <w:pStyle w:val="CMD"/>
      </w:pPr>
      <w:proofErr w:type="spellStart"/>
      <w:r>
        <w:t>devasc@</w:t>
      </w:r>
      <w:proofErr w:type="gramStart"/>
      <w:r>
        <w:t>labvm</w:t>
      </w:r>
      <w:proofErr w:type="spellEnd"/>
      <w:r>
        <w:t>:~</w:t>
      </w:r>
      <w:proofErr w:type="gramEnd"/>
      <w:r w:rsidR="00E2219B">
        <w:t>/labs/</w:t>
      </w:r>
      <w:proofErr w:type="spellStart"/>
      <w:r w:rsidR="00E2219B">
        <w:t>devnet-src</w:t>
      </w:r>
      <w:proofErr w:type="spellEnd"/>
      <w:r>
        <w:t xml:space="preserve">/python$ </w:t>
      </w:r>
    </w:p>
    <w:p w14:paraId="4858379D" w14:textId="67BF1049" w:rsidR="00070E3C" w:rsidRDefault="00070E3C" w:rsidP="00070E3C">
      <w:pPr>
        <w:pStyle w:val="3"/>
      </w:pPr>
      <w:r>
        <w:t>Review the complete myLocation.py script.</w:t>
      </w:r>
    </w:p>
    <w:p w14:paraId="27E0A3CD" w14:textId="6B012C51" w:rsidR="00070E3C" w:rsidRDefault="00070E3C" w:rsidP="00070E3C">
      <w:pPr>
        <w:pStyle w:val="BodyTextL25"/>
      </w:pPr>
      <w:r>
        <w:t>If you had any errors with your script, review the following example which includes all the code used in this part.</w:t>
      </w:r>
    </w:p>
    <w:p w14:paraId="030C0C18" w14:textId="77777777" w:rsidR="00070E3C" w:rsidRDefault="00070E3C" w:rsidP="00070E3C">
      <w:pPr>
        <w:pStyle w:val="CMD"/>
      </w:pPr>
      <w:r>
        <w:t># Define a class with variables for **name** and **country**.</w:t>
      </w:r>
    </w:p>
    <w:p w14:paraId="00389637" w14:textId="632DC553" w:rsidR="00070E3C" w:rsidRDefault="00070E3C" w:rsidP="00070E3C">
      <w:pPr>
        <w:pStyle w:val="CMD"/>
      </w:pPr>
      <w:r>
        <w:t xml:space="preserve"># Then define a method that belongs to the class. </w:t>
      </w:r>
      <w:r w:rsidR="0010619E">
        <w:t xml:space="preserve">The method’s </w:t>
      </w:r>
    </w:p>
    <w:p w14:paraId="15E776E1" w14:textId="5AE9394E" w:rsidR="00070E3C" w:rsidRDefault="00070E3C" w:rsidP="00070E3C">
      <w:pPr>
        <w:pStyle w:val="CMD"/>
      </w:pPr>
      <w:r>
        <w:t xml:space="preserve"># </w:t>
      </w:r>
      <w:r w:rsidR="0010619E">
        <w:t xml:space="preserve">purpose </w:t>
      </w:r>
      <w:r>
        <w:t>is to print a sentence that uses the variables.</w:t>
      </w:r>
    </w:p>
    <w:p w14:paraId="6BC8575E" w14:textId="77777777" w:rsidR="00070E3C" w:rsidRDefault="00070E3C" w:rsidP="00070E3C">
      <w:pPr>
        <w:pStyle w:val="CMD"/>
      </w:pPr>
      <w:r>
        <w:t>class Location:</w:t>
      </w:r>
    </w:p>
    <w:p w14:paraId="7FCCA595" w14:textId="77777777" w:rsidR="00070E3C" w:rsidRDefault="00070E3C" w:rsidP="00070E3C">
      <w:pPr>
        <w:pStyle w:val="CMD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country):</w:t>
      </w:r>
    </w:p>
    <w:p w14:paraId="68F94FD2" w14:textId="77777777" w:rsidR="00070E3C" w:rsidRDefault="00070E3C" w:rsidP="00070E3C">
      <w:pPr>
        <w:pStyle w:val="CMD"/>
      </w:pPr>
      <w:r>
        <w:t xml:space="preserve">        self.name = name</w:t>
      </w:r>
    </w:p>
    <w:p w14:paraId="3F780D85" w14:textId="77777777" w:rsidR="00070E3C" w:rsidRDefault="00070E3C" w:rsidP="00070E3C">
      <w:pPr>
        <w:pStyle w:val="CMD"/>
      </w:pPr>
      <w:r>
        <w:t xml:space="preserve">        </w:t>
      </w:r>
      <w:proofErr w:type="spellStart"/>
      <w:proofErr w:type="gramStart"/>
      <w:r>
        <w:t>self.country</w:t>
      </w:r>
      <w:proofErr w:type="spellEnd"/>
      <w:proofErr w:type="gramEnd"/>
      <w:r>
        <w:t xml:space="preserve"> = country</w:t>
      </w:r>
    </w:p>
    <w:p w14:paraId="7BAB862C" w14:textId="77777777" w:rsidR="00070E3C" w:rsidRDefault="00070E3C" w:rsidP="00070E3C">
      <w:pPr>
        <w:pStyle w:val="CMD"/>
      </w:pPr>
    </w:p>
    <w:p w14:paraId="7E474489" w14:textId="77777777" w:rsidR="00070E3C" w:rsidRDefault="00070E3C" w:rsidP="00070E3C">
      <w:pPr>
        <w:pStyle w:val="CMD"/>
      </w:pPr>
      <w:r>
        <w:t xml:space="preserve">    def </w:t>
      </w:r>
      <w:proofErr w:type="spellStart"/>
      <w:r>
        <w:t>myLocation</w:t>
      </w:r>
      <w:proofErr w:type="spellEnd"/>
      <w:r>
        <w:t>(self):</w:t>
      </w:r>
    </w:p>
    <w:p w14:paraId="0F1D3408" w14:textId="77777777" w:rsidR="00070E3C" w:rsidRDefault="00070E3C" w:rsidP="00070E3C">
      <w:pPr>
        <w:pStyle w:val="CMD"/>
      </w:pPr>
      <w:r>
        <w:t xml:space="preserve">        </w:t>
      </w:r>
      <w:proofErr w:type="gramStart"/>
      <w:r>
        <w:t>print(</w:t>
      </w:r>
      <w:proofErr w:type="gramEnd"/>
      <w:r>
        <w:t xml:space="preserve">"Hi, my name is " + self.name + " and I live in " + </w:t>
      </w:r>
      <w:proofErr w:type="spellStart"/>
      <w:r>
        <w:t>self.country</w:t>
      </w:r>
      <w:proofErr w:type="spellEnd"/>
      <w:r>
        <w:t xml:space="preserve"> + ".")</w:t>
      </w:r>
    </w:p>
    <w:p w14:paraId="6E61DEE9" w14:textId="77777777" w:rsidR="00070E3C" w:rsidRDefault="00070E3C" w:rsidP="00070E3C">
      <w:pPr>
        <w:pStyle w:val="CMD"/>
      </w:pPr>
    </w:p>
    <w:p w14:paraId="3BB17FD7" w14:textId="77AA45BD" w:rsidR="00070E3C" w:rsidRDefault="00070E3C" w:rsidP="00070E3C">
      <w:pPr>
        <w:pStyle w:val="CMD"/>
      </w:pPr>
      <w:r>
        <w:t xml:space="preserve"># First instantiation of the Location </w:t>
      </w:r>
      <w:r w:rsidR="00130134">
        <w:t>class</w:t>
      </w:r>
    </w:p>
    <w:p w14:paraId="238223DD" w14:textId="77777777" w:rsidR="00070E3C" w:rsidRDefault="00070E3C" w:rsidP="00070E3C">
      <w:pPr>
        <w:pStyle w:val="CMD"/>
      </w:pPr>
      <w:r>
        <w:t xml:space="preserve">loc1 = </w:t>
      </w:r>
      <w:proofErr w:type="gramStart"/>
      <w:r>
        <w:t>Location(</w:t>
      </w:r>
      <w:proofErr w:type="gramEnd"/>
      <w:r>
        <w:t>"Tomas", "Portugal")</w:t>
      </w:r>
    </w:p>
    <w:p w14:paraId="52A69712" w14:textId="77777777" w:rsidR="00070E3C" w:rsidRDefault="00070E3C" w:rsidP="00070E3C">
      <w:pPr>
        <w:pStyle w:val="CMD"/>
      </w:pPr>
      <w:r>
        <w:t># Call a method from the instantiated class</w:t>
      </w:r>
    </w:p>
    <w:p w14:paraId="5BFE79CF" w14:textId="77777777" w:rsidR="00070E3C" w:rsidRDefault="00070E3C" w:rsidP="00070E3C">
      <w:pPr>
        <w:pStyle w:val="CMD"/>
      </w:pPr>
      <w:r>
        <w:t>loc1.myLocation()</w:t>
      </w:r>
    </w:p>
    <w:p w14:paraId="4C93E618" w14:textId="77777777" w:rsidR="00070E3C" w:rsidRDefault="00070E3C" w:rsidP="00070E3C">
      <w:pPr>
        <w:pStyle w:val="CMD"/>
      </w:pPr>
    </w:p>
    <w:p w14:paraId="60EF1623" w14:textId="4B04E280" w:rsidR="00070E3C" w:rsidRDefault="00070E3C" w:rsidP="00070E3C">
      <w:pPr>
        <w:pStyle w:val="CMD"/>
      </w:pPr>
      <w:r>
        <w:t xml:space="preserve"># Three more instantiations and method </w:t>
      </w:r>
      <w:proofErr w:type="gramStart"/>
      <w:r>
        <w:t>calls</w:t>
      </w:r>
      <w:proofErr w:type="gramEnd"/>
      <w:r>
        <w:t xml:space="preserve"> for the Location</w:t>
      </w:r>
      <w:r w:rsidR="00130134">
        <w:t xml:space="preserve"> class</w:t>
      </w:r>
    </w:p>
    <w:p w14:paraId="4F311A60" w14:textId="77777777" w:rsidR="00070E3C" w:rsidRDefault="00070E3C" w:rsidP="00070E3C">
      <w:pPr>
        <w:pStyle w:val="CMD"/>
      </w:pPr>
      <w:r>
        <w:t xml:space="preserve">loc2 = </w:t>
      </w:r>
      <w:proofErr w:type="gramStart"/>
      <w:r>
        <w:t>Location(</w:t>
      </w:r>
      <w:proofErr w:type="gramEnd"/>
      <w:r>
        <w:t>"Ying", "China")</w:t>
      </w:r>
    </w:p>
    <w:p w14:paraId="29CDB0AA" w14:textId="77777777" w:rsidR="00070E3C" w:rsidRDefault="00070E3C" w:rsidP="00070E3C">
      <w:pPr>
        <w:pStyle w:val="CMD"/>
      </w:pPr>
      <w:r>
        <w:t xml:space="preserve">loc3 = </w:t>
      </w:r>
      <w:proofErr w:type="gramStart"/>
      <w:r>
        <w:t>Location(</w:t>
      </w:r>
      <w:proofErr w:type="gramEnd"/>
      <w:r>
        <w:t>"Amare", "Kenya")</w:t>
      </w:r>
    </w:p>
    <w:p w14:paraId="52FF30CA" w14:textId="77777777" w:rsidR="00070E3C" w:rsidRDefault="00070E3C" w:rsidP="00070E3C">
      <w:pPr>
        <w:pStyle w:val="CMD"/>
      </w:pPr>
      <w:r>
        <w:t>loc2.myLocation()</w:t>
      </w:r>
    </w:p>
    <w:p w14:paraId="22FF96B7" w14:textId="77777777" w:rsidR="00070E3C" w:rsidRDefault="00070E3C" w:rsidP="00070E3C">
      <w:pPr>
        <w:pStyle w:val="CMD"/>
      </w:pPr>
      <w:r>
        <w:t>loc3.myLocation()</w:t>
      </w:r>
    </w:p>
    <w:p w14:paraId="4245C272" w14:textId="77777777" w:rsidR="00070E3C" w:rsidRDefault="00070E3C" w:rsidP="00070E3C">
      <w:pPr>
        <w:pStyle w:val="CMD"/>
      </w:pPr>
      <w:proofErr w:type="spellStart"/>
      <w:r>
        <w:t>your_loc</w:t>
      </w:r>
      <w:proofErr w:type="spellEnd"/>
      <w:r>
        <w:t xml:space="preserve"> = </w:t>
      </w:r>
      <w:proofErr w:type="gramStart"/>
      <w:r>
        <w:t>Location(</w:t>
      </w:r>
      <w:proofErr w:type="gramEnd"/>
      <w:r>
        <w:t>"</w:t>
      </w:r>
      <w:proofErr w:type="spellStart"/>
      <w:r>
        <w:t>Your_Name</w:t>
      </w:r>
      <w:proofErr w:type="spellEnd"/>
      <w:r>
        <w:t>", "</w:t>
      </w:r>
      <w:proofErr w:type="spellStart"/>
      <w:r>
        <w:t>Your_Country</w:t>
      </w:r>
      <w:proofErr w:type="spellEnd"/>
      <w:r>
        <w:t>")</w:t>
      </w:r>
    </w:p>
    <w:p w14:paraId="270E0B40" w14:textId="094172B3" w:rsidR="00070E3C" w:rsidRPr="00070E3C" w:rsidRDefault="00070E3C" w:rsidP="00070E3C">
      <w:pPr>
        <w:pStyle w:val="CMD"/>
      </w:pPr>
      <w:proofErr w:type="spellStart"/>
      <w:r>
        <w:t>your_</w:t>
      </w:r>
      <w:proofErr w:type="gramStart"/>
      <w:r>
        <w:t>loc.myLocation</w:t>
      </w:r>
      <w:proofErr w:type="spellEnd"/>
      <w:proofErr w:type="gramEnd"/>
      <w:r>
        <w:t>()</w:t>
      </w:r>
    </w:p>
    <w:p w14:paraId="2263485B" w14:textId="4F342A1A" w:rsidR="00231DCA" w:rsidRDefault="00070E3C" w:rsidP="00070E3C">
      <w:pPr>
        <w:pStyle w:val="2"/>
      </w:pPr>
      <w:r>
        <w:t>Review the circleClass.py Script</w:t>
      </w:r>
    </w:p>
    <w:p w14:paraId="3B45748E" w14:textId="7C973736" w:rsidR="00130134" w:rsidRDefault="00070E3C" w:rsidP="00130134">
      <w:pPr>
        <w:pStyle w:val="BodyTextL25"/>
      </w:pPr>
      <w:r>
        <w:t xml:space="preserve">The example in the course shows how to create a class that calculates the circumference of a circle and then print out the calculated value. </w:t>
      </w:r>
      <w:r w:rsidR="00130134">
        <w:t>There a</w:t>
      </w:r>
      <w:r w:rsidR="00F90F8B">
        <w:t>re a</w:t>
      </w:r>
      <w:r w:rsidR="00130134">
        <w:t xml:space="preserve"> few things to note in this script. </w:t>
      </w:r>
    </w:p>
    <w:p w14:paraId="729551C9" w14:textId="77777777" w:rsidR="00130134" w:rsidRDefault="00130134" w:rsidP="00130134">
      <w:pPr>
        <w:pStyle w:val="Bulletlevel1"/>
      </w:pPr>
      <w:r>
        <w:t xml:space="preserve">The class includes three methods including the </w:t>
      </w:r>
      <w:r w:rsidRPr="00831AC7">
        <w:rPr>
          <w:b/>
          <w:bCs/>
        </w:rPr>
        <w:t>__</w:t>
      </w:r>
      <w:proofErr w:type="spellStart"/>
      <w:r w:rsidRPr="00831AC7">
        <w:rPr>
          <w:b/>
          <w:bCs/>
        </w:rPr>
        <w:t>init</w:t>
      </w:r>
      <w:proofErr w:type="spellEnd"/>
      <w:r w:rsidRPr="00831AC7">
        <w:rPr>
          <w:b/>
          <w:bCs/>
        </w:rPr>
        <w:t>_</w:t>
      </w:r>
      <w:proofErr w:type="gramStart"/>
      <w:r w:rsidRPr="00831AC7">
        <w:rPr>
          <w:b/>
          <w:bCs/>
        </w:rPr>
        <w:t>_(</w:t>
      </w:r>
      <w:proofErr w:type="gramEnd"/>
      <w:r w:rsidRPr="00831AC7">
        <w:rPr>
          <w:b/>
          <w:bCs/>
        </w:rPr>
        <w:t>)</w:t>
      </w:r>
      <w:r>
        <w:t xml:space="preserve"> function. The </w:t>
      </w:r>
      <w:r w:rsidRPr="00831AC7">
        <w:rPr>
          <w:b/>
          <w:bCs/>
        </w:rPr>
        <w:t>__</w:t>
      </w:r>
      <w:proofErr w:type="spellStart"/>
      <w:r w:rsidRPr="00831AC7">
        <w:rPr>
          <w:b/>
          <w:bCs/>
        </w:rPr>
        <w:t>init</w:t>
      </w:r>
      <w:proofErr w:type="spellEnd"/>
      <w:r w:rsidRPr="00831AC7">
        <w:rPr>
          <w:b/>
          <w:bCs/>
        </w:rPr>
        <w:t>_</w:t>
      </w:r>
      <w:proofErr w:type="gramStart"/>
      <w:r w:rsidRPr="00831AC7">
        <w:rPr>
          <w:b/>
          <w:bCs/>
        </w:rPr>
        <w:t>_(</w:t>
      </w:r>
      <w:proofErr w:type="gramEnd"/>
      <w:r w:rsidRPr="00831AC7">
        <w:rPr>
          <w:b/>
          <w:bCs/>
        </w:rPr>
        <w:t>)</w:t>
      </w:r>
      <w:r>
        <w:t xml:space="preserve"> function provides a method for entering the radius value.</w:t>
      </w:r>
    </w:p>
    <w:p w14:paraId="656F82EE" w14:textId="77777777" w:rsidR="00130134" w:rsidRDefault="00130134" w:rsidP="00130134">
      <w:pPr>
        <w:pStyle w:val="Bulletlevel1"/>
      </w:pPr>
      <w:r>
        <w:lastRenderedPageBreak/>
        <w:t xml:space="preserve">The </w:t>
      </w:r>
      <w:r w:rsidRPr="00831AC7">
        <w:rPr>
          <w:b/>
          <w:bCs/>
        </w:rPr>
        <w:t>circumference</w:t>
      </w:r>
      <w:r>
        <w:t xml:space="preserve"> method calculates the circumference and returns the value storing it in the </w:t>
      </w:r>
      <w:proofErr w:type="spellStart"/>
      <w:r w:rsidRPr="00831AC7">
        <w:rPr>
          <w:b/>
          <w:bCs/>
        </w:rPr>
        <w:t>circumferenceValue</w:t>
      </w:r>
      <w:proofErr w:type="spellEnd"/>
      <w:r>
        <w:t xml:space="preserve"> variable. </w:t>
      </w:r>
    </w:p>
    <w:p w14:paraId="1E8158A1" w14:textId="77777777" w:rsidR="00130134" w:rsidRDefault="00130134" w:rsidP="00130134">
      <w:pPr>
        <w:pStyle w:val="Bulletlevel1"/>
      </w:pPr>
      <w:r>
        <w:t xml:space="preserve">The </w:t>
      </w:r>
      <w:proofErr w:type="spellStart"/>
      <w:r w:rsidRPr="00130134">
        <w:rPr>
          <w:b/>
          <w:bCs/>
        </w:rPr>
        <w:t>printCircumference</w:t>
      </w:r>
      <w:proofErr w:type="spellEnd"/>
      <w:r>
        <w:t xml:space="preserve"> method prints a string. Notice that the variables are casted as strings with the </w:t>
      </w:r>
      <w:proofErr w:type="gramStart"/>
      <w:r w:rsidRPr="00130134">
        <w:rPr>
          <w:b/>
          <w:bCs/>
        </w:rPr>
        <w:t>str(</w:t>
      </w:r>
      <w:proofErr w:type="gramEnd"/>
      <w:r w:rsidRPr="00130134">
        <w:rPr>
          <w:b/>
          <w:bCs/>
        </w:rPr>
        <w:t>)</w:t>
      </w:r>
      <w:r>
        <w:t xml:space="preserve"> function. Otherwise, the print statement would throw an error because </w:t>
      </w:r>
      <w:proofErr w:type="spellStart"/>
      <w:proofErr w:type="gramStart"/>
      <w:r w:rsidRPr="00130134">
        <w:rPr>
          <w:b/>
          <w:bCs/>
        </w:rPr>
        <w:t>self.radius</w:t>
      </w:r>
      <w:proofErr w:type="spellEnd"/>
      <w:proofErr w:type="gramEnd"/>
      <w:r>
        <w:t xml:space="preserve"> and </w:t>
      </w:r>
      <w:proofErr w:type="spellStart"/>
      <w:r w:rsidRPr="00130134">
        <w:rPr>
          <w:b/>
          <w:bCs/>
        </w:rPr>
        <w:t>myCircumference</w:t>
      </w:r>
      <w:proofErr w:type="spellEnd"/>
      <w:r>
        <w:t xml:space="preserve"> are not strings.</w:t>
      </w:r>
    </w:p>
    <w:p w14:paraId="310FFBDB" w14:textId="54DA79AB" w:rsidR="00070E3C" w:rsidRDefault="00130134" w:rsidP="00130134">
      <w:pPr>
        <w:pStyle w:val="Bulletlevel1"/>
      </w:pPr>
      <w:r>
        <w:t>The Circle class instantiated three times.</w:t>
      </w:r>
    </w:p>
    <w:p w14:paraId="456EE446" w14:textId="1EC1A818" w:rsidR="00070E3C" w:rsidRDefault="00070E3C" w:rsidP="00070E3C">
      <w:pPr>
        <w:pStyle w:val="CMD"/>
      </w:pPr>
      <w:r>
        <w:t># Give</w:t>
      </w:r>
      <w:r w:rsidR="00130134">
        <w:t>n</w:t>
      </w:r>
      <w:r>
        <w:t xml:space="preserve"> a radius value, print the circumference of a circle.</w:t>
      </w:r>
    </w:p>
    <w:p w14:paraId="163559D9" w14:textId="77777777" w:rsidR="00130134" w:rsidRDefault="00130134" w:rsidP="00130134">
      <w:pPr>
        <w:pStyle w:val="CMD"/>
      </w:pPr>
      <w:r>
        <w:t># Formula for a circumference is c = pi * 2 * radius</w:t>
      </w:r>
    </w:p>
    <w:p w14:paraId="065A7252" w14:textId="77777777" w:rsidR="00130134" w:rsidRDefault="00130134" w:rsidP="00070E3C">
      <w:pPr>
        <w:pStyle w:val="CMD"/>
      </w:pPr>
    </w:p>
    <w:p w14:paraId="4A383802" w14:textId="77777777" w:rsidR="00070E3C" w:rsidRDefault="00070E3C" w:rsidP="00070E3C">
      <w:pPr>
        <w:pStyle w:val="CMD"/>
      </w:pPr>
      <w:r>
        <w:t>class Circle:</w:t>
      </w:r>
    </w:p>
    <w:p w14:paraId="69C971C0" w14:textId="77777777" w:rsidR="00070E3C" w:rsidRDefault="00070E3C" w:rsidP="00070E3C">
      <w:pPr>
        <w:pStyle w:val="CMD"/>
      </w:pPr>
    </w:p>
    <w:p w14:paraId="701DC876" w14:textId="77777777" w:rsidR="00070E3C" w:rsidRDefault="00070E3C" w:rsidP="00070E3C">
      <w:pPr>
        <w:pStyle w:val="CMD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radius):</w:t>
      </w:r>
    </w:p>
    <w:p w14:paraId="41A03E6B" w14:textId="77777777" w:rsidR="00070E3C" w:rsidRDefault="00070E3C" w:rsidP="00070E3C">
      <w:pPr>
        <w:pStyle w:val="CMD"/>
      </w:pPr>
      <w:r>
        <w:t xml:space="preserve">        </w:t>
      </w:r>
      <w:proofErr w:type="spellStart"/>
      <w:proofErr w:type="gramStart"/>
      <w:r>
        <w:t>self.radius</w:t>
      </w:r>
      <w:proofErr w:type="spellEnd"/>
      <w:proofErr w:type="gramEnd"/>
      <w:r>
        <w:t xml:space="preserve"> = radius</w:t>
      </w:r>
    </w:p>
    <w:p w14:paraId="3B8769E9" w14:textId="77777777" w:rsidR="00070E3C" w:rsidRDefault="00070E3C" w:rsidP="00070E3C">
      <w:pPr>
        <w:pStyle w:val="CMD"/>
      </w:pPr>
    </w:p>
    <w:p w14:paraId="1DA4C006" w14:textId="09A1F340" w:rsidR="00070E3C" w:rsidRDefault="00070E3C" w:rsidP="00070E3C">
      <w:pPr>
        <w:pStyle w:val="CMD"/>
      </w:pPr>
      <w:r>
        <w:t xml:space="preserve">    def circumference(self):</w:t>
      </w:r>
    </w:p>
    <w:p w14:paraId="54677A66" w14:textId="77777777" w:rsidR="00070E3C" w:rsidRDefault="00070E3C" w:rsidP="00070E3C">
      <w:pPr>
        <w:pStyle w:val="CMD"/>
      </w:pPr>
      <w:r>
        <w:t xml:space="preserve">      pi = 3.14</w:t>
      </w:r>
    </w:p>
    <w:p w14:paraId="20CF7B31" w14:textId="77777777" w:rsidR="00070E3C" w:rsidRDefault="00070E3C" w:rsidP="00070E3C">
      <w:pPr>
        <w:pStyle w:val="CMD"/>
      </w:pPr>
      <w:r>
        <w:t xml:space="preserve">      </w:t>
      </w:r>
      <w:proofErr w:type="spellStart"/>
      <w:r>
        <w:t>circumferenceValue</w:t>
      </w:r>
      <w:proofErr w:type="spellEnd"/>
      <w:r>
        <w:t xml:space="preserve"> = pi * </w:t>
      </w:r>
      <w:proofErr w:type="spellStart"/>
      <w:proofErr w:type="gramStart"/>
      <w:r>
        <w:t>self.radius</w:t>
      </w:r>
      <w:proofErr w:type="spellEnd"/>
      <w:proofErr w:type="gramEnd"/>
      <w:r>
        <w:t xml:space="preserve"> * 2</w:t>
      </w:r>
    </w:p>
    <w:p w14:paraId="52B5BC00" w14:textId="77777777" w:rsidR="00070E3C" w:rsidRDefault="00070E3C" w:rsidP="00070E3C">
      <w:pPr>
        <w:pStyle w:val="CMD"/>
      </w:pPr>
      <w:r>
        <w:t xml:space="preserve">      return </w:t>
      </w:r>
      <w:proofErr w:type="spellStart"/>
      <w:r>
        <w:t>circumferenceValue</w:t>
      </w:r>
      <w:proofErr w:type="spellEnd"/>
    </w:p>
    <w:p w14:paraId="20FA247E" w14:textId="77777777" w:rsidR="00070E3C" w:rsidRDefault="00070E3C" w:rsidP="00070E3C">
      <w:pPr>
        <w:pStyle w:val="CMD"/>
      </w:pPr>
    </w:p>
    <w:p w14:paraId="3756BD1B" w14:textId="77777777" w:rsidR="00070E3C" w:rsidRDefault="00070E3C" w:rsidP="00070E3C">
      <w:pPr>
        <w:pStyle w:val="CMD"/>
      </w:pPr>
      <w:r>
        <w:t xml:space="preserve">    def </w:t>
      </w:r>
      <w:proofErr w:type="spellStart"/>
      <w:r>
        <w:t>printCircumference</w:t>
      </w:r>
      <w:proofErr w:type="spellEnd"/>
      <w:r>
        <w:t>(self):</w:t>
      </w:r>
    </w:p>
    <w:p w14:paraId="15A18BA7" w14:textId="77777777" w:rsidR="00070E3C" w:rsidRDefault="00070E3C" w:rsidP="00070E3C">
      <w:pPr>
        <w:pStyle w:val="CMD"/>
      </w:pPr>
      <w:r>
        <w:t xml:space="preserve">      </w:t>
      </w:r>
      <w:proofErr w:type="spellStart"/>
      <w:r>
        <w:t>myCircumference</w:t>
      </w:r>
      <w:proofErr w:type="spellEnd"/>
      <w:r>
        <w:t xml:space="preserve"> = </w:t>
      </w:r>
      <w:proofErr w:type="spellStart"/>
      <w:proofErr w:type="gramStart"/>
      <w:r>
        <w:t>self.circumference</w:t>
      </w:r>
      <w:proofErr w:type="spellEnd"/>
      <w:proofErr w:type="gramEnd"/>
      <w:r>
        <w:t>()</w:t>
      </w:r>
    </w:p>
    <w:p w14:paraId="08D78F96" w14:textId="759D441C" w:rsidR="00070E3C" w:rsidRDefault="00070E3C" w:rsidP="00070E3C">
      <w:pPr>
        <w:pStyle w:val="CMD"/>
      </w:pPr>
      <w:r>
        <w:t xml:space="preserve">      print ("Circumference of a circle with a radius of " + str(</w:t>
      </w:r>
      <w:proofErr w:type="spellStart"/>
      <w:proofErr w:type="gramStart"/>
      <w:r>
        <w:t>self.radius</w:t>
      </w:r>
      <w:proofErr w:type="spellEnd"/>
      <w:proofErr w:type="gramEnd"/>
      <w:r>
        <w:t>) + " is " + str(</w:t>
      </w:r>
      <w:proofErr w:type="spellStart"/>
      <w:r>
        <w:t>myCircumference</w:t>
      </w:r>
      <w:proofErr w:type="spellEnd"/>
      <w:r>
        <w:t>))</w:t>
      </w:r>
    </w:p>
    <w:p w14:paraId="50AC2CCE" w14:textId="77777777" w:rsidR="00070E3C" w:rsidRDefault="00070E3C" w:rsidP="00070E3C">
      <w:pPr>
        <w:pStyle w:val="CMD"/>
      </w:pPr>
    </w:p>
    <w:p w14:paraId="783FC754" w14:textId="6E88AA7F" w:rsidR="00070E3C" w:rsidRDefault="00070E3C" w:rsidP="00070E3C">
      <w:pPr>
        <w:pStyle w:val="CMD"/>
      </w:pPr>
      <w:r>
        <w:t xml:space="preserve"># </w:t>
      </w:r>
      <w:r w:rsidR="00130134">
        <w:t>First instantiation of the Circle class.</w:t>
      </w:r>
    </w:p>
    <w:p w14:paraId="38CD208F" w14:textId="2D4ACA47" w:rsidR="00070E3C" w:rsidRDefault="00070E3C" w:rsidP="00070E3C">
      <w:pPr>
        <w:pStyle w:val="CMD"/>
      </w:pPr>
      <w:r>
        <w:t xml:space="preserve">circle1 = </w:t>
      </w:r>
      <w:proofErr w:type="gramStart"/>
      <w:r>
        <w:t>Circle(</w:t>
      </w:r>
      <w:proofErr w:type="gramEnd"/>
      <w:r>
        <w:t>2)</w:t>
      </w:r>
    </w:p>
    <w:p w14:paraId="3066CD57" w14:textId="44182D25" w:rsidR="00070E3C" w:rsidRDefault="00070E3C" w:rsidP="00070E3C">
      <w:pPr>
        <w:pStyle w:val="CMD"/>
      </w:pPr>
      <w:r>
        <w:t xml:space="preserve"># </w:t>
      </w:r>
      <w:r w:rsidR="00130134">
        <w:t>Call the</w:t>
      </w:r>
      <w:r>
        <w:t xml:space="preserve"> </w:t>
      </w:r>
      <w:proofErr w:type="spellStart"/>
      <w:r>
        <w:t>printCircumference</w:t>
      </w:r>
      <w:proofErr w:type="spellEnd"/>
      <w:r>
        <w:t xml:space="preserve"> </w:t>
      </w:r>
      <w:r w:rsidR="00130134">
        <w:t>for the instantiated circle1 class.</w:t>
      </w:r>
    </w:p>
    <w:p w14:paraId="225EA913" w14:textId="77777777" w:rsidR="00070E3C" w:rsidRDefault="00070E3C" w:rsidP="00070E3C">
      <w:pPr>
        <w:pStyle w:val="CMD"/>
      </w:pPr>
      <w:r>
        <w:t>circle1.printCircumference()</w:t>
      </w:r>
    </w:p>
    <w:p w14:paraId="2488FAF9" w14:textId="77777777" w:rsidR="00070E3C" w:rsidRDefault="00070E3C" w:rsidP="00070E3C">
      <w:pPr>
        <w:pStyle w:val="CMD"/>
      </w:pPr>
    </w:p>
    <w:p w14:paraId="3610D75B" w14:textId="7F964D15" w:rsidR="00070E3C" w:rsidRDefault="00070E3C" w:rsidP="00070E3C">
      <w:pPr>
        <w:pStyle w:val="CMD"/>
      </w:pPr>
      <w:r>
        <w:t xml:space="preserve"># </w:t>
      </w:r>
      <w:r w:rsidR="00130134">
        <w:t xml:space="preserve">Two more instantiations and method </w:t>
      </w:r>
      <w:proofErr w:type="gramStart"/>
      <w:r w:rsidR="00130134">
        <w:t>calls</w:t>
      </w:r>
      <w:proofErr w:type="gramEnd"/>
      <w:r w:rsidR="00130134">
        <w:t xml:space="preserve"> for the Circle class.</w:t>
      </w:r>
    </w:p>
    <w:p w14:paraId="3F22A10A" w14:textId="77777777" w:rsidR="00070E3C" w:rsidRDefault="00070E3C" w:rsidP="00070E3C">
      <w:pPr>
        <w:pStyle w:val="CMD"/>
      </w:pPr>
      <w:r>
        <w:t xml:space="preserve">circle2 = </w:t>
      </w:r>
      <w:proofErr w:type="gramStart"/>
      <w:r>
        <w:t>Circle(</w:t>
      </w:r>
      <w:proofErr w:type="gramEnd"/>
      <w:r>
        <w:t>5)</w:t>
      </w:r>
    </w:p>
    <w:p w14:paraId="2E88D473" w14:textId="77777777" w:rsidR="00070E3C" w:rsidRDefault="00070E3C" w:rsidP="00070E3C">
      <w:pPr>
        <w:pStyle w:val="CMD"/>
      </w:pPr>
      <w:r>
        <w:t>circle2.printCircumference()</w:t>
      </w:r>
    </w:p>
    <w:p w14:paraId="524B151F" w14:textId="77777777" w:rsidR="00070E3C" w:rsidRDefault="00070E3C" w:rsidP="00070E3C">
      <w:pPr>
        <w:pStyle w:val="CMD"/>
      </w:pPr>
    </w:p>
    <w:p w14:paraId="25761BD5" w14:textId="77777777" w:rsidR="00070E3C" w:rsidRDefault="00070E3C" w:rsidP="00070E3C">
      <w:pPr>
        <w:pStyle w:val="CMD"/>
      </w:pPr>
      <w:r>
        <w:t xml:space="preserve">circle3 = </w:t>
      </w:r>
      <w:proofErr w:type="gramStart"/>
      <w:r>
        <w:t>Circle(</w:t>
      </w:r>
      <w:proofErr w:type="gramEnd"/>
      <w:r>
        <w:t>7)</w:t>
      </w:r>
    </w:p>
    <w:p w14:paraId="56B72655" w14:textId="1C1CC7E2" w:rsidR="00070E3C" w:rsidRDefault="00070E3C" w:rsidP="00070E3C">
      <w:pPr>
        <w:pStyle w:val="CMD"/>
      </w:pPr>
      <w:r>
        <w:t>circle3.printCircumference()</w:t>
      </w:r>
    </w:p>
    <w:p w14:paraId="172CDDE4" w14:textId="34E86520" w:rsidR="001119C0" w:rsidRDefault="001119C0" w:rsidP="001119C0">
      <w:pPr>
        <w:pStyle w:val="ConfigWindow"/>
      </w:pPr>
      <w:r>
        <w:t>End of document</w:t>
      </w:r>
    </w:p>
    <w:sectPr w:rsidR="001119C0" w:rsidSect="009C3182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65D0BD" w14:textId="77777777" w:rsidR="008374E2" w:rsidRDefault="008374E2" w:rsidP="00710659">
      <w:pPr>
        <w:spacing w:after="0" w:line="240" w:lineRule="auto"/>
      </w:pPr>
      <w:r>
        <w:separator/>
      </w:r>
    </w:p>
    <w:p w14:paraId="5705C93C" w14:textId="77777777" w:rsidR="008374E2" w:rsidRDefault="008374E2"/>
  </w:endnote>
  <w:endnote w:type="continuationSeparator" w:id="0">
    <w:p w14:paraId="43C25EC9" w14:textId="77777777" w:rsidR="008374E2" w:rsidRDefault="008374E2" w:rsidP="00710659">
      <w:pPr>
        <w:spacing w:after="0" w:line="240" w:lineRule="auto"/>
      </w:pPr>
      <w:r>
        <w:continuationSeparator/>
      </w:r>
    </w:p>
    <w:p w14:paraId="12BB2C93" w14:textId="77777777" w:rsidR="008374E2" w:rsidRDefault="008374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ECCA4B" w14:textId="670EC099" w:rsidR="00926CB2" w:rsidRPr="00882B63" w:rsidRDefault="008E00D5" w:rsidP="00E859E3">
    <w:pPr>
      <w:pStyle w:val="a5"/>
      <w:rPr>
        <w:szCs w:val="16"/>
      </w:rPr>
    </w:pPr>
    <w:r w:rsidRPr="00B31F19">
      <w:rPr>
        <w:rFonts w:ascii="Symbol" w:eastAsia="Symbol" w:hAnsi="Symbol" w:cs="Symbol"/>
      </w:rPr>
      <w:t>ã</w:t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1119C0">
          <w:t>2020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D32478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86270A" w14:textId="0A6F6C03" w:rsidR="00882B63" w:rsidRPr="00882B63" w:rsidRDefault="00882B63" w:rsidP="00E859E3">
    <w:pPr>
      <w:pStyle w:val="a5"/>
      <w:rPr>
        <w:szCs w:val="16"/>
      </w:rPr>
    </w:pPr>
    <w:r w:rsidRPr="00B31F19">
      <w:rPr>
        <w:rFonts w:ascii="Symbol" w:eastAsia="Symbol" w:hAnsi="Symbol" w:cs="Symbol"/>
      </w:rPr>
      <w:t>ã</w:t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1119C0">
          <w:t>2020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D32478">
      <w:rPr>
        <w:noProof/>
      </w:rPr>
      <w:t>2020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05D827" w14:textId="77777777" w:rsidR="008374E2" w:rsidRDefault="008374E2" w:rsidP="00710659">
      <w:pPr>
        <w:spacing w:after="0" w:line="240" w:lineRule="auto"/>
      </w:pPr>
      <w:r>
        <w:separator/>
      </w:r>
    </w:p>
    <w:p w14:paraId="50422D4E" w14:textId="77777777" w:rsidR="008374E2" w:rsidRDefault="008374E2"/>
  </w:footnote>
  <w:footnote w:type="continuationSeparator" w:id="0">
    <w:p w14:paraId="086335A3" w14:textId="77777777" w:rsidR="008374E2" w:rsidRDefault="008374E2" w:rsidP="00710659">
      <w:pPr>
        <w:spacing w:after="0" w:line="240" w:lineRule="auto"/>
      </w:pPr>
      <w:r>
        <w:continuationSeparator/>
      </w:r>
    </w:p>
    <w:p w14:paraId="610D668F" w14:textId="77777777" w:rsidR="008374E2" w:rsidRDefault="008374E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Title"/>
      <w:tag w:val=""/>
      <w:id w:val="-1711953976"/>
      <w:placeholder>
        <w:docPart w:val="70F56151E30242D09FA83003AA45719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0C61A85" w14:textId="4F6EC1BD" w:rsidR="00926CB2" w:rsidRDefault="00CC3BED" w:rsidP="008402F2">
        <w:pPr>
          <w:pStyle w:val="PageHead"/>
        </w:pPr>
        <w:r>
          <w:t>Lab - Python Classes Review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07F87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221ED241" wp14:editId="1374DED5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53815989">
    <w:abstractNumId w:val="5"/>
  </w:num>
  <w:num w:numId="2" w16cid:durableId="60250389">
    <w:abstractNumId w:val="3"/>
    <w:lvlOverride w:ilvl="0">
      <w:lvl w:ilvl="0">
        <w:start w:val="1"/>
        <w:numFmt w:val="decimal"/>
        <w:pStyle w:val="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740443827">
    <w:abstractNumId w:val="2"/>
  </w:num>
  <w:num w:numId="4" w16cid:durableId="1867862226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919905469">
    <w:abstractNumId w:val="3"/>
  </w:num>
  <w:num w:numId="6" w16cid:durableId="112556546">
    <w:abstractNumId w:val="0"/>
  </w:num>
  <w:num w:numId="7" w16cid:durableId="1177840829">
    <w:abstractNumId w:val="1"/>
  </w:num>
  <w:num w:numId="8" w16cid:durableId="32474784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77798837">
    <w:abstractNumId w:val="3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D5D"/>
    <w:rsid w:val="00001BDF"/>
    <w:rsid w:val="0000380F"/>
    <w:rsid w:val="00004175"/>
    <w:rsid w:val="000059C9"/>
    <w:rsid w:val="00012C22"/>
    <w:rsid w:val="0001370D"/>
    <w:rsid w:val="000160F7"/>
    <w:rsid w:val="00016D5B"/>
    <w:rsid w:val="00016F30"/>
    <w:rsid w:val="0002047C"/>
    <w:rsid w:val="00021B9A"/>
    <w:rsid w:val="00021D65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0E3C"/>
    <w:rsid w:val="00075EA9"/>
    <w:rsid w:val="000769CF"/>
    <w:rsid w:val="000806E8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A68FC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619E"/>
    <w:rsid w:val="00107B2B"/>
    <w:rsid w:val="001119C0"/>
    <w:rsid w:val="00112AC5"/>
    <w:rsid w:val="001133DD"/>
    <w:rsid w:val="00120CBE"/>
    <w:rsid w:val="00121BAE"/>
    <w:rsid w:val="00125806"/>
    <w:rsid w:val="001261C4"/>
    <w:rsid w:val="00127C4C"/>
    <w:rsid w:val="00130134"/>
    <w:rsid w:val="00130A20"/>
    <w:rsid w:val="001314FB"/>
    <w:rsid w:val="00132FA5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66FAF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47C1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1E01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583B"/>
    <w:rsid w:val="002A6C56"/>
    <w:rsid w:val="002B5A44"/>
    <w:rsid w:val="002C04C4"/>
    <w:rsid w:val="002C090C"/>
    <w:rsid w:val="002C1243"/>
    <w:rsid w:val="002C1815"/>
    <w:rsid w:val="002C475E"/>
    <w:rsid w:val="002C6AD6"/>
    <w:rsid w:val="002D0E4F"/>
    <w:rsid w:val="002D6C2A"/>
    <w:rsid w:val="002D7A86"/>
    <w:rsid w:val="002F1647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2544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1397"/>
    <w:rsid w:val="0038267D"/>
    <w:rsid w:val="00386508"/>
    <w:rsid w:val="00390C38"/>
    <w:rsid w:val="00392748"/>
    <w:rsid w:val="00392C65"/>
    <w:rsid w:val="00392ED5"/>
    <w:rsid w:val="003936FF"/>
    <w:rsid w:val="00397642"/>
    <w:rsid w:val="00397BFB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2547"/>
    <w:rsid w:val="003F4F0E"/>
    <w:rsid w:val="003F6096"/>
    <w:rsid w:val="003F6E06"/>
    <w:rsid w:val="00403C7A"/>
    <w:rsid w:val="004057A6"/>
    <w:rsid w:val="00406554"/>
    <w:rsid w:val="00407755"/>
    <w:rsid w:val="004123E3"/>
    <w:rsid w:val="0041293B"/>
    <w:rsid w:val="004131B0"/>
    <w:rsid w:val="00416C42"/>
    <w:rsid w:val="00422476"/>
    <w:rsid w:val="0042385C"/>
    <w:rsid w:val="00426FA5"/>
    <w:rsid w:val="00431654"/>
    <w:rsid w:val="00433185"/>
    <w:rsid w:val="00434926"/>
    <w:rsid w:val="00443ACE"/>
    <w:rsid w:val="00444217"/>
    <w:rsid w:val="004478C9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844D1"/>
    <w:rsid w:val="00486C7B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1F1D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4AD2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4D5D"/>
    <w:rsid w:val="00592329"/>
    <w:rsid w:val="00593386"/>
    <w:rsid w:val="00596998"/>
    <w:rsid w:val="0059790F"/>
    <w:rsid w:val="005A6E62"/>
    <w:rsid w:val="005B2FB3"/>
    <w:rsid w:val="005C6011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4B3F"/>
    <w:rsid w:val="00695EE2"/>
    <w:rsid w:val="0069660B"/>
    <w:rsid w:val="00697E20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0115"/>
    <w:rsid w:val="006C19B2"/>
    <w:rsid w:val="006C30A0"/>
    <w:rsid w:val="006C35FF"/>
    <w:rsid w:val="006C3FCF"/>
    <w:rsid w:val="006C57F2"/>
    <w:rsid w:val="006C5949"/>
    <w:rsid w:val="006C6832"/>
    <w:rsid w:val="006C696E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706B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2BD4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46EA"/>
    <w:rsid w:val="00782559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31AC7"/>
    <w:rsid w:val="008374E2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6A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20B9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17910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0536"/>
    <w:rsid w:val="00963E34"/>
    <w:rsid w:val="00964DFA"/>
    <w:rsid w:val="00970A69"/>
    <w:rsid w:val="0098155C"/>
    <w:rsid w:val="00981CCA"/>
    <w:rsid w:val="00983B77"/>
    <w:rsid w:val="009851A4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2D9B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0597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2739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EC0"/>
    <w:rsid w:val="00C07FD9"/>
    <w:rsid w:val="00C10955"/>
    <w:rsid w:val="00C11C4D"/>
    <w:rsid w:val="00C162C0"/>
    <w:rsid w:val="00C1712C"/>
    <w:rsid w:val="00C17F49"/>
    <w:rsid w:val="00C20634"/>
    <w:rsid w:val="00C212E0"/>
    <w:rsid w:val="00C22AC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3BED"/>
    <w:rsid w:val="00CC4859"/>
    <w:rsid w:val="00CC7A35"/>
    <w:rsid w:val="00CD072A"/>
    <w:rsid w:val="00CD1070"/>
    <w:rsid w:val="00CD40B1"/>
    <w:rsid w:val="00CD4E5F"/>
    <w:rsid w:val="00CD51E0"/>
    <w:rsid w:val="00CD7F73"/>
    <w:rsid w:val="00CE26C5"/>
    <w:rsid w:val="00CE36AF"/>
    <w:rsid w:val="00CE47F3"/>
    <w:rsid w:val="00CE54DD"/>
    <w:rsid w:val="00CF0DA5"/>
    <w:rsid w:val="00CF26E3"/>
    <w:rsid w:val="00CF39CE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2478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DF6C47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19B"/>
    <w:rsid w:val="00E223AC"/>
    <w:rsid w:val="00E26930"/>
    <w:rsid w:val="00E27257"/>
    <w:rsid w:val="00E27F4F"/>
    <w:rsid w:val="00E33C65"/>
    <w:rsid w:val="00E449D0"/>
    <w:rsid w:val="00E44A34"/>
    <w:rsid w:val="00E4506A"/>
    <w:rsid w:val="00E47C77"/>
    <w:rsid w:val="00E53F99"/>
    <w:rsid w:val="00E56510"/>
    <w:rsid w:val="00E62EA8"/>
    <w:rsid w:val="00E67A6E"/>
    <w:rsid w:val="00E70096"/>
    <w:rsid w:val="00E71B43"/>
    <w:rsid w:val="00E72F6B"/>
    <w:rsid w:val="00E81612"/>
    <w:rsid w:val="00E82BD7"/>
    <w:rsid w:val="00E859E3"/>
    <w:rsid w:val="00E87D18"/>
    <w:rsid w:val="00E87D62"/>
    <w:rsid w:val="00E97333"/>
    <w:rsid w:val="00EA486E"/>
    <w:rsid w:val="00EA4FA3"/>
    <w:rsid w:val="00EA74C1"/>
    <w:rsid w:val="00EB001B"/>
    <w:rsid w:val="00EB303D"/>
    <w:rsid w:val="00EB3082"/>
    <w:rsid w:val="00EB6C33"/>
    <w:rsid w:val="00EC1DEA"/>
    <w:rsid w:val="00EC2E07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1AE9"/>
    <w:rsid w:val="00F2229D"/>
    <w:rsid w:val="00F25ABB"/>
    <w:rsid w:val="00F266F0"/>
    <w:rsid w:val="00F26F62"/>
    <w:rsid w:val="00F27963"/>
    <w:rsid w:val="00F30103"/>
    <w:rsid w:val="00F30446"/>
    <w:rsid w:val="00F353FE"/>
    <w:rsid w:val="00F4135D"/>
    <w:rsid w:val="00F41F1B"/>
    <w:rsid w:val="00F46BD9"/>
    <w:rsid w:val="00F47E87"/>
    <w:rsid w:val="00F56FC9"/>
    <w:rsid w:val="00F60BE0"/>
    <w:rsid w:val="00F6280E"/>
    <w:rsid w:val="00F62F37"/>
    <w:rsid w:val="00F666EC"/>
    <w:rsid w:val="00F7050A"/>
    <w:rsid w:val="00F75533"/>
    <w:rsid w:val="00F8036D"/>
    <w:rsid w:val="00F809DC"/>
    <w:rsid w:val="00F86EB0"/>
    <w:rsid w:val="00F90F8B"/>
    <w:rsid w:val="00FA154B"/>
    <w:rsid w:val="00FA3811"/>
    <w:rsid w:val="00FA3B9F"/>
    <w:rsid w:val="00FA3F06"/>
    <w:rsid w:val="00FA4A26"/>
    <w:rsid w:val="00FA7084"/>
    <w:rsid w:val="00FA7BEF"/>
    <w:rsid w:val="00FB03FD"/>
    <w:rsid w:val="00FB1105"/>
    <w:rsid w:val="00FB1929"/>
    <w:rsid w:val="00FB320D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  <w:rsid w:val="5625FF29"/>
    <w:rsid w:val="5DD8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F7BAC7"/>
  <w15:docId w15:val="{0E4908A4-863D-4D6D-A3E1-816D6AC36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F26E3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semiHidden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1119C0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a0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61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Desktop\Sandbox\DevNet\1.0\Activiti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0F56151E30242D09FA83003AA457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2D7DE-A288-4FA2-A480-87B9F6BA9FA0}"/>
      </w:docPartPr>
      <w:docPartBody>
        <w:p w:rsidR="00FE08E2" w:rsidRDefault="00C20CAB">
          <w:pPr>
            <w:pStyle w:val="70F56151E30242D09FA83003AA457192"/>
          </w:pPr>
          <w:r w:rsidRPr="00E97C7A">
            <w:rPr>
              <w:rStyle w:val="a3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CAB"/>
    <w:rsid w:val="00017ED1"/>
    <w:rsid w:val="002548AA"/>
    <w:rsid w:val="002705D6"/>
    <w:rsid w:val="00296DE4"/>
    <w:rsid w:val="006C2C8B"/>
    <w:rsid w:val="00840E6A"/>
    <w:rsid w:val="00BF47EC"/>
    <w:rsid w:val="00C20CAB"/>
    <w:rsid w:val="00E771EE"/>
    <w:rsid w:val="00EF791E"/>
    <w:rsid w:val="00F46A63"/>
    <w:rsid w:val="00FB03FD"/>
    <w:rsid w:val="00FE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70F56151E30242D09FA83003AA457192">
    <w:name w:val="70F56151E30242D09FA83003AA4571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9FCACD256B14B4190340E471CE6FF8C" ma:contentTypeVersion="8" ma:contentTypeDescription="Создание документа." ma:contentTypeScope="" ma:versionID="e70026266c5d31b813028a0a9b2e020b">
  <xsd:schema xmlns:xsd="http://www.w3.org/2001/XMLSchema" xmlns:xs="http://www.w3.org/2001/XMLSchema" xmlns:p="http://schemas.microsoft.com/office/2006/metadata/properties" xmlns:ns2="2a1bacc0-90cb-44b4-abff-d447d7dc31ad" xmlns:ns3="3319ea74-2185-40fe-83d9-bc08e54498b3" targetNamespace="http://schemas.microsoft.com/office/2006/metadata/properties" ma:root="true" ma:fieldsID="cc530392d4256eea05238c5a3cef318c" ns2:_="" ns3:_="">
    <xsd:import namespace="2a1bacc0-90cb-44b4-abff-d447d7dc31ad"/>
    <xsd:import namespace="3319ea74-2185-40fe-83d9-bc08e54498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1bacc0-90cb-44b4-abff-d447d7dc31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19ea74-2185-40fe-83d9-bc08e54498b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46CEDF-6854-4810-96B4-6194C91AEE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11F55C-FD20-4037-8C85-EEDE96084DF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448C359-F15B-4F8D-A2F7-61D7502E59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1bacc0-90cb-44b4-abff-d447d7dc31ad"/>
    <ds:schemaRef ds:uri="3319ea74-2185-40fe-83d9-bc08e54498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9F8BC86-538F-4F23-9272-12F941FEFC5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</TotalTime>
  <Pages>6</Pages>
  <Words>1573</Words>
  <Characters>8970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Python Classes Review</vt:lpstr>
    </vt:vector>
  </TitlesOfParts>
  <Company>Cisco Systems, Inc.</Company>
  <LinksUpToDate>false</LinksUpToDate>
  <CharactersWithSpaces>10522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Python Classes Review</dc:title>
  <dc:subject/>
  <dc:creator>Allan Johnson</dc:creator>
  <cp:keywords/>
  <dc:description>2020</dc:description>
  <cp:lastModifiedBy>Vadim Chvanov</cp:lastModifiedBy>
  <cp:revision>5</cp:revision>
  <cp:lastPrinted>2020-07-18T00:00:00Z</cp:lastPrinted>
  <dcterms:created xsi:type="dcterms:W3CDTF">2020-07-17T23:59:00Z</dcterms:created>
  <dcterms:modified xsi:type="dcterms:W3CDTF">2024-06-24T14:47:00Z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0x010100B9FCACD256B14B4190340E471CE6FF8C</vt:lpwstr>
  </property>
</Properties>
</file>